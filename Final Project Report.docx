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2CE2" w:rsidRPr="00AE58F1" w:rsidRDefault="00902CE2" w:rsidP="002B4A25">
      <w:pPr>
        <w:pStyle w:val="BodyText"/>
        <w:jc w:val="center"/>
        <w:rPr>
          <w:rFonts w:asciiTheme="minorHAnsi" w:hAnsiTheme="minorHAnsi"/>
          <w:sz w:val="24"/>
          <w:szCs w:val="24"/>
        </w:rPr>
      </w:pPr>
      <w:r w:rsidRPr="00AE58F1">
        <w:rPr>
          <w:rFonts w:asciiTheme="minorHAnsi" w:hAnsiTheme="minorHAnsi"/>
          <w:sz w:val="24"/>
          <w:szCs w:val="24"/>
        </w:rPr>
        <w:t>A</w:t>
      </w:r>
    </w:p>
    <w:p w:rsidR="00762C47" w:rsidRPr="00AE58F1" w:rsidRDefault="00762C47" w:rsidP="002B4A25">
      <w:pPr>
        <w:pStyle w:val="BodyText"/>
        <w:jc w:val="center"/>
        <w:rPr>
          <w:rFonts w:asciiTheme="minorHAnsi" w:hAnsiTheme="minorHAnsi"/>
          <w:sz w:val="24"/>
          <w:szCs w:val="24"/>
        </w:rPr>
      </w:pPr>
      <w:r w:rsidRPr="00AE58F1">
        <w:rPr>
          <w:rFonts w:asciiTheme="minorHAnsi" w:hAnsiTheme="minorHAnsi"/>
          <w:sz w:val="24"/>
          <w:szCs w:val="24"/>
        </w:rPr>
        <w:t xml:space="preserve">Group Project </w:t>
      </w:r>
      <w:r w:rsidR="000901FE">
        <w:rPr>
          <w:rFonts w:asciiTheme="minorHAnsi" w:hAnsiTheme="minorHAnsi"/>
          <w:sz w:val="24"/>
          <w:szCs w:val="24"/>
        </w:rPr>
        <w:t>Final Report</w:t>
      </w:r>
    </w:p>
    <w:p w:rsidR="00636435" w:rsidRPr="007F7074" w:rsidRDefault="007F7074" w:rsidP="002B4A25">
      <w:pPr>
        <w:pStyle w:val="BodyText"/>
        <w:jc w:val="center"/>
        <w:rPr>
          <w:rFonts w:asciiTheme="minorHAnsi" w:hAnsiTheme="minorHAnsi"/>
          <w:sz w:val="24"/>
          <w:szCs w:val="24"/>
        </w:rPr>
      </w:pPr>
      <w:r w:rsidRPr="007F7074">
        <w:rPr>
          <w:rFonts w:asciiTheme="minorHAnsi" w:hAnsiTheme="minorHAnsi"/>
          <w:sz w:val="24"/>
          <w:szCs w:val="24"/>
        </w:rPr>
        <w:t>on</w:t>
      </w:r>
    </w:p>
    <w:p w:rsidR="00763A5C" w:rsidRPr="00AE58F1" w:rsidRDefault="00CA7BB8" w:rsidP="007F7074">
      <w:pPr>
        <w:jc w:val="center"/>
        <w:rPr>
          <w:rFonts w:asciiTheme="minorHAnsi" w:hAnsiTheme="minorHAnsi" w:cstheme="majorHAnsi"/>
        </w:rPr>
      </w:pPr>
      <w:r w:rsidRPr="00AE58F1">
        <w:rPr>
          <w:rFonts w:asciiTheme="minorHAnsi" w:hAnsiTheme="minorHAnsi"/>
          <w:b/>
          <w:sz w:val="40"/>
          <w:szCs w:val="40"/>
        </w:rPr>
        <w:t>Relational Database Management Sys</w:t>
      </w:r>
      <w:r w:rsidR="007F7074">
        <w:rPr>
          <w:rFonts w:asciiTheme="minorHAnsi" w:hAnsiTheme="minorHAnsi"/>
          <w:b/>
          <w:sz w:val="40"/>
          <w:szCs w:val="40"/>
        </w:rPr>
        <w:t xml:space="preserve">tem for </w:t>
      </w:r>
      <w:proofErr w:type="spellStart"/>
      <w:r w:rsidR="007F7074">
        <w:rPr>
          <w:rFonts w:asciiTheme="minorHAnsi" w:hAnsiTheme="minorHAnsi"/>
          <w:b/>
          <w:sz w:val="40"/>
          <w:szCs w:val="40"/>
        </w:rPr>
        <w:t>WashCare</w:t>
      </w:r>
      <w:proofErr w:type="spellEnd"/>
      <w:r w:rsidR="007F7074">
        <w:rPr>
          <w:rFonts w:asciiTheme="minorHAnsi" w:hAnsiTheme="minorHAnsi"/>
          <w:b/>
          <w:sz w:val="40"/>
          <w:szCs w:val="40"/>
        </w:rPr>
        <w:t xml:space="preserve"> Company </w:t>
      </w:r>
      <w:r w:rsidR="0045389D">
        <w:rPr>
          <w:rFonts w:asciiTheme="minorHAnsi" w:hAnsiTheme="minorHAnsi"/>
          <w:b/>
          <w:sz w:val="40"/>
          <w:szCs w:val="40"/>
        </w:rPr>
        <w:t>S</w:t>
      </w:r>
      <w:r w:rsidR="007F7074">
        <w:rPr>
          <w:rFonts w:asciiTheme="minorHAnsi" w:hAnsiTheme="minorHAnsi"/>
          <w:b/>
          <w:sz w:val="40"/>
          <w:szCs w:val="40"/>
        </w:rPr>
        <w:t>tores</w:t>
      </w:r>
    </w:p>
    <w:p w:rsidR="00763A5C" w:rsidRPr="00AE58F1" w:rsidRDefault="00763A5C" w:rsidP="00D872B1">
      <w:pPr>
        <w:pStyle w:val="BodyText"/>
        <w:rPr>
          <w:rFonts w:asciiTheme="minorHAnsi" w:hAnsiTheme="minorHAnsi" w:cstheme="majorHAnsi"/>
        </w:rPr>
      </w:pPr>
    </w:p>
    <w:p w:rsidR="00762C47" w:rsidRPr="00AE58F1" w:rsidRDefault="00762C47" w:rsidP="00762C47">
      <w:pPr>
        <w:pStyle w:val="Default"/>
        <w:jc w:val="center"/>
        <w:rPr>
          <w:rFonts w:asciiTheme="minorHAnsi" w:hAnsiTheme="minorHAnsi"/>
        </w:rPr>
      </w:pPr>
      <w:r w:rsidRPr="00AE58F1">
        <w:rPr>
          <w:rFonts w:asciiTheme="minorHAnsi" w:hAnsiTheme="minorHAnsi"/>
        </w:rPr>
        <w:t>By</w:t>
      </w:r>
    </w:p>
    <w:p w:rsidR="00CA7BB8" w:rsidRPr="00AE58F1" w:rsidRDefault="00CA7BB8" w:rsidP="00762C47">
      <w:pPr>
        <w:pStyle w:val="Default"/>
        <w:jc w:val="center"/>
        <w:rPr>
          <w:rFonts w:asciiTheme="minorHAnsi" w:hAnsiTheme="minorHAnsi"/>
        </w:rPr>
      </w:pPr>
    </w:p>
    <w:p w:rsidR="00CE4890" w:rsidRPr="00AE58F1" w:rsidRDefault="00CA7BB8" w:rsidP="00762C47">
      <w:pPr>
        <w:pStyle w:val="Default"/>
        <w:jc w:val="center"/>
        <w:rPr>
          <w:rFonts w:asciiTheme="minorHAnsi" w:hAnsiTheme="minorHAnsi"/>
          <w:b/>
        </w:rPr>
      </w:pPr>
      <w:r w:rsidRPr="00AE58F1">
        <w:rPr>
          <w:rFonts w:asciiTheme="minorHAnsi" w:hAnsiTheme="minorHAnsi"/>
          <w:b/>
        </w:rPr>
        <w:t>Group-8 (Team Y)</w:t>
      </w:r>
    </w:p>
    <w:p w:rsidR="00CA7BB8" w:rsidRPr="00AE58F1" w:rsidRDefault="00CA7BB8" w:rsidP="00762C47">
      <w:pPr>
        <w:pStyle w:val="Default"/>
        <w:jc w:val="center"/>
        <w:rPr>
          <w:rFonts w:asciiTheme="minorHAnsi" w:hAnsiTheme="minorHAnsi"/>
          <w:b/>
        </w:rPr>
      </w:pPr>
    </w:p>
    <w:p w:rsidR="00762C47" w:rsidRPr="00AE58F1" w:rsidRDefault="00762C47" w:rsidP="002F40D6">
      <w:pPr>
        <w:spacing w:line="360" w:lineRule="auto"/>
        <w:jc w:val="center"/>
        <w:rPr>
          <w:rFonts w:asciiTheme="minorHAnsi" w:hAnsiTheme="minorHAnsi"/>
          <w:sz w:val="32"/>
          <w:szCs w:val="32"/>
        </w:rPr>
      </w:pPr>
      <w:r w:rsidRPr="00AE58F1">
        <w:rPr>
          <w:rFonts w:asciiTheme="minorHAnsi" w:hAnsiTheme="minorHAnsi"/>
          <w:sz w:val="32"/>
          <w:szCs w:val="32"/>
        </w:rPr>
        <w:t>Chandu Yerragopu</w:t>
      </w:r>
    </w:p>
    <w:p w:rsidR="00762C47" w:rsidRPr="00AE58F1" w:rsidRDefault="00762C47" w:rsidP="002F40D6">
      <w:pPr>
        <w:spacing w:line="360" w:lineRule="auto"/>
        <w:jc w:val="center"/>
        <w:rPr>
          <w:rFonts w:asciiTheme="minorHAnsi" w:hAnsiTheme="minorHAnsi"/>
          <w:sz w:val="32"/>
          <w:szCs w:val="32"/>
        </w:rPr>
      </w:pPr>
      <w:r w:rsidRPr="00AE58F1">
        <w:rPr>
          <w:rFonts w:asciiTheme="minorHAnsi" w:hAnsiTheme="minorHAnsi"/>
          <w:sz w:val="32"/>
          <w:szCs w:val="32"/>
        </w:rPr>
        <w:t>Saran Prasad Balasubramaniam</w:t>
      </w:r>
    </w:p>
    <w:p w:rsidR="00763A5C" w:rsidRPr="00AE58F1" w:rsidRDefault="00762C47" w:rsidP="002F40D6">
      <w:pPr>
        <w:spacing w:line="360" w:lineRule="auto"/>
        <w:jc w:val="center"/>
        <w:rPr>
          <w:rFonts w:asciiTheme="minorHAnsi" w:hAnsiTheme="minorHAnsi" w:cstheme="majorHAnsi"/>
          <w:sz w:val="32"/>
          <w:szCs w:val="32"/>
        </w:rPr>
      </w:pPr>
      <w:r w:rsidRPr="00AE58F1">
        <w:rPr>
          <w:rFonts w:asciiTheme="minorHAnsi" w:hAnsiTheme="minorHAnsi"/>
          <w:sz w:val="32"/>
          <w:szCs w:val="32"/>
        </w:rPr>
        <w:t>Wen Xie</w:t>
      </w:r>
    </w:p>
    <w:p w:rsidR="00763A5C" w:rsidRPr="00AE58F1" w:rsidRDefault="00763A5C" w:rsidP="00CE4890">
      <w:pPr>
        <w:jc w:val="center"/>
        <w:rPr>
          <w:rFonts w:asciiTheme="minorHAnsi" w:hAnsiTheme="minorHAnsi" w:cstheme="majorHAnsi"/>
          <w:sz w:val="24"/>
          <w:szCs w:val="24"/>
        </w:rPr>
      </w:pPr>
    </w:p>
    <w:p w:rsidR="00CE4890" w:rsidRPr="00AE58F1" w:rsidRDefault="00CE4890" w:rsidP="00CE4890">
      <w:pPr>
        <w:jc w:val="center"/>
        <w:rPr>
          <w:rFonts w:asciiTheme="minorHAnsi" w:hAnsiTheme="minorHAnsi" w:cstheme="majorHAnsi"/>
          <w:sz w:val="24"/>
          <w:szCs w:val="24"/>
        </w:rPr>
      </w:pPr>
    </w:p>
    <w:p w:rsidR="00CA7BB8" w:rsidRPr="00AE58F1" w:rsidRDefault="00CA7BB8" w:rsidP="00CA7BB8">
      <w:pPr>
        <w:jc w:val="center"/>
        <w:rPr>
          <w:rFonts w:asciiTheme="minorHAnsi" w:hAnsiTheme="minorHAnsi"/>
          <w:sz w:val="24"/>
          <w:szCs w:val="24"/>
        </w:rPr>
      </w:pPr>
    </w:p>
    <w:p w:rsidR="00CA7BB8" w:rsidRPr="00AE58F1" w:rsidRDefault="00CA7BB8" w:rsidP="00CA7BB8">
      <w:pPr>
        <w:jc w:val="center"/>
        <w:rPr>
          <w:rFonts w:asciiTheme="minorHAnsi" w:hAnsiTheme="minorHAnsi"/>
          <w:sz w:val="24"/>
          <w:szCs w:val="24"/>
        </w:rPr>
      </w:pPr>
      <w:r w:rsidRPr="00AE58F1">
        <w:rPr>
          <w:rFonts w:asciiTheme="minorHAnsi" w:hAnsiTheme="minorHAnsi"/>
          <w:sz w:val="24"/>
          <w:szCs w:val="24"/>
        </w:rPr>
        <w:t xml:space="preserve">Under the guidance of </w:t>
      </w:r>
    </w:p>
    <w:p w:rsidR="00CA7BB8" w:rsidRPr="00AE58F1" w:rsidRDefault="00CA7BB8" w:rsidP="00CA7BB8">
      <w:pPr>
        <w:jc w:val="center"/>
        <w:rPr>
          <w:rFonts w:asciiTheme="minorHAnsi" w:hAnsiTheme="minorHAnsi"/>
          <w:sz w:val="28"/>
          <w:szCs w:val="28"/>
        </w:rPr>
      </w:pPr>
      <w:r w:rsidRPr="00AE58F1">
        <w:rPr>
          <w:rFonts w:asciiTheme="minorHAnsi" w:hAnsiTheme="minorHAnsi"/>
          <w:sz w:val="28"/>
          <w:szCs w:val="28"/>
        </w:rPr>
        <w:t>Dr. Benjamin Mitchell, Ph.D.</w:t>
      </w:r>
    </w:p>
    <w:p w:rsidR="00CA7BB8" w:rsidRPr="00AE58F1" w:rsidRDefault="00CA7BB8" w:rsidP="00CA7BB8">
      <w:pPr>
        <w:jc w:val="center"/>
        <w:rPr>
          <w:rFonts w:asciiTheme="minorHAnsi" w:hAnsiTheme="minorHAnsi"/>
          <w:sz w:val="28"/>
          <w:szCs w:val="28"/>
        </w:rPr>
      </w:pPr>
      <w:r w:rsidRPr="00AE58F1">
        <w:rPr>
          <w:rFonts w:asciiTheme="minorHAnsi" w:hAnsiTheme="minorHAnsi"/>
          <w:sz w:val="28"/>
          <w:szCs w:val="28"/>
        </w:rPr>
        <w:t>Course: ISQS 6338 Database Concepts</w:t>
      </w:r>
    </w:p>
    <w:p w:rsidR="00763A5C" w:rsidRPr="00AE58F1" w:rsidRDefault="00763A5C" w:rsidP="00D872B1">
      <w:pPr>
        <w:rPr>
          <w:rFonts w:asciiTheme="minorHAnsi" w:hAnsiTheme="minorHAnsi" w:cstheme="majorHAnsi"/>
        </w:rPr>
      </w:pPr>
    </w:p>
    <w:p w:rsidR="00763A5C" w:rsidRPr="00AE58F1" w:rsidRDefault="00763A5C" w:rsidP="00D872B1">
      <w:pPr>
        <w:rPr>
          <w:rFonts w:asciiTheme="minorHAnsi" w:hAnsiTheme="minorHAnsi" w:cstheme="majorHAnsi"/>
        </w:rPr>
      </w:pPr>
    </w:p>
    <w:p w:rsidR="002F40D6" w:rsidRPr="00AE58F1" w:rsidRDefault="002F40D6" w:rsidP="00D872B1">
      <w:pPr>
        <w:rPr>
          <w:rFonts w:asciiTheme="minorHAnsi" w:hAnsiTheme="minorHAnsi" w:cstheme="majorHAnsi"/>
        </w:rPr>
      </w:pPr>
    </w:p>
    <w:p w:rsidR="002F40D6" w:rsidRPr="00AE58F1" w:rsidRDefault="002F40D6" w:rsidP="00D872B1">
      <w:pPr>
        <w:rPr>
          <w:rFonts w:asciiTheme="minorHAnsi" w:hAnsiTheme="minorHAnsi" w:cstheme="majorHAnsi"/>
        </w:rPr>
      </w:pPr>
    </w:p>
    <w:p w:rsidR="002F40D6" w:rsidRPr="00AE58F1" w:rsidRDefault="002F40D6" w:rsidP="00D872B1">
      <w:pPr>
        <w:rPr>
          <w:rFonts w:asciiTheme="minorHAnsi" w:hAnsiTheme="minorHAnsi" w:cstheme="majorHAnsi"/>
        </w:rPr>
      </w:pPr>
    </w:p>
    <w:p w:rsidR="002F40D6" w:rsidRPr="00AE58F1" w:rsidRDefault="002F40D6" w:rsidP="002F40D6">
      <w:pPr>
        <w:jc w:val="center"/>
        <w:rPr>
          <w:rFonts w:asciiTheme="minorHAnsi" w:hAnsiTheme="minorHAnsi" w:cstheme="majorHAnsi"/>
        </w:rPr>
      </w:pPr>
      <w:r w:rsidRPr="00AE58F1">
        <w:rPr>
          <w:rFonts w:asciiTheme="minorHAnsi" w:hAnsiTheme="minorHAnsi"/>
          <w:noProof/>
          <w:lang w:eastAsia="zh-CN"/>
        </w:rPr>
        <w:drawing>
          <wp:inline distT="0" distB="0" distL="0" distR="0">
            <wp:extent cx="4229100" cy="1571625"/>
            <wp:effectExtent l="0" t="0" r="0" b="0"/>
            <wp:docPr id="13" name="Picture 13" descr="Image result for rawls college of busines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rawls college of business log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41056" cy="1576068"/>
                    </a:xfrm>
                    <a:prstGeom prst="rect">
                      <a:avLst/>
                    </a:prstGeom>
                    <a:noFill/>
                    <a:ln>
                      <a:noFill/>
                    </a:ln>
                  </pic:spPr>
                </pic:pic>
              </a:graphicData>
            </a:graphic>
          </wp:inline>
        </w:drawing>
      </w:r>
    </w:p>
    <w:p w:rsidR="00763A5C" w:rsidRPr="00AE58F1" w:rsidRDefault="00763A5C" w:rsidP="00D872B1">
      <w:pPr>
        <w:pStyle w:val="centeredtext"/>
        <w:pageBreakBefore/>
        <w:jc w:val="both"/>
        <w:outlineLvl w:val="0"/>
        <w:rPr>
          <w:rFonts w:asciiTheme="minorHAnsi" w:hAnsiTheme="minorHAnsi" w:cstheme="majorHAnsi"/>
          <w:noProof w:val="0"/>
        </w:rPr>
      </w:pPr>
      <w:r w:rsidRPr="00AE58F1">
        <w:rPr>
          <w:rFonts w:asciiTheme="minorHAnsi" w:hAnsiTheme="minorHAnsi" w:cstheme="majorHAnsi"/>
          <w:noProof w:val="0"/>
        </w:rPr>
        <w:lastRenderedPageBreak/>
        <w:t>Table of contents</w:t>
      </w:r>
    </w:p>
    <w:p w:rsidR="000901FE" w:rsidRDefault="0009562F">
      <w:pPr>
        <w:pStyle w:val="TOC1"/>
        <w:tabs>
          <w:tab w:val="left" w:pos="440"/>
        </w:tabs>
        <w:rPr>
          <w:rFonts w:asciiTheme="minorHAnsi" w:hAnsiTheme="minorHAnsi" w:cstheme="minorBidi"/>
          <w:b w:val="0"/>
          <w:caps w:val="0"/>
          <w:noProof/>
          <w:sz w:val="22"/>
          <w:szCs w:val="22"/>
        </w:rPr>
      </w:pPr>
      <w:r w:rsidRPr="00AE58F1">
        <w:rPr>
          <w:rFonts w:asciiTheme="minorHAnsi" w:hAnsiTheme="minorHAnsi" w:cstheme="majorHAnsi"/>
        </w:rPr>
        <w:fldChar w:fldCharType="begin"/>
      </w:r>
      <w:r w:rsidR="00763A5C" w:rsidRPr="00AE58F1">
        <w:rPr>
          <w:rFonts w:asciiTheme="minorHAnsi" w:hAnsiTheme="minorHAnsi" w:cstheme="majorHAnsi"/>
        </w:rPr>
        <w:instrText xml:space="preserve"> TOC \o "1-3" </w:instrText>
      </w:r>
      <w:r w:rsidRPr="00AE58F1">
        <w:rPr>
          <w:rFonts w:asciiTheme="minorHAnsi" w:hAnsiTheme="minorHAnsi" w:cstheme="majorHAnsi"/>
        </w:rPr>
        <w:fldChar w:fldCharType="separate"/>
      </w:r>
      <w:r w:rsidR="000901FE" w:rsidRPr="00740DCB">
        <w:rPr>
          <w:rFonts w:asciiTheme="minorHAnsi" w:hAnsiTheme="minorHAnsi" w:cs="Calibri"/>
          <w:noProof/>
        </w:rPr>
        <w:t>1</w:t>
      </w:r>
      <w:r w:rsidR="000901FE">
        <w:rPr>
          <w:rFonts w:asciiTheme="minorHAnsi" w:hAnsiTheme="minorHAnsi" w:cstheme="minorBidi"/>
          <w:b w:val="0"/>
          <w:caps w:val="0"/>
          <w:noProof/>
          <w:sz w:val="22"/>
          <w:szCs w:val="22"/>
        </w:rPr>
        <w:tab/>
      </w:r>
      <w:r w:rsidR="000901FE" w:rsidRPr="00740DCB">
        <w:rPr>
          <w:rFonts w:asciiTheme="minorHAnsi" w:hAnsiTheme="minorHAnsi" w:cs="Calibri"/>
          <w:noProof/>
        </w:rPr>
        <w:t>Introduction</w:t>
      </w:r>
      <w:r w:rsidR="000901FE">
        <w:rPr>
          <w:noProof/>
        </w:rPr>
        <w:tab/>
      </w:r>
      <w:r w:rsidR="000901FE">
        <w:rPr>
          <w:noProof/>
        </w:rPr>
        <w:fldChar w:fldCharType="begin"/>
      </w:r>
      <w:r w:rsidR="000901FE">
        <w:rPr>
          <w:noProof/>
        </w:rPr>
        <w:instrText xml:space="preserve"> PAGEREF _Toc500241046 \h </w:instrText>
      </w:r>
      <w:r w:rsidR="000901FE">
        <w:rPr>
          <w:noProof/>
        </w:rPr>
      </w:r>
      <w:r w:rsidR="000901FE">
        <w:rPr>
          <w:noProof/>
        </w:rPr>
        <w:fldChar w:fldCharType="separate"/>
      </w:r>
      <w:r w:rsidR="000901FE">
        <w:rPr>
          <w:noProof/>
        </w:rPr>
        <w:t>3</w:t>
      </w:r>
      <w:r w:rsidR="000901FE">
        <w:rPr>
          <w:noProof/>
        </w:rPr>
        <w:fldChar w:fldCharType="end"/>
      </w:r>
    </w:p>
    <w:p w:rsidR="000901FE" w:rsidRDefault="000901FE">
      <w:pPr>
        <w:pStyle w:val="TOC2"/>
        <w:tabs>
          <w:tab w:val="left" w:pos="880"/>
          <w:tab w:val="right" w:leader="dot" w:pos="9350"/>
        </w:tabs>
        <w:rPr>
          <w:rFonts w:asciiTheme="minorHAnsi" w:hAnsiTheme="minorHAnsi" w:cstheme="minorBidi"/>
          <w:smallCaps w:val="0"/>
          <w:noProof/>
          <w:sz w:val="22"/>
          <w:szCs w:val="22"/>
        </w:rPr>
      </w:pPr>
      <w:r>
        <w:rPr>
          <w:noProof/>
        </w:rPr>
        <w:t>1.1</w:t>
      </w:r>
      <w:r>
        <w:rPr>
          <w:rFonts w:asciiTheme="minorHAnsi" w:hAnsiTheme="minorHAnsi" w:cstheme="minorBidi"/>
          <w:smallCaps w:val="0"/>
          <w:noProof/>
          <w:sz w:val="22"/>
          <w:szCs w:val="22"/>
        </w:rPr>
        <w:tab/>
      </w:r>
      <w:r>
        <w:rPr>
          <w:noProof/>
        </w:rPr>
        <w:t>Objectives for using Database in this environment</w:t>
      </w:r>
      <w:r>
        <w:rPr>
          <w:noProof/>
        </w:rPr>
        <w:tab/>
      </w:r>
      <w:r>
        <w:rPr>
          <w:noProof/>
        </w:rPr>
        <w:fldChar w:fldCharType="begin"/>
      </w:r>
      <w:r>
        <w:rPr>
          <w:noProof/>
        </w:rPr>
        <w:instrText xml:space="preserve"> PAGEREF _Toc500241047 \h </w:instrText>
      </w:r>
      <w:r>
        <w:rPr>
          <w:noProof/>
        </w:rPr>
      </w:r>
      <w:r>
        <w:rPr>
          <w:noProof/>
        </w:rPr>
        <w:fldChar w:fldCharType="separate"/>
      </w:r>
      <w:r>
        <w:rPr>
          <w:noProof/>
        </w:rPr>
        <w:t>3</w:t>
      </w:r>
      <w:r>
        <w:rPr>
          <w:noProof/>
        </w:rPr>
        <w:fldChar w:fldCharType="end"/>
      </w:r>
    </w:p>
    <w:p w:rsidR="000901FE" w:rsidRDefault="000901FE">
      <w:pPr>
        <w:pStyle w:val="TOC2"/>
        <w:tabs>
          <w:tab w:val="left" w:pos="880"/>
          <w:tab w:val="right" w:leader="dot" w:pos="9350"/>
        </w:tabs>
        <w:rPr>
          <w:rFonts w:asciiTheme="minorHAnsi" w:hAnsiTheme="minorHAnsi" w:cstheme="minorBidi"/>
          <w:smallCaps w:val="0"/>
          <w:noProof/>
          <w:sz w:val="22"/>
          <w:szCs w:val="22"/>
        </w:rPr>
      </w:pPr>
      <w:r>
        <w:rPr>
          <w:noProof/>
        </w:rPr>
        <w:t>1.2</w:t>
      </w:r>
      <w:r>
        <w:rPr>
          <w:rFonts w:asciiTheme="minorHAnsi" w:hAnsiTheme="minorHAnsi" w:cstheme="minorBidi"/>
          <w:smallCaps w:val="0"/>
          <w:noProof/>
          <w:sz w:val="22"/>
          <w:szCs w:val="22"/>
        </w:rPr>
        <w:tab/>
      </w:r>
      <w:r>
        <w:rPr>
          <w:noProof/>
        </w:rPr>
        <w:t>Problem solved and value added by using database</w:t>
      </w:r>
      <w:r>
        <w:rPr>
          <w:noProof/>
        </w:rPr>
        <w:tab/>
      </w:r>
      <w:r>
        <w:rPr>
          <w:noProof/>
        </w:rPr>
        <w:fldChar w:fldCharType="begin"/>
      </w:r>
      <w:r>
        <w:rPr>
          <w:noProof/>
        </w:rPr>
        <w:instrText xml:space="preserve"> PAGEREF _Toc500241048 \h </w:instrText>
      </w:r>
      <w:r>
        <w:rPr>
          <w:noProof/>
        </w:rPr>
      </w:r>
      <w:r>
        <w:rPr>
          <w:noProof/>
        </w:rPr>
        <w:fldChar w:fldCharType="separate"/>
      </w:r>
      <w:r>
        <w:rPr>
          <w:noProof/>
        </w:rPr>
        <w:t>3</w:t>
      </w:r>
      <w:r>
        <w:rPr>
          <w:noProof/>
        </w:rPr>
        <w:fldChar w:fldCharType="end"/>
      </w:r>
    </w:p>
    <w:p w:rsidR="000901FE" w:rsidRDefault="000901FE">
      <w:pPr>
        <w:pStyle w:val="TOC2"/>
        <w:tabs>
          <w:tab w:val="left" w:pos="880"/>
          <w:tab w:val="right" w:leader="dot" w:pos="9350"/>
        </w:tabs>
        <w:rPr>
          <w:rFonts w:asciiTheme="minorHAnsi" w:hAnsiTheme="minorHAnsi" w:cstheme="minorBidi"/>
          <w:smallCaps w:val="0"/>
          <w:noProof/>
          <w:sz w:val="22"/>
          <w:szCs w:val="22"/>
        </w:rPr>
      </w:pPr>
      <w:r>
        <w:rPr>
          <w:noProof/>
        </w:rPr>
        <w:t>1.3</w:t>
      </w:r>
      <w:r>
        <w:rPr>
          <w:rFonts w:asciiTheme="minorHAnsi" w:hAnsiTheme="minorHAnsi" w:cstheme="minorBidi"/>
          <w:smallCaps w:val="0"/>
          <w:noProof/>
          <w:sz w:val="22"/>
          <w:szCs w:val="22"/>
        </w:rPr>
        <w:tab/>
      </w:r>
      <w:r>
        <w:rPr>
          <w:noProof/>
        </w:rPr>
        <w:t>Boundaries of the Proposed model</w:t>
      </w:r>
      <w:r>
        <w:rPr>
          <w:noProof/>
        </w:rPr>
        <w:tab/>
      </w:r>
      <w:r>
        <w:rPr>
          <w:noProof/>
        </w:rPr>
        <w:fldChar w:fldCharType="begin"/>
      </w:r>
      <w:r>
        <w:rPr>
          <w:noProof/>
        </w:rPr>
        <w:instrText xml:space="preserve"> PAGEREF _Toc500241049 \h </w:instrText>
      </w:r>
      <w:r>
        <w:rPr>
          <w:noProof/>
        </w:rPr>
      </w:r>
      <w:r>
        <w:rPr>
          <w:noProof/>
        </w:rPr>
        <w:fldChar w:fldCharType="separate"/>
      </w:r>
      <w:r>
        <w:rPr>
          <w:noProof/>
        </w:rPr>
        <w:t>4</w:t>
      </w:r>
      <w:r>
        <w:rPr>
          <w:noProof/>
        </w:rPr>
        <w:fldChar w:fldCharType="end"/>
      </w:r>
    </w:p>
    <w:p w:rsidR="000901FE" w:rsidRDefault="000901FE">
      <w:pPr>
        <w:pStyle w:val="TOC2"/>
        <w:tabs>
          <w:tab w:val="left" w:pos="880"/>
          <w:tab w:val="right" w:leader="dot" w:pos="9350"/>
        </w:tabs>
        <w:rPr>
          <w:rFonts w:asciiTheme="minorHAnsi" w:hAnsiTheme="minorHAnsi" w:cstheme="minorBidi"/>
          <w:smallCaps w:val="0"/>
          <w:noProof/>
          <w:sz w:val="22"/>
          <w:szCs w:val="22"/>
        </w:rPr>
      </w:pPr>
      <w:r>
        <w:rPr>
          <w:noProof/>
        </w:rPr>
        <w:t>1.4</w:t>
      </w:r>
      <w:r>
        <w:rPr>
          <w:rFonts w:asciiTheme="minorHAnsi" w:hAnsiTheme="minorHAnsi" w:cstheme="minorBidi"/>
          <w:smallCaps w:val="0"/>
          <w:noProof/>
          <w:sz w:val="22"/>
          <w:szCs w:val="22"/>
        </w:rPr>
        <w:tab/>
      </w:r>
      <w:r>
        <w:rPr>
          <w:noProof/>
        </w:rPr>
        <w:t>Assumptions</w:t>
      </w:r>
      <w:r>
        <w:rPr>
          <w:noProof/>
        </w:rPr>
        <w:tab/>
      </w:r>
      <w:r>
        <w:rPr>
          <w:noProof/>
        </w:rPr>
        <w:fldChar w:fldCharType="begin"/>
      </w:r>
      <w:r>
        <w:rPr>
          <w:noProof/>
        </w:rPr>
        <w:instrText xml:space="preserve"> PAGEREF _Toc500241050 \h </w:instrText>
      </w:r>
      <w:r>
        <w:rPr>
          <w:noProof/>
        </w:rPr>
      </w:r>
      <w:r>
        <w:rPr>
          <w:noProof/>
        </w:rPr>
        <w:fldChar w:fldCharType="separate"/>
      </w:r>
      <w:r>
        <w:rPr>
          <w:noProof/>
        </w:rPr>
        <w:t>4</w:t>
      </w:r>
      <w:r>
        <w:rPr>
          <w:noProof/>
        </w:rPr>
        <w:fldChar w:fldCharType="end"/>
      </w:r>
    </w:p>
    <w:p w:rsidR="000901FE" w:rsidRDefault="000901FE">
      <w:pPr>
        <w:pStyle w:val="TOC1"/>
        <w:tabs>
          <w:tab w:val="left" w:pos="440"/>
        </w:tabs>
        <w:rPr>
          <w:rFonts w:asciiTheme="minorHAnsi" w:hAnsiTheme="minorHAnsi" w:cstheme="minorBidi"/>
          <w:b w:val="0"/>
          <w:caps w:val="0"/>
          <w:noProof/>
          <w:sz w:val="22"/>
          <w:szCs w:val="22"/>
        </w:rPr>
      </w:pPr>
      <w:r w:rsidRPr="00740DCB">
        <w:rPr>
          <w:rFonts w:asciiTheme="minorHAnsi" w:hAnsiTheme="minorHAnsi"/>
          <w:noProof/>
        </w:rPr>
        <w:t>2</w:t>
      </w:r>
      <w:r>
        <w:rPr>
          <w:rFonts w:asciiTheme="minorHAnsi" w:hAnsiTheme="minorHAnsi" w:cstheme="minorBidi"/>
          <w:b w:val="0"/>
          <w:caps w:val="0"/>
          <w:noProof/>
          <w:sz w:val="22"/>
          <w:szCs w:val="22"/>
        </w:rPr>
        <w:tab/>
      </w:r>
      <w:r w:rsidRPr="00740DCB">
        <w:rPr>
          <w:rFonts w:asciiTheme="minorHAnsi" w:hAnsiTheme="minorHAnsi"/>
          <w:noProof/>
        </w:rPr>
        <w:t>Conceptual Model Diagrams</w:t>
      </w:r>
      <w:r>
        <w:rPr>
          <w:noProof/>
        </w:rPr>
        <w:tab/>
      </w:r>
      <w:r>
        <w:rPr>
          <w:noProof/>
        </w:rPr>
        <w:fldChar w:fldCharType="begin"/>
      </w:r>
      <w:r>
        <w:rPr>
          <w:noProof/>
        </w:rPr>
        <w:instrText xml:space="preserve"> PAGEREF _Toc500241051 \h </w:instrText>
      </w:r>
      <w:r>
        <w:rPr>
          <w:noProof/>
        </w:rPr>
      </w:r>
      <w:r>
        <w:rPr>
          <w:noProof/>
        </w:rPr>
        <w:fldChar w:fldCharType="separate"/>
      </w:r>
      <w:r>
        <w:rPr>
          <w:noProof/>
        </w:rPr>
        <w:t>6</w:t>
      </w:r>
      <w:r>
        <w:rPr>
          <w:noProof/>
        </w:rPr>
        <w:fldChar w:fldCharType="end"/>
      </w:r>
    </w:p>
    <w:p w:rsidR="000901FE" w:rsidRDefault="000901FE">
      <w:pPr>
        <w:pStyle w:val="TOC1"/>
        <w:tabs>
          <w:tab w:val="left" w:pos="440"/>
        </w:tabs>
        <w:rPr>
          <w:rFonts w:asciiTheme="minorHAnsi" w:hAnsiTheme="minorHAnsi" w:cstheme="minorBidi"/>
          <w:b w:val="0"/>
          <w:caps w:val="0"/>
          <w:noProof/>
          <w:sz w:val="22"/>
          <w:szCs w:val="22"/>
        </w:rPr>
      </w:pPr>
      <w:r w:rsidRPr="00740DCB">
        <w:rPr>
          <w:rFonts w:asciiTheme="minorHAnsi" w:hAnsiTheme="minorHAnsi"/>
          <w:noProof/>
        </w:rPr>
        <w:t>3</w:t>
      </w:r>
      <w:r>
        <w:rPr>
          <w:rFonts w:asciiTheme="minorHAnsi" w:hAnsiTheme="minorHAnsi" w:cstheme="minorBidi"/>
          <w:b w:val="0"/>
          <w:caps w:val="0"/>
          <w:noProof/>
          <w:sz w:val="22"/>
          <w:szCs w:val="22"/>
        </w:rPr>
        <w:tab/>
      </w:r>
      <w:r w:rsidRPr="00740DCB">
        <w:rPr>
          <w:rFonts w:asciiTheme="minorHAnsi" w:hAnsiTheme="minorHAnsi"/>
          <w:noProof/>
        </w:rPr>
        <w:t>Logical Model Diagrams</w:t>
      </w:r>
      <w:r>
        <w:rPr>
          <w:noProof/>
        </w:rPr>
        <w:tab/>
      </w:r>
      <w:r>
        <w:rPr>
          <w:noProof/>
        </w:rPr>
        <w:fldChar w:fldCharType="begin"/>
      </w:r>
      <w:r>
        <w:rPr>
          <w:noProof/>
        </w:rPr>
        <w:instrText xml:space="preserve"> PAGEREF _Toc500241052 \h </w:instrText>
      </w:r>
      <w:r>
        <w:rPr>
          <w:noProof/>
        </w:rPr>
      </w:r>
      <w:r>
        <w:rPr>
          <w:noProof/>
        </w:rPr>
        <w:fldChar w:fldCharType="separate"/>
      </w:r>
      <w:r>
        <w:rPr>
          <w:noProof/>
        </w:rPr>
        <w:t>10</w:t>
      </w:r>
      <w:r>
        <w:rPr>
          <w:noProof/>
        </w:rPr>
        <w:fldChar w:fldCharType="end"/>
      </w:r>
    </w:p>
    <w:p w:rsidR="000901FE" w:rsidRDefault="000901FE">
      <w:pPr>
        <w:pStyle w:val="TOC1"/>
        <w:tabs>
          <w:tab w:val="left" w:pos="440"/>
        </w:tabs>
        <w:rPr>
          <w:rFonts w:asciiTheme="minorHAnsi" w:hAnsiTheme="minorHAnsi" w:cstheme="minorBidi"/>
          <w:b w:val="0"/>
          <w:caps w:val="0"/>
          <w:noProof/>
          <w:sz w:val="22"/>
          <w:szCs w:val="22"/>
        </w:rPr>
      </w:pPr>
      <w:r w:rsidRPr="00740DCB">
        <w:rPr>
          <w:rFonts w:asciiTheme="minorHAnsi" w:hAnsiTheme="minorHAnsi"/>
          <w:noProof/>
        </w:rPr>
        <w:t>4</w:t>
      </w:r>
      <w:r>
        <w:rPr>
          <w:rFonts w:asciiTheme="minorHAnsi" w:hAnsiTheme="minorHAnsi" w:cstheme="minorBidi"/>
          <w:b w:val="0"/>
          <w:caps w:val="0"/>
          <w:noProof/>
          <w:sz w:val="22"/>
          <w:szCs w:val="22"/>
        </w:rPr>
        <w:tab/>
      </w:r>
      <w:r w:rsidRPr="00740DCB">
        <w:rPr>
          <w:rFonts w:asciiTheme="minorHAnsi" w:hAnsiTheme="minorHAnsi"/>
          <w:noProof/>
        </w:rPr>
        <w:t>Physical Model Diagram</w:t>
      </w:r>
      <w:r>
        <w:rPr>
          <w:noProof/>
        </w:rPr>
        <w:tab/>
      </w:r>
      <w:r>
        <w:rPr>
          <w:noProof/>
        </w:rPr>
        <w:fldChar w:fldCharType="begin"/>
      </w:r>
      <w:r>
        <w:rPr>
          <w:noProof/>
        </w:rPr>
        <w:instrText xml:space="preserve"> PAGEREF _Toc500241053 \h </w:instrText>
      </w:r>
      <w:r>
        <w:rPr>
          <w:noProof/>
        </w:rPr>
      </w:r>
      <w:r>
        <w:rPr>
          <w:noProof/>
        </w:rPr>
        <w:fldChar w:fldCharType="separate"/>
      </w:r>
      <w:r>
        <w:rPr>
          <w:noProof/>
        </w:rPr>
        <w:t>16</w:t>
      </w:r>
      <w:r>
        <w:rPr>
          <w:noProof/>
        </w:rPr>
        <w:fldChar w:fldCharType="end"/>
      </w:r>
    </w:p>
    <w:p w:rsidR="000901FE" w:rsidRDefault="000901FE">
      <w:pPr>
        <w:pStyle w:val="TOC1"/>
        <w:tabs>
          <w:tab w:val="left" w:pos="440"/>
        </w:tabs>
        <w:rPr>
          <w:rFonts w:asciiTheme="minorHAnsi" w:hAnsiTheme="minorHAnsi" w:cstheme="minorBidi"/>
          <w:b w:val="0"/>
          <w:caps w:val="0"/>
          <w:noProof/>
          <w:sz w:val="22"/>
          <w:szCs w:val="22"/>
        </w:rPr>
      </w:pPr>
      <w:r w:rsidRPr="00740DCB">
        <w:rPr>
          <w:rFonts w:asciiTheme="minorHAnsi" w:hAnsiTheme="minorHAnsi"/>
          <w:noProof/>
        </w:rPr>
        <w:t>5</w:t>
      </w:r>
      <w:r>
        <w:rPr>
          <w:rFonts w:asciiTheme="minorHAnsi" w:hAnsiTheme="minorHAnsi" w:cstheme="minorBidi"/>
          <w:b w:val="0"/>
          <w:caps w:val="0"/>
          <w:noProof/>
          <w:sz w:val="22"/>
          <w:szCs w:val="22"/>
        </w:rPr>
        <w:tab/>
      </w:r>
      <w:r w:rsidRPr="00740DCB">
        <w:rPr>
          <w:rFonts w:asciiTheme="minorHAnsi" w:hAnsiTheme="minorHAnsi"/>
          <w:noProof/>
        </w:rPr>
        <w:t>SQL Statements</w:t>
      </w:r>
      <w:r>
        <w:rPr>
          <w:noProof/>
        </w:rPr>
        <w:tab/>
      </w:r>
      <w:r>
        <w:rPr>
          <w:noProof/>
        </w:rPr>
        <w:fldChar w:fldCharType="begin"/>
      </w:r>
      <w:r>
        <w:rPr>
          <w:noProof/>
        </w:rPr>
        <w:instrText xml:space="preserve"> PAGEREF _Toc500241054 \h </w:instrText>
      </w:r>
      <w:r>
        <w:rPr>
          <w:noProof/>
        </w:rPr>
      </w:r>
      <w:r>
        <w:rPr>
          <w:noProof/>
        </w:rPr>
        <w:fldChar w:fldCharType="separate"/>
      </w:r>
      <w:r>
        <w:rPr>
          <w:noProof/>
        </w:rPr>
        <w:t>17</w:t>
      </w:r>
      <w:r>
        <w:rPr>
          <w:noProof/>
        </w:rPr>
        <w:fldChar w:fldCharType="end"/>
      </w:r>
    </w:p>
    <w:p w:rsidR="000901FE" w:rsidRDefault="000901FE">
      <w:pPr>
        <w:pStyle w:val="TOC2"/>
        <w:tabs>
          <w:tab w:val="left" w:pos="880"/>
          <w:tab w:val="right" w:leader="dot" w:pos="9350"/>
        </w:tabs>
        <w:rPr>
          <w:rFonts w:asciiTheme="minorHAnsi" w:hAnsiTheme="minorHAnsi" w:cstheme="minorBidi"/>
          <w:smallCaps w:val="0"/>
          <w:noProof/>
          <w:sz w:val="22"/>
          <w:szCs w:val="22"/>
        </w:rPr>
      </w:pPr>
      <w:r>
        <w:rPr>
          <w:noProof/>
        </w:rPr>
        <w:t>5.1</w:t>
      </w:r>
      <w:r>
        <w:rPr>
          <w:rFonts w:asciiTheme="minorHAnsi" w:hAnsiTheme="minorHAnsi" w:cstheme="minorBidi"/>
          <w:smallCaps w:val="0"/>
          <w:noProof/>
          <w:sz w:val="22"/>
          <w:szCs w:val="22"/>
        </w:rPr>
        <w:tab/>
      </w:r>
      <w:r>
        <w:rPr>
          <w:noProof/>
        </w:rPr>
        <w:t>Table Creation statements</w:t>
      </w:r>
      <w:r>
        <w:rPr>
          <w:noProof/>
        </w:rPr>
        <w:tab/>
      </w:r>
      <w:r>
        <w:rPr>
          <w:noProof/>
        </w:rPr>
        <w:fldChar w:fldCharType="begin"/>
      </w:r>
      <w:r>
        <w:rPr>
          <w:noProof/>
        </w:rPr>
        <w:instrText xml:space="preserve"> PAGEREF _Toc500241055 \h </w:instrText>
      </w:r>
      <w:r>
        <w:rPr>
          <w:noProof/>
        </w:rPr>
      </w:r>
      <w:r>
        <w:rPr>
          <w:noProof/>
        </w:rPr>
        <w:fldChar w:fldCharType="separate"/>
      </w:r>
      <w:r>
        <w:rPr>
          <w:noProof/>
        </w:rPr>
        <w:t>17</w:t>
      </w:r>
      <w:r>
        <w:rPr>
          <w:noProof/>
        </w:rPr>
        <w:fldChar w:fldCharType="end"/>
      </w:r>
    </w:p>
    <w:p w:rsidR="000901FE" w:rsidRDefault="000901FE">
      <w:pPr>
        <w:pStyle w:val="TOC2"/>
        <w:tabs>
          <w:tab w:val="left" w:pos="880"/>
          <w:tab w:val="right" w:leader="dot" w:pos="9350"/>
        </w:tabs>
        <w:rPr>
          <w:rFonts w:asciiTheme="minorHAnsi" w:hAnsiTheme="minorHAnsi" w:cstheme="minorBidi"/>
          <w:smallCaps w:val="0"/>
          <w:noProof/>
          <w:sz w:val="22"/>
          <w:szCs w:val="22"/>
        </w:rPr>
      </w:pPr>
      <w:r>
        <w:rPr>
          <w:noProof/>
        </w:rPr>
        <w:t>5.2</w:t>
      </w:r>
      <w:r>
        <w:rPr>
          <w:rFonts w:asciiTheme="minorHAnsi" w:hAnsiTheme="minorHAnsi" w:cstheme="minorBidi"/>
          <w:smallCaps w:val="0"/>
          <w:noProof/>
          <w:sz w:val="22"/>
          <w:szCs w:val="22"/>
        </w:rPr>
        <w:tab/>
      </w:r>
      <w:r>
        <w:rPr>
          <w:noProof/>
        </w:rPr>
        <w:t>Inserting the data</w:t>
      </w:r>
      <w:r>
        <w:rPr>
          <w:noProof/>
        </w:rPr>
        <w:tab/>
      </w:r>
      <w:r>
        <w:rPr>
          <w:noProof/>
        </w:rPr>
        <w:fldChar w:fldCharType="begin"/>
      </w:r>
      <w:r>
        <w:rPr>
          <w:noProof/>
        </w:rPr>
        <w:instrText xml:space="preserve"> PAGEREF _Toc500241056 \h </w:instrText>
      </w:r>
      <w:r>
        <w:rPr>
          <w:noProof/>
        </w:rPr>
      </w:r>
      <w:r>
        <w:rPr>
          <w:noProof/>
        </w:rPr>
        <w:fldChar w:fldCharType="separate"/>
      </w:r>
      <w:r>
        <w:rPr>
          <w:noProof/>
        </w:rPr>
        <w:t>21</w:t>
      </w:r>
      <w:r>
        <w:rPr>
          <w:noProof/>
        </w:rPr>
        <w:fldChar w:fldCharType="end"/>
      </w:r>
    </w:p>
    <w:p w:rsidR="000901FE" w:rsidRDefault="000901FE">
      <w:pPr>
        <w:pStyle w:val="TOC2"/>
        <w:tabs>
          <w:tab w:val="left" w:pos="880"/>
          <w:tab w:val="right" w:leader="dot" w:pos="9350"/>
        </w:tabs>
        <w:rPr>
          <w:rFonts w:asciiTheme="minorHAnsi" w:hAnsiTheme="minorHAnsi" w:cstheme="minorBidi"/>
          <w:smallCaps w:val="0"/>
          <w:noProof/>
          <w:sz w:val="22"/>
          <w:szCs w:val="22"/>
        </w:rPr>
      </w:pPr>
      <w:r>
        <w:rPr>
          <w:noProof/>
        </w:rPr>
        <w:t>5.3</w:t>
      </w:r>
      <w:r>
        <w:rPr>
          <w:rFonts w:asciiTheme="minorHAnsi" w:hAnsiTheme="minorHAnsi" w:cstheme="minorBidi"/>
          <w:smallCaps w:val="0"/>
          <w:noProof/>
          <w:sz w:val="22"/>
          <w:szCs w:val="22"/>
        </w:rPr>
        <w:tab/>
      </w:r>
      <w:r>
        <w:rPr>
          <w:noProof/>
        </w:rPr>
        <w:t>Checking the data after insertion</w:t>
      </w:r>
      <w:r>
        <w:rPr>
          <w:noProof/>
        </w:rPr>
        <w:tab/>
      </w:r>
      <w:r>
        <w:rPr>
          <w:noProof/>
        </w:rPr>
        <w:fldChar w:fldCharType="begin"/>
      </w:r>
      <w:r>
        <w:rPr>
          <w:noProof/>
        </w:rPr>
        <w:instrText xml:space="preserve"> PAGEREF _Toc500241057 \h </w:instrText>
      </w:r>
      <w:r>
        <w:rPr>
          <w:noProof/>
        </w:rPr>
      </w:r>
      <w:r>
        <w:rPr>
          <w:noProof/>
        </w:rPr>
        <w:fldChar w:fldCharType="separate"/>
      </w:r>
      <w:r>
        <w:rPr>
          <w:noProof/>
        </w:rPr>
        <w:t>23</w:t>
      </w:r>
      <w:r>
        <w:rPr>
          <w:noProof/>
        </w:rPr>
        <w:fldChar w:fldCharType="end"/>
      </w:r>
    </w:p>
    <w:p w:rsidR="000901FE" w:rsidRDefault="000901FE">
      <w:pPr>
        <w:pStyle w:val="TOC1"/>
        <w:tabs>
          <w:tab w:val="left" w:pos="440"/>
        </w:tabs>
        <w:rPr>
          <w:rFonts w:asciiTheme="minorHAnsi" w:hAnsiTheme="minorHAnsi" w:cstheme="minorBidi"/>
          <w:b w:val="0"/>
          <w:caps w:val="0"/>
          <w:noProof/>
          <w:sz w:val="22"/>
          <w:szCs w:val="22"/>
        </w:rPr>
      </w:pPr>
      <w:r w:rsidRPr="00740DCB">
        <w:rPr>
          <w:rFonts w:asciiTheme="minorHAnsi" w:hAnsiTheme="minorHAnsi"/>
          <w:noProof/>
        </w:rPr>
        <w:t>6</w:t>
      </w:r>
      <w:r>
        <w:rPr>
          <w:rFonts w:asciiTheme="minorHAnsi" w:hAnsiTheme="minorHAnsi" w:cstheme="minorBidi"/>
          <w:b w:val="0"/>
          <w:caps w:val="0"/>
          <w:noProof/>
          <w:sz w:val="22"/>
          <w:szCs w:val="22"/>
        </w:rPr>
        <w:tab/>
      </w:r>
      <w:r w:rsidRPr="00740DCB">
        <w:rPr>
          <w:rFonts w:asciiTheme="minorHAnsi" w:hAnsiTheme="minorHAnsi"/>
          <w:noProof/>
        </w:rPr>
        <w:t>Narrative Behind projects data</w:t>
      </w:r>
      <w:r>
        <w:rPr>
          <w:noProof/>
        </w:rPr>
        <w:tab/>
      </w:r>
      <w:r>
        <w:rPr>
          <w:noProof/>
        </w:rPr>
        <w:fldChar w:fldCharType="begin"/>
      </w:r>
      <w:r>
        <w:rPr>
          <w:noProof/>
        </w:rPr>
        <w:instrText xml:space="preserve"> PAGEREF _Toc500241058 \h </w:instrText>
      </w:r>
      <w:r>
        <w:rPr>
          <w:noProof/>
        </w:rPr>
      </w:r>
      <w:r>
        <w:rPr>
          <w:noProof/>
        </w:rPr>
        <w:fldChar w:fldCharType="separate"/>
      </w:r>
      <w:r>
        <w:rPr>
          <w:noProof/>
        </w:rPr>
        <w:t>24</w:t>
      </w:r>
      <w:r>
        <w:rPr>
          <w:noProof/>
        </w:rPr>
        <w:fldChar w:fldCharType="end"/>
      </w:r>
    </w:p>
    <w:p w:rsidR="000901FE" w:rsidRDefault="000901FE">
      <w:pPr>
        <w:pStyle w:val="TOC2"/>
        <w:tabs>
          <w:tab w:val="left" w:pos="880"/>
          <w:tab w:val="right" w:leader="dot" w:pos="9350"/>
        </w:tabs>
        <w:rPr>
          <w:rFonts w:asciiTheme="minorHAnsi" w:hAnsiTheme="minorHAnsi" w:cstheme="minorBidi"/>
          <w:smallCaps w:val="0"/>
          <w:noProof/>
          <w:sz w:val="22"/>
          <w:szCs w:val="22"/>
        </w:rPr>
      </w:pPr>
      <w:r>
        <w:rPr>
          <w:noProof/>
        </w:rPr>
        <w:t>6.1</w:t>
      </w:r>
      <w:r>
        <w:rPr>
          <w:rFonts w:asciiTheme="minorHAnsi" w:hAnsiTheme="minorHAnsi" w:cstheme="minorBidi"/>
          <w:smallCaps w:val="0"/>
          <w:noProof/>
          <w:sz w:val="22"/>
          <w:szCs w:val="22"/>
        </w:rPr>
        <w:tab/>
      </w:r>
      <w:r>
        <w:rPr>
          <w:noProof/>
        </w:rPr>
        <w:t>Questions of interest to data scientists</w:t>
      </w:r>
      <w:r>
        <w:rPr>
          <w:noProof/>
        </w:rPr>
        <w:tab/>
      </w:r>
      <w:r>
        <w:rPr>
          <w:noProof/>
        </w:rPr>
        <w:fldChar w:fldCharType="begin"/>
      </w:r>
      <w:r>
        <w:rPr>
          <w:noProof/>
        </w:rPr>
        <w:instrText xml:space="preserve"> PAGEREF _Toc500241059 \h </w:instrText>
      </w:r>
      <w:r>
        <w:rPr>
          <w:noProof/>
        </w:rPr>
      </w:r>
      <w:r>
        <w:rPr>
          <w:noProof/>
        </w:rPr>
        <w:fldChar w:fldCharType="separate"/>
      </w:r>
      <w:r>
        <w:rPr>
          <w:noProof/>
        </w:rPr>
        <w:t>24</w:t>
      </w:r>
      <w:r>
        <w:rPr>
          <w:noProof/>
        </w:rPr>
        <w:fldChar w:fldCharType="end"/>
      </w:r>
    </w:p>
    <w:p w:rsidR="000901FE" w:rsidRDefault="000901FE">
      <w:pPr>
        <w:pStyle w:val="TOC2"/>
        <w:tabs>
          <w:tab w:val="left" w:pos="880"/>
          <w:tab w:val="right" w:leader="dot" w:pos="9350"/>
        </w:tabs>
        <w:rPr>
          <w:rFonts w:asciiTheme="minorHAnsi" w:hAnsiTheme="minorHAnsi" w:cstheme="minorBidi"/>
          <w:smallCaps w:val="0"/>
          <w:noProof/>
          <w:sz w:val="22"/>
          <w:szCs w:val="22"/>
        </w:rPr>
      </w:pPr>
      <w:r>
        <w:rPr>
          <w:noProof/>
        </w:rPr>
        <w:t>6.2</w:t>
      </w:r>
      <w:r>
        <w:rPr>
          <w:rFonts w:asciiTheme="minorHAnsi" w:hAnsiTheme="minorHAnsi" w:cstheme="minorBidi"/>
          <w:smallCaps w:val="0"/>
          <w:noProof/>
          <w:sz w:val="22"/>
          <w:szCs w:val="22"/>
        </w:rPr>
        <w:tab/>
      </w:r>
      <w:r>
        <w:rPr>
          <w:noProof/>
        </w:rPr>
        <w:t>Answering those questions using SQL</w:t>
      </w:r>
      <w:r>
        <w:rPr>
          <w:noProof/>
        </w:rPr>
        <w:tab/>
      </w:r>
      <w:r>
        <w:rPr>
          <w:noProof/>
        </w:rPr>
        <w:fldChar w:fldCharType="begin"/>
      </w:r>
      <w:r>
        <w:rPr>
          <w:noProof/>
        </w:rPr>
        <w:instrText xml:space="preserve"> PAGEREF _Toc500241060 \h </w:instrText>
      </w:r>
      <w:r>
        <w:rPr>
          <w:noProof/>
        </w:rPr>
      </w:r>
      <w:r>
        <w:rPr>
          <w:noProof/>
        </w:rPr>
        <w:fldChar w:fldCharType="separate"/>
      </w:r>
      <w:r>
        <w:rPr>
          <w:noProof/>
        </w:rPr>
        <w:t>26</w:t>
      </w:r>
      <w:r>
        <w:rPr>
          <w:noProof/>
        </w:rPr>
        <w:fldChar w:fldCharType="end"/>
      </w:r>
    </w:p>
    <w:p w:rsidR="000901FE" w:rsidRDefault="000901FE">
      <w:pPr>
        <w:pStyle w:val="TOC1"/>
        <w:tabs>
          <w:tab w:val="left" w:pos="440"/>
        </w:tabs>
        <w:rPr>
          <w:rFonts w:asciiTheme="minorHAnsi" w:hAnsiTheme="minorHAnsi" w:cstheme="minorBidi"/>
          <w:b w:val="0"/>
          <w:caps w:val="0"/>
          <w:noProof/>
          <w:sz w:val="22"/>
          <w:szCs w:val="22"/>
        </w:rPr>
      </w:pPr>
      <w:r w:rsidRPr="00740DCB">
        <w:rPr>
          <w:rFonts w:ascii="Cambria" w:hAnsi="Cambria"/>
          <w:noProof/>
        </w:rPr>
        <w:t>7</w:t>
      </w:r>
      <w:r>
        <w:rPr>
          <w:rFonts w:asciiTheme="minorHAnsi" w:hAnsiTheme="minorHAnsi" w:cstheme="minorBidi"/>
          <w:b w:val="0"/>
          <w:caps w:val="0"/>
          <w:noProof/>
          <w:sz w:val="22"/>
          <w:szCs w:val="22"/>
        </w:rPr>
        <w:tab/>
      </w:r>
      <w:r w:rsidRPr="00740DCB">
        <w:rPr>
          <w:rFonts w:ascii="Cambria" w:hAnsi="Cambria"/>
          <w:noProof/>
        </w:rPr>
        <w:t>Conclusions and Future Work</w:t>
      </w:r>
      <w:r>
        <w:rPr>
          <w:noProof/>
        </w:rPr>
        <w:tab/>
      </w:r>
      <w:r>
        <w:rPr>
          <w:noProof/>
        </w:rPr>
        <w:fldChar w:fldCharType="begin"/>
      </w:r>
      <w:r>
        <w:rPr>
          <w:noProof/>
        </w:rPr>
        <w:instrText xml:space="preserve"> PAGEREF _Toc500241061 \h </w:instrText>
      </w:r>
      <w:r>
        <w:rPr>
          <w:noProof/>
        </w:rPr>
      </w:r>
      <w:r>
        <w:rPr>
          <w:noProof/>
        </w:rPr>
        <w:fldChar w:fldCharType="separate"/>
      </w:r>
      <w:r>
        <w:rPr>
          <w:noProof/>
        </w:rPr>
        <w:t>28</w:t>
      </w:r>
      <w:r>
        <w:rPr>
          <w:noProof/>
        </w:rPr>
        <w:fldChar w:fldCharType="end"/>
      </w:r>
    </w:p>
    <w:p w:rsidR="00763A5C" w:rsidRPr="00AE58F1" w:rsidRDefault="0009562F" w:rsidP="00D872B1">
      <w:pPr>
        <w:pStyle w:val="TOC1"/>
        <w:tabs>
          <w:tab w:val="left" w:pos="440"/>
        </w:tabs>
        <w:rPr>
          <w:rFonts w:asciiTheme="minorHAnsi" w:hAnsiTheme="minorHAnsi" w:cstheme="majorHAnsi"/>
          <w:b w:val="0"/>
          <w:caps w:val="0"/>
          <w:noProof/>
          <w:sz w:val="22"/>
          <w:szCs w:val="22"/>
        </w:rPr>
      </w:pPr>
      <w:r w:rsidRPr="00AE58F1">
        <w:rPr>
          <w:rFonts w:asciiTheme="minorHAnsi" w:hAnsiTheme="minorHAnsi" w:cstheme="majorHAnsi"/>
        </w:rPr>
        <w:fldChar w:fldCharType="end"/>
      </w:r>
    </w:p>
    <w:p w:rsidR="00763A5C" w:rsidRPr="00AE58F1" w:rsidRDefault="00763A5C" w:rsidP="00D872B1">
      <w:pPr>
        <w:pStyle w:val="centeredtext"/>
        <w:jc w:val="both"/>
        <w:outlineLvl w:val="0"/>
        <w:rPr>
          <w:rFonts w:asciiTheme="minorHAnsi" w:hAnsiTheme="minorHAnsi" w:cstheme="majorHAnsi"/>
          <w:noProof w:val="0"/>
        </w:rPr>
        <w:sectPr w:rsidR="00763A5C" w:rsidRPr="00AE58F1" w:rsidSect="002B4A25">
          <w:footerReference w:type="default" r:id="rId12"/>
          <w:pgSz w:w="12240" w:h="15840" w:code="1"/>
          <w:pgMar w:top="1440" w:right="1440" w:bottom="2088" w:left="1440" w:header="936" w:footer="936" w:gutter="0"/>
          <w:pgNumType w:fmt="lowerRoman" w:start="1"/>
          <w:cols w:space="720"/>
        </w:sectPr>
      </w:pPr>
    </w:p>
    <w:p w:rsidR="00763A5C" w:rsidRPr="00AE58F1" w:rsidRDefault="00D22BCE" w:rsidP="00D34475">
      <w:pPr>
        <w:pStyle w:val="Heading1"/>
        <w:ind w:left="432"/>
        <w:rPr>
          <w:rFonts w:asciiTheme="minorHAnsi" w:hAnsiTheme="minorHAnsi" w:cs="Calibri"/>
          <w:sz w:val="32"/>
          <w:szCs w:val="32"/>
        </w:rPr>
      </w:pPr>
      <w:bookmarkStart w:id="0" w:name="Write8"/>
      <w:bookmarkStart w:id="1" w:name="_Toc404588837"/>
      <w:bookmarkStart w:id="2" w:name="_Toc436478676"/>
      <w:bookmarkStart w:id="3" w:name="_Toc483713185"/>
      <w:bookmarkStart w:id="4" w:name="_Toc500241046"/>
      <w:r w:rsidRPr="00AE58F1">
        <w:rPr>
          <w:rFonts w:asciiTheme="minorHAnsi" w:hAnsiTheme="minorHAnsi" w:cs="Calibri"/>
          <w:sz w:val="32"/>
          <w:szCs w:val="32"/>
        </w:rPr>
        <w:lastRenderedPageBreak/>
        <w:t>Introduction</w:t>
      </w:r>
      <w:bookmarkEnd w:id="4"/>
    </w:p>
    <w:p w:rsidR="003B736E" w:rsidRPr="00AE58F1" w:rsidRDefault="00CA7BB8" w:rsidP="003B736E">
      <w:pPr>
        <w:spacing w:line="360" w:lineRule="auto"/>
        <w:rPr>
          <w:rFonts w:asciiTheme="minorHAnsi" w:hAnsiTheme="minorHAnsi"/>
          <w:sz w:val="24"/>
          <w:szCs w:val="24"/>
        </w:rPr>
      </w:pPr>
      <w:r w:rsidRPr="00AE58F1">
        <w:rPr>
          <w:rFonts w:asciiTheme="minorHAnsi" w:hAnsiTheme="minorHAnsi"/>
          <w:sz w:val="24"/>
          <w:szCs w:val="24"/>
        </w:rPr>
        <w:t xml:space="preserve">This project aims to build a relational database for </w:t>
      </w:r>
      <w:proofErr w:type="spellStart"/>
      <w:r w:rsidRPr="00AE58F1">
        <w:rPr>
          <w:rFonts w:asciiTheme="minorHAnsi" w:hAnsiTheme="minorHAnsi"/>
          <w:sz w:val="24"/>
          <w:szCs w:val="24"/>
        </w:rPr>
        <w:t>WashCare</w:t>
      </w:r>
      <w:proofErr w:type="spellEnd"/>
      <w:r w:rsidRPr="00AE58F1">
        <w:rPr>
          <w:rFonts w:asciiTheme="minorHAnsi" w:hAnsiTheme="minorHAnsi"/>
          <w:sz w:val="24"/>
          <w:szCs w:val="24"/>
        </w:rPr>
        <w:t xml:space="preserve">, a </w:t>
      </w:r>
      <w:r w:rsidR="003B736E" w:rsidRPr="00AE58F1">
        <w:rPr>
          <w:rFonts w:asciiTheme="minorHAnsi" w:hAnsiTheme="minorHAnsi"/>
          <w:sz w:val="24"/>
          <w:szCs w:val="24"/>
        </w:rPr>
        <w:t xml:space="preserve">company </w:t>
      </w:r>
      <w:r w:rsidRPr="00AE58F1">
        <w:rPr>
          <w:rFonts w:asciiTheme="minorHAnsi" w:hAnsiTheme="minorHAnsi"/>
          <w:sz w:val="24"/>
          <w:szCs w:val="24"/>
        </w:rPr>
        <w:t xml:space="preserve">that primarily sells the laundry products, such as liquid detergents, powder, etc. This project </w:t>
      </w:r>
      <w:r w:rsidR="003B736E" w:rsidRPr="00AE58F1">
        <w:rPr>
          <w:rFonts w:asciiTheme="minorHAnsi" w:hAnsiTheme="minorHAnsi"/>
          <w:sz w:val="24"/>
          <w:szCs w:val="24"/>
        </w:rPr>
        <w:t xml:space="preserve">come s </w:t>
      </w:r>
      <w:r w:rsidRPr="00AE58F1">
        <w:rPr>
          <w:rFonts w:asciiTheme="minorHAnsi" w:hAnsiTheme="minorHAnsi"/>
          <w:sz w:val="24"/>
          <w:szCs w:val="24"/>
        </w:rPr>
        <w:t>under the domain of retail industry where databases have profound use because of the many advantages they bring. In the next sections of this report, we explain the reason for using a database in this environment, including what problems are solved and what advantages are realized.</w:t>
      </w:r>
      <w:bookmarkEnd w:id="0"/>
      <w:bookmarkEnd w:id="1"/>
      <w:bookmarkEnd w:id="2"/>
      <w:bookmarkEnd w:id="3"/>
    </w:p>
    <w:p w:rsidR="003B736E" w:rsidRPr="00AE58F1" w:rsidRDefault="003B736E" w:rsidP="003B736E">
      <w:pPr>
        <w:pStyle w:val="Heading2"/>
      </w:pPr>
      <w:bookmarkStart w:id="5" w:name="_Toc500241047"/>
      <w:r w:rsidRPr="00AE58F1">
        <w:t>Objectives for using Database in this environment</w:t>
      </w:r>
      <w:bookmarkEnd w:id="5"/>
    </w:p>
    <w:p w:rsidR="003B736E" w:rsidRPr="00AE58F1" w:rsidRDefault="003B736E" w:rsidP="003B736E">
      <w:pPr>
        <w:pStyle w:val="BodyText"/>
        <w:spacing w:line="360" w:lineRule="auto"/>
        <w:rPr>
          <w:rFonts w:asciiTheme="minorHAnsi" w:hAnsiTheme="minorHAnsi"/>
          <w:sz w:val="24"/>
          <w:szCs w:val="24"/>
        </w:rPr>
      </w:pPr>
      <w:r w:rsidRPr="00AE58F1">
        <w:rPr>
          <w:rFonts w:asciiTheme="minorHAnsi" w:hAnsiTheme="minorHAnsi"/>
          <w:sz w:val="24"/>
          <w:szCs w:val="24"/>
        </w:rPr>
        <w:t xml:space="preserve">In this case, we need to store the data of various entities such as customer, product, orders, store, employee and their salary, product sales, etc.  Generally, this is done in a way such as book keeping where the data is stored in excel tables. Storing the data is excel has its own disadvantages. Inorder to overcome such disadvantages and efficiently store the data and later use it for identifying the customer purchasing behaviors, including what product are purchased, how many times customers purchase in a month or year, how much stock is available, what products are in demand, etc. a database is needed in this case. </w:t>
      </w:r>
    </w:p>
    <w:p w:rsidR="003B736E" w:rsidRPr="00AE58F1" w:rsidRDefault="003B736E" w:rsidP="003B736E">
      <w:pPr>
        <w:pStyle w:val="BodyText"/>
        <w:spacing w:line="360" w:lineRule="auto"/>
        <w:rPr>
          <w:rFonts w:asciiTheme="minorHAnsi" w:hAnsiTheme="minorHAnsi"/>
          <w:sz w:val="24"/>
          <w:szCs w:val="24"/>
        </w:rPr>
      </w:pPr>
    </w:p>
    <w:p w:rsidR="003B736E" w:rsidRPr="00AE58F1" w:rsidRDefault="003B736E">
      <w:pPr>
        <w:pStyle w:val="Heading2"/>
      </w:pPr>
      <w:bookmarkStart w:id="6" w:name="_Toc500241048"/>
      <w:r w:rsidRPr="00AE58F1">
        <w:t>Problem solved and value added by using database</w:t>
      </w:r>
      <w:bookmarkEnd w:id="6"/>
    </w:p>
    <w:p w:rsidR="003B736E" w:rsidRPr="00AE58F1" w:rsidRDefault="003B736E" w:rsidP="003B736E">
      <w:pPr>
        <w:pStyle w:val="BodyText"/>
        <w:rPr>
          <w:rFonts w:asciiTheme="minorHAnsi" w:hAnsiTheme="minorHAnsi"/>
        </w:rPr>
      </w:pPr>
    </w:p>
    <w:p w:rsidR="003B736E" w:rsidRPr="00AE58F1" w:rsidRDefault="003B736E" w:rsidP="003B736E">
      <w:pPr>
        <w:spacing w:line="360" w:lineRule="auto"/>
        <w:rPr>
          <w:rFonts w:asciiTheme="minorHAnsi" w:hAnsiTheme="minorHAnsi"/>
          <w:sz w:val="24"/>
          <w:szCs w:val="24"/>
        </w:rPr>
      </w:pPr>
      <w:r w:rsidRPr="00AE58F1">
        <w:rPr>
          <w:rFonts w:asciiTheme="minorHAnsi" w:hAnsiTheme="minorHAnsi"/>
          <w:sz w:val="24"/>
          <w:szCs w:val="24"/>
        </w:rPr>
        <w:t>Using a database solves the problem of bookkeeping or storing the various transaction details in a file-based system. File-based systems are not very efficient because of the below problems’</w:t>
      </w:r>
    </w:p>
    <w:p w:rsidR="003B736E" w:rsidRPr="00AE58F1" w:rsidRDefault="003B736E" w:rsidP="003B736E">
      <w:pPr>
        <w:pStyle w:val="ListParagraph"/>
        <w:numPr>
          <w:ilvl w:val="0"/>
          <w:numId w:val="22"/>
        </w:numPr>
        <w:spacing w:after="200" w:line="360" w:lineRule="auto"/>
        <w:contextualSpacing/>
        <w:jc w:val="both"/>
        <w:rPr>
          <w:rFonts w:asciiTheme="minorHAnsi" w:hAnsiTheme="minorHAnsi"/>
        </w:rPr>
      </w:pPr>
      <w:r w:rsidRPr="00AE58F1">
        <w:rPr>
          <w:rFonts w:asciiTheme="minorHAnsi" w:hAnsiTheme="minorHAnsi"/>
        </w:rPr>
        <w:t>Data redundancy and inconsistency – The same details of the product must be stored again and again.</w:t>
      </w:r>
    </w:p>
    <w:p w:rsidR="003B736E" w:rsidRPr="00AE58F1" w:rsidRDefault="003B736E" w:rsidP="003B736E">
      <w:pPr>
        <w:pStyle w:val="ListParagraph"/>
        <w:numPr>
          <w:ilvl w:val="0"/>
          <w:numId w:val="22"/>
        </w:numPr>
        <w:spacing w:after="200" w:line="360" w:lineRule="auto"/>
        <w:contextualSpacing/>
        <w:jc w:val="both"/>
        <w:rPr>
          <w:rFonts w:asciiTheme="minorHAnsi" w:hAnsiTheme="minorHAnsi"/>
        </w:rPr>
      </w:pPr>
      <w:r w:rsidRPr="00AE58F1">
        <w:rPr>
          <w:rFonts w:asciiTheme="minorHAnsi" w:hAnsiTheme="minorHAnsi"/>
        </w:rPr>
        <w:t>Security Problems – The sales information stored in a file format has been often not safe.</w:t>
      </w:r>
    </w:p>
    <w:p w:rsidR="003B736E" w:rsidRPr="00AE58F1" w:rsidRDefault="003B736E" w:rsidP="003B736E">
      <w:pPr>
        <w:pStyle w:val="ListParagraph"/>
        <w:numPr>
          <w:ilvl w:val="0"/>
          <w:numId w:val="22"/>
        </w:numPr>
        <w:spacing w:after="200" w:line="360" w:lineRule="auto"/>
        <w:contextualSpacing/>
        <w:jc w:val="both"/>
        <w:rPr>
          <w:rFonts w:asciiTheme="minorHAnsi" w:hAnsiTheme="minorHAnsi"/>
        </w:rPr>
      </w:pPr>
      <w:r w:rsidRPr="00AE58F1">
        <w:rPr>
          <w:rFonts w:asciiTheme="minorHAnsi" w:hAnsiTheme="minorHAnsi"/>
        </w:rPr>
        <w:t>Difficulty in analyzing data – We cannot get a summary about the data.</w:t>
      </w:r>
    </w:p>
    <w:p w:rsidR="003B736E" w:rsidRPr="00AE58F1" w:rsidRDefault="003B736E" w:rsidP="003B736E">
      <w:pPr>
        <w:pStyle w:val="ListParagraph"/>
        <w:numPr>
          <w:ilvl w:val="0"/>
          <w:numId w:val="22"/>
        </w:numPr>
        <w:spacing w:after="200" w:line="360" w:lineRule="auto"/>
        <w:contextualSpacing/>
        <w:jc w:val="both"/>
        <w:rPr>
          <w:rFonts w:asciiTheme="minorHAnsi" w:hAnsiTheme="minorHAnsi"/>
        </w:rPr>
      </w:pPr>
      <w:r w:rsidRPr="00AE58F1">
        <w:rPr>
          <w:rFonts w:asciiTheme="minorHAnsi" w:hAnsiTheme="minorHAnsi"/>
        </w:rPr>
        <w:t>Update Anomalies – Suppose an employee working in a shift forgets to update the file or updates it mistakenly.</w:t>
      </w:r>
    </w:p>
    <w:p w:rsidR="003B736E" w:rsidRPr="00AE58F1" w:rsidRDefault="003B736E" w:rsidP="003B736E">
      <w:pPr>
        <w:pStyle w:val="ListParagraph"/>
        <w:numPr>
          <w:ilvl w:val="0"/>
          <w:numId w:val="22"/>
        </w:numPr>
        <w:spacing w:after="200" w:line="360" w:lineRule="auto"/>
        <w:contextualSpacing/>
        <w:jc w:val="both"/>
        <w:rPr>
          <w:rFonts w:asciiTheme="minorHAnsi" w:hAnsiTheme="minorHAnsi"/>
        </w:rPr>
      </w:pPr>
      <w:r w:rsidRPr="00AE58F1">
        <w:rPr>
          <w:rFonts w:asciiTheme="minorHAnsi" w:hAnsiTheme="minorHAnsi"/>
        </w:rPr>
        <w:lastRenderedPageBreak/>
        <w:t>Data Consistency and Integrity problems – Whenever there is an update to the data in one place, it should be changed at multiple locations else it will result in loss of consistency of the data and we cannot rely on that data in future.</w:t>
      </w:r>
    </w:p>
    <w:p w:rsidR="003B736E" w:rsidRPr="00AE58F1" w:rsidRDefault="003B736E" w:rsidP="003B736E">
      <w:pPr>
        <w:spacing w:line="360" w:lineRule="auto"/>
        <w:rPr>
          <w:rFonts w:asciiTheme="minorHAnsi" w:hAnsiTheme="minorHAnsi"/>
          <w:sz w:val="24"/>
          <w:szCs w:val="24"/>
        </w:rPr>
      </w:pPr>
      <w:r w:rsidRPr="00AE58F1">
        <w:rPr>
          <w:rFonts w:asciiTheme="minorHAnsi" w:hAnsiTheme="minorHAnsi"/>
          <w:sz w:val="24"/>
          <w:szCs w:val="24"/>
        </w:rPr>
        <w:t>In this way, we face several problems when use a traditional book-keeping using a file-based system. By introducing the databases in this environment, most of the above problems can be addressed.</w:t>
      </w:r>
    </w:p>
    <w:p w:rsidR="003B736E" w:rsidRPr="00AE58F1" w:rsidRDefault="003B736E" w:rsidP="003B736E">
      <w:pPr>
        <w:pStyle w:val="BodyText"/>
        <w:rPr>
          <w:rFonts w:asciiTheme="minorHAnsi" w:hAnsiTheme="minorHAnsi"/>
        </w:rPr>
      </w:pPr>
    </w:p>
    <w:p w:rsidR="003B736E" w:rsidRPr="00AE58F1" w:rsidRDefault="003B736E">
      <w:pPr>
        <w:pStyle w:val="Heading2"/>
      </w:pPr>
      <w:bookmarkStart w:id="7" w:name="_Toc500241049"/>
      <w:r w:rsidRPr="00AE58F1">
        <w:t>Boundaries of the Proposed model</w:t>
      </w:r>
      <w:bookmarkEnd w:id="7"/>
    </w:p>
    <w:p w:rsidR="003B736E" w:rsidRPr="00AE58F1" w:rsidRDefault="003B736E" w:rsidP="003B736E">
      <w:pPr>
        <w:pStyle w:val="BodyText"/>
        <w:spacing w:line="360" w:lineRule="auto"/>
        <w:rPr>
          <w:rFonts w:asciiTheme="minorHAnsi" w:hAnsiTheme="minorHAnsi"/>
          <w:sz w:val="24"/>
          <w:szCs w:val="24"/>
        </w:rPr>
      </w:pPr>
    </w:p>
    <w:p w:rsidR="003B736E" w:rsidRPr="00AE58F1" w:rsidRDefault="003B736E" w:rsidP="003B736E">
      <w:pPr>
        <w:pStyle w:val="BodyText"/>
        <w:spacing w:line="360" w:lineRule="auto"/>
        <w:rPr>
          <w:rFonts w:asciiTheme="minorHAnsi" w:hAnsiTheme="minorHAnsi"/>
          <w:sz w:val="24"/>
          <w:szCs w:val="24"/>
        </w:rPr>
      </w:pPr>
      <w:r w:rsidRPr="00AE58F1">
        <w:rPr>
          <w:rFonts w:asciiTheme="minorHAnsi" w:hAnsiTheme="minorHAnsi"/>
          <w:sz w:val="24"/>
          <w:szCs w:val="24"/>
        </w:rPr>
        <w:t>In this project, we try to construct the database to serve two important purposes:</w:t>
      </w:r>
    </w:p>
    <w:p w:rsidR="003B736E" w:rsidRPr="00AE58F1" w:rsidRDefault="003B736E" w:rsidP="003B736E">
      <w:pPr>
        <w:pStyle w:val="BodyText"/>
        <w:spacing w:line="360" w:lineRule="auto"/>
        <w:rPr>
          <w:rFonts w:asciiTheme="minorHAnsi" w:hAnsiTheme="minorHAnsi"/>
          <w:sz w:val="24"/>
          <w:szCs w:val="24"/>
        </w:rPr>
      </w:pPr>
      <w:r w:rsidRPr="00AE58F1">
        <w:rPr>
          <w:rFonts w:asciiTheme="minorHAnsi" w:hAnsiTheme="minorHAnsi"/>
          <w:sz w:val="24"/>
          <w:szCs w:val="24"/>
        </w:rPr>
        <w:t>1.</w:t>
      </w:r>
      <w:r w:rsidRPr="00AE58F1">
        <w:rPr>
          <w:rFonts w:asciiTheme="minorHAnsi" w:hAnsiTheme="minorHAnsi"/>
          <w:sz w:val="24"/>
          <w:szCs w:val="24"/>
        </w:rPr>
        <w:tab/>
        <w:t>The first one is to maintain the data of the customer, product, day and the order details and how these entities are linked to each other. This data when properly saved in a database and then analyzed helps us in understanding various facts and obtain logical insights which will be explained in detail in the next steps of the project.</w:t>
      </w:r>
    </w:p>
    <w:p w:rsidR="003B736E" w:rsidRPr="00AE58F1" w:rsidRDefault="003B736E" w:rsidP="003B736E">
      <w:pPr>
        <w:pStyle w:val="BodyText"/>
        <w:spacing w:line="360" w:lineRule="auto"/>
        <w:rPr>
          <w:rFonts w:asciiTheme="minorHAnsi" w:hAnsiTheme="minorHAnsi"/>
          <w:sz w:val="24"/>
          <w:szCs w:val="24"/>
        </w:rPr>
      </w:pPr>
      <w:r w:rsidRPr="00AE58F1">
        <w:rPr>
          <w:rFonts w:asciiTheme="minorHAnsi" w:hAnsiTheme="minorHAnsi"/>
          <w:sz w:val="24"/>
          <w:szCs w:val="24"/>
        </w:rPr>
        <w:t>2.</w:t>
      </w:r>
      <w:r w:rsidRPr="00AE58F1">
        <w:rPr>
          <w:rFonts w:asciiTheme="minorHAnsi" w:hAnsiTheme="minorHAnsi"/>
          <w:sz w:val="24"/>
          <w:szCs w:val="24"/>
        </w:rPr>
        <w:tab/>
        <w:t xml:space="preserve">Also, this model maintains the data about the Employees working in this company, their personal and the salary information, the details about the store, etc. This data will be useful for the management to maintain the data about their employees. </w:t>
      </w:r>
    </w:p>
    <w:p w:rsidR="003B736E" w:rsidRPr="00AE58F1" w:rsidRDefault="003B736E" w:rsidP="003B736E">
      <w:pPr>
        <w:pStyle w:val="BodyText"/>
        <w:spacing w:line="360" w:lineRule="auto"/>
        <w:rPr>
          <w:rFonts w:asciiTheme="minorHAnsi" w:hAnsiTheme="minorHAnsi"/>
          <w:sz w:val="24"/>
          <w:szCs w:val="24"/>
        </w:rPr>
      </w:pPr>
      <w:r w:rsidRPr="00AE58F1">
        <w:rPr>
          <w:rFonts w:asciiTheme="minorHAnsi" w:hAnsiTheme="minorHAnsi"/>
          <w:sz w:val="24"/>
          <w:szCs w:val="24"/>
        </w:rPr>
        <w:t>The above explanation helps us in understanding the boundaries of the model.  In the next update about the project, we will explain in detail about the exact list of tables used in this project using various diagrams and then proceed with constructing the database.</w:t>
      </w:r>
    </w:p>
    <w:p w:rsidR="00AE58F1" w:rsidRPr="00AE58F1" w:rsidRDefault="00AE58F1">
      <w:pPr>
        <w:pStyle w:val="Heading2"/>
      </w:pPr>
      <w:bookmarkStart w:id="8" w:name="_Toc500241050"/>
      <w:r w:rsidRPr="00AE58F1">
        <w:t>Assumptions</w:t>
      </w:r>
      <w:bookmarkEnd w:id="8"/>
    </w:p>
    <w:p w:rsidR="00AE58F1" w:rsidRPr="00424858" w:rsidRDefault="00AE58F1" w:rsidP="00AE58F1">
      <w:pPr>
        <w:pStyle w:val="BodyText"/>
        <w:rPr>
          <w:rFonts w:asciiTheme="minorHAnsi" w:hAnsiTheme="minorHAnsi"/>
          <w:sz w:val="24"/>
          <w:szCs w:val="24"/>
        </w:rPr>
      </w:pPr>
      <w:r w:rsidRPr="00424858">
        <w:rPr>
          <w:rFonts w:asciiTheme="minorHAnsi" w:hAnsiTheme="minorHAnsi"/>
          <w:sz w:val="24"/>
          <w:szCs w:val="24"/>
        </w:rPr>
        <w:t>Below are some of the assumptions of the proposed database model:</w:t>
      </w:r>
    </w:p>
    <w:p w:rsidR="00AE58F1" w:rsidRPr="00424858" w:rsidRDefault="00AE58F1" w:rsidP="00AE58F1">
      <w:pPr>
        <w:pStyle w:val="BodyText"/>
        <w:rPr>
          <w:rFonts w:asciiTheme="minorHAnsi" w:hAnsiTheme="minorHAnsi"/>
          <w:sz w:val="24"/>
          <w:szCs w:val="24"/>
        </w:rPr>
      </w:pPr>
      <w:r w:rsidRPr="00424858">
        <w:rPr>
          <w:rFonts w:asciiTheme="minorHAnsi" w:hAnsiTheme="minorHAnsi"/>
          <w:sz w:val="24"/>
          <w:szCs w:val="24"/>
        </w:rPr>
        <w:t>1.</w:t>
      </w:r>
      <w:r w:rsidRPr="00424858">
        <w:rPr>
          <w:rFonts w:asciiTheme="minorHAnsi" w:hAnsiTheme="minorHAnsi"/>
          <w:sz w:val="24"/>
          <w:szCs w:val="24"/>
        </w:rPr>
        <w:tab/>
        <w:t>The company currently has only 2 stores in the city.</w:t>
      </w:r>
    </w:p>
    <w:p w:rsidR="00AE58F1" w:rsidRPr="00424858" w:rsidRDefault="00AE58F1" w:rsidP="00AE58F1">
      <w:pPr>
        <w:pStyle w:val="BodyText"/>
        <w:rPr>
          <w:rFonts w:asciiTheme="minorHAnsi" w:hAnsiTheme="minorHAnsi"/>
          <w:sz w:val="24"/>
          <w:szCs w:val="24"/>
        </w:rPr>
      </w:pPr>
      <w:r w:rsidRPr="00424858">
        <w:rPr>
          <w:rFonts w:asciiTheme="minorHAnsi" w:hAnsiTheme="minorHAnsi"/>
          <w:sz w:val="24"/>
          <w:szCs w:val="24"/>
        </w:rPr>
        <w:t>2.</w:t>
      </w:r>
      <w:r w:rsidRPr="00424858">
        <w:rPr>
          <w:rFonts w:asciiTheme="minorHAnsi" w:hAnsiTheme="minorHAnsi"/>
          <w:sz w:val="24"/>
          <w:szCs w:val="24"/>
        </w:rPr>
        <w:tab/>
        <w:t>It sells only the laundry products such as detergents.</w:t>
      </w:r>
    </w:p>
    <w:p w:rsidR="00AE58F1" w:rsidRDefault="00AE58F1" w:rsidP="00AE58F1">
      <w:pPr>
        <w:pStyle w:val="BodyText"/>
        <w:rPr>
          <w:rFonts w:asciiTheme="minorHAnsi" w:hAnsiTheme="minorHAnsi"/>
          <w:sz w:val="24"/>
          <w:szCs w:val="24"/>
        </w:rPr>
      </w:pPr>
      <w:r w:rsidRPr="00424858">
        <w:rPr>
          <w:rFonts w:asciiTheme="minorHAnsi" w:hAnsiTheme="minorHAnsi"/>
          <w:sz w:val="24"/>
          <w:szCs w:val="24"/>
        </w:rPr>
        <w:t>3.</w:t>
      </w:r>
      <w:r w:rsidRPr="00424858">
        <w:rPr>
          <w:rFonts w:asciiTheme="minorHAnsi" w:hAnsiTheme="minorHAnsi"/>
          <w:sz w:val="24"/>
          <w:szCs w:val="24"/>
        </w:rPr>
        <w:tab/>
        <w:t>Only a limited number of data records are taken into consideration in this project.</w:t>
      </w:r>
    </w:p>
    <w:p w:rsidR="009D793E" w:rsidRDefault="009D793E" w:rsidP="00AE58F1">
      <w:pPr>
        <w:pStyle w:val="BodyText"/>
        <w:rPr>
          <w:rFonts w:asciiTheme="minorHAnsi" w:hAnsiTheme="minorHAnsi"/>
          <w:sz w:val="24"/>
          <w:szCs w:val="24"/>
        </w:rPr>
      </w:pPr>
      <w:r>
        <w:rPr>
          <w:rFonts w:asciiTheme="minorHAnsi" w:hAnsiTheme="minorHAnsi"/>
          <w:sz w:val="24"/>
          <w:szCs w:val="24"/>
        </w:rPr>
        <w:t xml:space="preserve">4. </w:t>
      </w:r>
      <w:r>
        <w:rPr>
          <w:rFonts w:asciiTheme="minorHAnsi" w:hAnsiTheme="minorHAnsi"/>
          <w:sz w:val="24"/>
          <w:szCs w:val="24"/>
        </w:rPr>
        <w:tab/>
        <w:t>There is only one product per each sale.</w:t>
      </w:r>
    </w:p>
    <w:p w:rsidR="004F311E" w:rsidRDefault="004F311E" w:rsidP="00AE58F1">
      <w:pPr>
        <w:pStyle w:val="BodyText"/>
        <w:rPr>
          <w:rFonts w:asciiTheme="minorHAnsi" w:hAnsiTheme="minorHAnsi"/>
          <w:sz w:val="24"/>
          <w:szCs w:val="24"/>
        </w:rPr>
      </w:pPr>
      <w:r>
        <w:rPr>
          <w:rFonts w:asciiTheme="minorHAnsi" w:hAnsiTheme="minorHAnsi"/>
          <w:sz w:val="24"/>
          <w:szCs w:val="24"/>
        </w:rPr>
        <w:t xml:space="preserve">5. </w:t>
      </w:r>
      <w:r>
        <w:rPr>
          <w:rFonts w:asciiTheme="minorHAnsi" w:hAnsiTheme="minorHAnsi"/>
          <w:sz w:val="24"/>
          <w:szCs w:val="24"/>
        </w:rPr>
        <w:tab/>
        <w:t>There is only product associated with each order.</w:t>
      </w:r>
    </w:p>
    <w:p w:rsidR="00424858" w:rsidRDefault="00424858" w:rsidP="00AE58F1">
      <w:pPr>
        <w:pStyle w:val="BodyText"/>
        <w:rPr>
          <w:rFonts w:asciiTheme="minorHAnsi" w:hAnsiTheme="minorHAnsi"/>
          <w:sz w:val="24"/>
          <w:szCs w:val="24"/>
        </w:rPr>
      </w:pPr>
    </w:p>
    <w:p w:rsidR="00424858" w:rsidRDefault="00424858" w:rsidP="00AE58F1">
      <w:pPr>
        <w:pStyle w:val="BodyText"/>
        <w:rPr>
          <w:rFonts w:asciiTheme="minorHAnsi" w:hAnsiTheme="minorHAnsi"/>
          <w:sz w:val="24"/>
          <w:szCs w:val="24"/>
        </w:rPr>
      </w:pPr>
    </w:p>
    <w:p w:rsidR="00AE58F1" w:rsidRDefault="00AE58F1">
      <w:pPr>
        <w:pStyle w:val="Heading1"/>
        <w:rPr>
          <w:rFonts w:asciiTheme="minorHAnsi" w:hAnsiTheme="minorHAnsi"/>
          <w:sz w:val="32"/>
          <w:szCs w:val="32"/>
        </w:rPr>
      </w:pPr>
      <w:bookmarkStart w:id="9" w:name="_Toc500241051"/>
      <w:r w:rsidRPr="00AE58F1">
        <w:rPr>
          <w:rFonts w:asciiTheme="minorHAnsi" w:hAnsiTheme="minorHAnsi"/>
          <w:sz w:val="32"/>
          <w:szCs w:val="32"/>
        </w:rPr>
        <w:lastRenderedPageBreak/>
        <w:t>Conceptual Model Diagrams</w:t>
      </w:r>
      <w:bookmarkEnd w:id="9"/>
    </w:p>
    <w:p w:rsidR="00AE58F1" w:rsidRPr="00AE58F1" w:rsidRDefault="00AE58F1" w:rsidP="00AE58F1">
      <w:pPr>
        <w:spacing w:line="360" w:lineRule="auto"/>
        <w:contextualSpacing/>
        <w:rPr>
          <w:rFonts w:asciiTheme="minorHAnsi" w:hAnsiTheme="minorHAnsi" w:cs="Arial"/>
          <w:color w:val="222222"/>
          <w:sz w:val="24"/>
          <w:szCs w:val="24"/>
          <w:shd w:val="clear" w:color="auto" w:fill="FFFFFF"/>
        </w:rPr>
      </w:pPr>
      <w:r w:rsidRPr="00AE58F1">
        <w:rPr>
          <w:rFonts w:asciiTheme="minorHAnsi" w:hAnsiTheme="minorHAnsi"/>
          <w:b/>
          <w:sz w:val="24"/>
          <w:szCs w:val="24"/>
        </w:rPr>
        <w:t>Definition:</w:t>
      </w:r>
      <w:r w:rsidRPr="00AE58F1">
        <w:rPr>
          <w:rFonts w:asciiTheme="minorHAnsi" w:hAnsiTheme="minorHAnsi"/>
          <w:sz w:val="24"/>
          <w:szCs w:val="24"/>
        </w:rPr>
        <w:t xml:space="preserve"> </w:t>
      </w:r>
      <w:r w:rsidRPr="00AE58F1">
        <w:rPr>
          <w:rFonts w:asciiTheme="minorHAnsi" w:hAnsiTheme="minorHAnsi" w:cs="Arial"/>
          <w:color w:val="222222"/>
          <w:sz w:val="24"/>
          <w:szCs w:val="24"/>
          <w:shd w:val="clear" w:color="auto" w:fill="FFFFFF"/>
        </w:rPr>
        <w:t>The </w:t>
      </w:r>
      <w:r w:rsidRPr="00AE58F1">
        <w:rPr>
          <w:rFonts w:asciiTheme="minorHAnsi" w:hAnsiTheme="minorHAnsi" w:cs="Arial"/>
          <w:bCs/>
          <w:color w:val="222222"/>
          <w:sz w:val="24"/>
          <w:szCs w:val="24"/>
          <w:shd w:val="clear" w:color="auto" w:fill="FFFFFF"/>
        </w:rPr>
        <w:t>conceptual model</w:t>
      </w:r>
      <w:r w:rsidRPr="00AE58F1">
        <w:rPr>
          <w:rFonts w:asciiTheme="minorHAnsi" w:hAnsiTheme="minorHAnsi" w:cs="Arial"/>
          <w:color w:val="222222"/>
          <w:sz w:val="24"/>
          <w:szCs w:val="24"/>
          <w:shd w:val="clear" w:color="auto" w:fill="FFFFFF"/>
        </w:rPr>
        <w:t> is also known as the data </w:t>
      </w:r>
      <w:r w:rsidRPr="00AE58F1">
        <w:rPr>
          <w:rFonts w:asciiTheme="minorHAnsi" w:hAnsiTheme="minorHAnsi" w:cs="Arial"/>
          <w:bCs/>
          <w:color w:val="222222"/>
          <w:sz w:val="24"/>
          <w:szCs w:val="24"/>
          <w:shd w:val="clear" w:color="auto" w:fill="FFFFFF"/>
        </w:rPr>
        <w:t>model</w:t>
      </w:r>
      <w:r w:rsidRPr="00AE58F1">
        <w:rPr>
          <w:rFonts w:asciiTheme="minorHAnsi" w:hAnsiTheme="minorHAnsi" w:cs="Arial"/>
          <w:color w:val="222222"/>
          <w:sz w:val="24"/>
          <w:szCs w:val="24"/>
          <w:shd w:val="clear" w:color="auto" w:fill="FFFFFF"/>
        </w:rPr>
        <w:t> as data </w:t>
      </w:r>
      <w:r w:rsidRPr="00AE58F1">
        <w:rPr>
          <w:rFonts w:asciiTheme="minorHAnsi" w:hAnsiTheme="minorHAnsi" w:cs="Arial"/>
          <w:bCs/>
          <w:color w:val="222222"/>
          <w:sz w:val="24"/>
          <w:szCs w:val="24"/>
          <w:shd w:val="clear" w:color="auto" w:fill="FFFFFF"/>
        </w:rPr>
        <w:t>model</w:t>
      </w:r>
      <w:r w:rsidRPr="00AE58F1">
        <w:rPr>
          <w:rFonts w:asciiTheme="minorHAnsi" w:hAnsiTheme="minorHAnsi" w:cs="Arial"/>
          <w:color w:val="222222"/>
          <w:sz w:val="24"/>
          <w:szCs w:val="24"/>
          <w:shd w:val="clear" w:color="auto" w:fill="FFFFFF"/>
        </w:rPr>
        <w:t> can be used to describe the </w:t>
      </w:r>
      <w:r w:rsidRPr="00AE58F1">
        <w:rPr>
          <w:rFonts w:asciiTheme="minorHAnsi" w:hAnsiTheme="minorHAnsi" w:cs="Arial"/>
          <w:bCs/>
          <w:color w:val="222222"/>
          <w:sz w:val="24"/>
          <w:szCs w:val="24"/>
          <w:shd w:val="clear" w:color="auto" w:fill="FFFFFF"/>
        </w:rPr>
        <w:t>conceptual</w:t>
      </w:r>
      <w:r w:rsidRPr="00AE58F1">
        <w:rPr>
          <w:rFonts w:asciiTheme="minorHAnsi" w:hAnsiTheme="minorHAnsi" w:cs="Arial"/>
          <w:color w:val="222222"/>
          <w:sz w:val="24"/>
          <w:szCs w:val="24"/>
          <w:shd w:val="clear" w:color="auto" w:fill="FFFFFF"/>
        </w:rPr>
        <w:t> schema when a </w:t>
      </w:r>
      <w:r w:rsidRPr="00AE58F1">
        <w:rPr>
          <w:rFonts w:asciiTheme="minorHAnsi" w:hAnsiTheme="minorHAnsi" w:cs="Arial"/>
          <w:bCs/>
          <w:color w:val="222222"/>
          <w:sz w:val="24"/>
          <w:szCs w:val="24"/>
          <w:shd w:val="clear" w:color="auto" w:fill="FFFFFF"/>
        </w:rPr>
        <w:t>database</w:t>
      </w:r>
      <w:r w:rsidRPr="00AE58F1">
        <w:rPr>
          <w:rFonts w:asciiTheme="minorHAnsi" w:hAnsiTheme="minorHAnsi" w:cs="Arial"/>
          <w:color w:val="222222"/>
          <w:sz w:val="24"/>
          <w:szCs w:val="24"/>
          <w:shd w:val="clear" w:color="auto" w:fill="FFFFFF"/>
        </w:rPr>
        <w:t> system is implemented. It hides the internal details of physical storage and targets on describing entities, datatype, relationships and constraints.</w:t>
      </w:r>
    </w:p>
    <w:p w:rsidR="00AE58F1" w:rsidRPr="00AE58F1" w:rsidRDefault="00AE58F1" w:rsidP="00AE58F1">
      <w:pPr>
        <w:spacing w:line="360" w:lineRule="auto"/>
        <w:contextualSpacing/>
        <w:rPr>
          <w:rFonts w:asciiTheme="minorHAnsi" w:hAnsiTheme="minorHAnsi"/>
        </w:rPr>
      </w:pPr>
    </w:p>
    <w:p w:rsidR="00AE58F1" w:rsidRPr="001049BD" w:rsidRDefault="001049BD" w:rsidP="00AE58F1">
      <w:pPr>
        <w:spacing w:line="360" w:lineRule="auto"/>
        <w:contextualSpacing/>
        <w:rPr>
          <w:rFonts w:asciiTheme="minorHAnsi" w:hAnsiTheme="minorHAnsi"/>
          <w:i/>
          <w:sz w:val="24"/>
          <w:szCs w:val="24"/>
        </w:rPr>
      </w:pPr>
      <w:r>
        <w:rPr>
          <w:rFonts w:asciiTheme="minorHAnsi" w:hAnsiTheme="minorHAnsi"/>
          <w:i/>
          <w:sz w:val="24"/>
          <w:szCs w:val="24"/>
        </w:rPr>
        <w:t xml:space="preserve">Note: </w:t>
      </w:r>
      <w:r w:rsidR="00AE58F1" w:rsidRPr="001049BD">
        <w:rPr>
          <w:rFonts w:asciiTheme="minorHAnsi" w:hAnsiTheme="minorHAnsi"/>
          <w:i/>
          <w:sz w:val="24"/>
          <w:szCs w:val="24"/>
        </w:rPr>
        <w:t>For this project, we proceed with the conceptual model diagrams of the various combinations of entities which when combined forms a final diagram that depicts the project.</w:t>
      </w:r>
    </w:p>
    <w:p w:rsidR="00AE58F1" w:rsidRPr="00AE58F1" w:rsidRDefault="00AE58F1" w:rsidP="00AE58F1">
      <w:pPr>
        <w:spacing w:line="360" w:lineRule="auto"/>
        <w:contextualSpacing/>
        <w:rPr>
          <w:rFonts w:asciiTheme="minorHAnsi" w:hAnsiTheme="minorHAnsi"/>
          <w:sz w:val="24"/>
          <w:szCs w:val="24"/>
        </w:rPr>
      </w:pPr>
    </w:p>
    <w:p w:rsidR="00AE58F1" w:rsidRPr="00AE58F1" w:rsidRDefault="00AE58F1" w:rsidP="00AE58F1">
      <w:pPr>
        <w:pStyle w:val="ListParagraph"/>
        <w:numPr>
          <w:ilvl w:val="0"/>
          <w:numId w:val="23"/>
        </w:numPr>
        <w:spacing w:after="200" w:line="276" w:lineRule="auto"/>
        <w:contextualSpacing/>
        <w:rPr>
          <w:rFonts w:asciiTheme="minorHAnsi" w:hAnsiTheme="minorHAnsi"/>
        </w:rPr>
      </w:pPr>
      <w:r w:rsidRPr="00AE58F1">
        <w:rPr>
          <w:rFonts w:asciiTheme="minorHAnsi" w:hAnsiTheme="minorHAnsi"/>
        </w:rPr>
        <w:t>Customer, Sales and Day</w:t>
      </w:r>
    </w:p>
    <w:p w:rsidR="00AE58F1" w:rsidRPr="00AE58F1" w:rsidRDefault="00AE58F1" w:rsidP="00AE58F1">
      <w:pPr>
        <w:pStyle w:val="ListParagraph"/>
        <w:rPr>
          <w:rFonts w:asciiTheme="minorHAnsi" w:hAnsiTheme="minorHAnsi"/>
        </w:rPr>
      </w:pPr>
    </w:p>
    <w:p w:rsidR="00AE58F1" w:rsidRPr="00AE58F1" w:rsidRDefault="00AE58F1" w:rsidP="00AE58F1">
      <w:pPr>
        <w:pStyle w:val="ListParagraph"/>
        <w:rPr>
          <w:rFonts w:asciiTheme="minorHAnsi" w:hAnsiTheme="minorHAnsi"/>
        </w:rPr>
      </w:pPr>
    </w:p>
    <w:p w:rsidR="00AE58F1" w:rsidRPr="00AE58F1" w:rsidRDefault="00AE58F1" w:rsidP="00AE58F1">
      <w:pPr>
        <w:jc w:val="center"/>
        <w:rPr>
          <w:rFonts w:asciiTheme="minorHAnsi" w:hAnsiTheme="minorHAnsi"/>
          <w:lang w:eastAsia="zh-CN"/>
        </w:rPr>
      </w:pPr>
      <w:r w:rsidRPr="00AE58F1">
        <w:rPr>
          <w:rFonts w:asciiTheme="minorHAnsi" w:hAnsiTheme="minorHAnsi"/>
          <w:noProof/>
          <w:lang w:eastAsia="zh-CN"/>
        </w:rPr>
        <w:drawing>
          <wp:inline distT="0" distB="0" distL="0" distR="0" wp14:anchorId="48A83498" wp14:editId="77F67731">
            <wp:extent cx="4629150" cy="2564692"/>
            <wp:effectExtent l="0" t="0" r="0" b="0"/>
            <wp:docPr id="12" name="图片 12" descr="https://documents.lucidchart.com/documents/be6363a5-81ba-4663-87d1-b70e179f2a3e/pages/zovL8lg8aEhx?a=1669&amp;x=265&amp;y=680&amp;w=778&amp;h=431&amp;store=1&amp;accept=image%2F*&amp;auth=LCA%20cc2ec56d5e91f7aa12640bbe56d40994bf81d6eb-ts%3D1509732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documents.lucidchart.com/documents/be6363a5-81ba-4663-87d1-b70e179f2a3e/pages/zovL8lg8aEhx?a=1669&amp;x=265&amp;y=680&amp;w=778&amp;h=431&amp;store=1&amp;accept=image%2F*&amp;auth=LCA%20cc2ec56d5e91f7aa12640bbe56d40994bf81d6eb-ts%3D150973230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32219" cy="2566392"/>
                    </a:xfrm>
                    <a:prstGeom prst="rect">
                      <a:avLst/>
                    </a:prstGeom>
                    <a:noFill/>
                    <a:ln>
                      <a:noFill/>
                    </a:ln>
                  </pic:spPr>
                </pic:pic>
              </a:graphicData>
            </a:graphic>
          </wp:inline>
        </w:drawing>
      </w:r>
    </w:p>
    <w:p w:rsidR="00AE58F1" w:rsidRPr="00EF19D4" w:rsidRDefault="00AE58F1" w:rsidP="00EF19D4">
      <w:pPr>
        <w:rPr>
          <w:rFonts w:asciiTheme="minorHAnsi" w:hAnsiTheme="minorHAnsi"/>
          <w:lang w:eastAsia="zh-CN"/>
        </w:rPr>
      </w:pPr>
    </w:p>
    <w:p w:rsidR="00AE58F1" w:rsidRPr="00EF19D4" w:rsidRDefault="00EF19D4" w:rsidP="00EF19D4">
      <w:pPr>
        <w:spacing w:line="360" w:lineRule="auto"/>
        <w:rPr>
          <w:rFonts w:asciiTheme="minorHAnsi" w:hAnsiTheme="minorHAnsi"/>
          <w:sz w:val="24"/>
          <w:szCs w:val="24"/>
          <w:lang w:eastAsia="zh-CN"/>
        </w:rPr>
      </w:pPr>
      <w:r w:rsidRPr="00EF19D4">
        <w:rPr>
          <w:rFonts w:asciiTheme="minorHAnsi" w:hAnsiTheme="minorHAnsi"/>
          <w:sz w:val="24"/>
          <w:szCs w:val="24"/>
        </w:rPr>
        <w:t xml:space="preserve">On a given day, every customer will have some sales information. One customer may have </w:t>
      </w:r>
      <w:r w:rsidR="001049BD">
        <w:rPr>
          <w:rFonts w:asciiTheme="minorHAnsi" w:hAnsiTheme="minorHAnsi"/>
          <w:sz w:val="24"/>
          <w:szCs w:val="24"/>
        </w:rPr>
        <w:t>many sales records. An</w:t>
      </w:r>
      <w:r w:rsidR="008C4766">
        <w:rPr>
          <w:rFonts w:asciiTheme="minorHAnsi" w:hAnsiTheme="minorHAnsi"/>
          <w:sz w:val="24"/>
          <w:szCs w:val="24"/>
        </w:rPr>
        <w:t xml:space="preserve">d for </w:t>
      </w:r>
      <w:r w:rsidR="001049BD">
        <w:rPr>
          <w:rFonts w:asciiTheme="minorHAnsi" w:hAnsiTheme="minorHAnsi"/>
          <w:sz w:val="24"/>
          <w:szCs w:val="24"/>
        </w:rPr>
        <w:t>each day we have many sales information.</w:t>
      </w:r>
    </w:p>
    <w:p w:rsidR="00AE58F1" w:rsidRPr="00EF19D4" w:rsidRDefault="00AE58F1" w:rsidP="00AE58F1">
      <w:pPr>
        <w:rPr>
          <w:rFonts w:asciiTheme="minorHAnsi" w:hAnsiTheme="minorHAnsi"/>
          <w:sz w:val="24"/>
          <w:szCs w:val="24"/>
        </w:rPr>
      </w:pPr>
    </w:p>
    <w:p w:rsidR="00AE58F1" w:rsidRDefault="00AE58F1" w:rsidP="00AE58F1">
      <w:pPr>
        <w:rPr>
          <w:rFonts w:asciiTheme="minorHAnsi" w:hAnsiTheme="minorHAnsi"/>
        </w:rPr>
      </w:pPr>
    </w:p>
    <w:p w:rsidR="00AE58F1" w:rsidRDefault="00AE58F1" w:rsidP="00AE58F1">
      <w:pPr>
        <w:rPr>
          <w:rFonts w:asciiTheme="minorHAnsi" w:hAnsiTheme="minorHAnsi"/>
        </w:rPr>
      </w:pPr>
    </w:p>
    <w:p w:rsidR="00AE58F1" w:rsidRDefault="00AE58F1" w:rsidP="00AE58F1">
      <w:pPr>
        <w:rPr>
          <w:rFonts w:asciiTheme="minorHAnsi" w:hAnsiTheme="minorHAnsi"/>
        </w:rPr>
      </w:pPr>
    </w:p>
    <w:p w:rsidR="00AE58F1" w:rsidRDefault="00AE58F1" w:rsidP="00AE58F1">
      <w:pPr>
        <w:rPr>
          <w:rFonts w:asciiTheme="minorHAnsi" w:hAnsiTheme="minorHAnsi"/>
        </w:rPr>
      </w:pPr>
    </w:p>
    <w:p w:rsidR="00AE58F1" w:rsidRDefault="00AE58F1" w:rsidP="00AE58F1">
      <w:pPr>
        <w:rPr>
          <w:rFonts w:asciiTheme="minorHAnsi" w:hAnsiTheme="minorHAnsi"/>
        </w:rPr>
      </w:pPr>
    </w:p>
    <w:p w:rsidR="00AE58F1" w:rsidRDefault="00AE58F1" w:rsidP="00AE58F1">
      <w:pPr>
        <w:rPr>
          <w:rFonts w:asciiTheme="minorHAnsi" w:hAnsiTheme="minorHAnsi"/>
        </w:rPr>
      </w:pPr>
    </w:p>
    <w:p w:rsidR="007F7074" w:rsidRDefault="007F7074" w:rsidP="00AE58F1">
      <w:pPr>
        <w:rPr>
          <w:rFonts w:asciiTheme="minorHAnsi" w:hAnsiTheme="minorHAnsi"/>
        </w:rPr>
      </w:pPr>
    </w:p>
    <w:p w:rsidR="00AE58F1" w:rsidRDefault="00AE58F1" w:rsidP="00AE58F1">
      <w:pPr>
        <w:rPr>
          <w:rFonts w:asciiTheme="minorHAnsi" w:hAnsiTheme="minorHAnsi"/>
        </w:rPr>
      </w:pPr>
    </w:p>
    <w:p w:rsidR="00AE58F1" w:rsidRDefault="00AE58F1" w:rsidP="00AE58F1">
      <w:pPr>
        <w:rPr>
          <w:rFonts w:asciiTheme="minorHAnsi" w:hAnsiTheme="minorHAnsi"/>
        </w:rPr>
      </w:pPr>
    </w:p>
    <w:p w:rsidR="00AE58F1" w:rsidRPr="00AE58F1" w:rsidRDefault="00AE58F1" w:rsidP="00AE58F1">
      <w:pPr>
        <w:rPr>
          <w:rFonts w:asciiTheme="minorHAnsi" w:hAnsiTheme="minorHAnsi"/>
        </w:rPr>
      </w:pPr>
    </w:p>
    <w:p w:rsidR="00AE58F1" w:rsidRPr="00AE58F1" w:rsidRDefault="00AE58F1" w:rsidP="00AE58F1">
      <w:pPr>
        <w:pStyle w:val="ListParagraph"/>
        <w:rPr>
          <w:rFonts w:asciiTheme="minorHAnsi" w:hAnsiTheme="minorHAnsi"/>
        </w:rPr>
      </w:pPr>
    </w:p>
    <w:p w:rsidR="00AE58F1" w:rsidRPr="00AE58F1" w:rsidRDefault="00AE58F1" w:rsidP="00AE58F1">
      <w:pPr>
        <w:pStyle w:val="ListParagraph"/>
        <w:numPr>
          <w:ilvl w:val="0"/>
          <w:numId w:val="23"/>
        </w:numPr>
        <w:spacing w:after="200" w:line="276" w:lineRule="auto"/>
        <w:contextualSpacing/>
        <w:rPr>
          <w:rFonts w:asciiTheme="minorHAnsi" w:hAnsiTheme="minorHAnsi"/>
        </w:rPr>
      </w:pPr>
      <w:r w:rsidRPr="00AE58F1">
        <w:rPr>
          <w:rFonts w:asciiTheme="minorHAnsi" w:hAnsiTheme="minorHAnsi"/>
        </w:rPr>
        <w:t>Employee, Employee Salary and Store</w:t>
      </w:r>
    </w:p>
    <w:p w:rsidR="00AE58F1" w:rsidRPr="00AE58F1" w:rsidRDefault="00AE58F1" w:rsidP="00AE58F1">
      <w:pPr>
        <w:rPr>
          <w:rFonts w:asciiTheme="minorHAnsi" w:hAnsiTheme="minorHAnsi"/>
        </w:rPr>
      </w:pPr>
    </w:p>
    <w:p w:rsidR="00342062" w:rsidRDefault="00342062" w:rsidP="00AE58F1">
      <w:pPr>
        <w:jc w:val="center"/>
        <w:rPr>
          <w:rFonts w:asciiTheme="minorHAnsi" w:hAnsiTheme="minorHAnsi"/>
          <w:noProof/>
          <w:lang w:eastAsia="zh-CN"/>
        </w:rPr>
      </w:pPr>
    </w:p>
    <w:p w:rsidR="00AE58F1" w:rsidRDefault="00AE58F1" w:rsidP="00AE58F1">
      <w:pPr>
        <w:jc w:val="center"/>
        <w:rPr>
          <w:rFonts w:asciiTheme="minorHAnsi" w:hAnsiTheme="minorHAnsi"/>
          <w:lang w:eastAsia="zh-CN"/>
        </w:rPr>
      </w:pPr>
      <w:r w:rsidRPr="00AE58F1">
        <w:rPr>
          <w:rFonts w:asciiTheme="minorHAnsi" w:hAnsiTheme="minorHAnsi"/>
          <w:noProof/>
          <w:lang w:eastAsia="zh-CN"/>
        </w:rPr>
        <w:drawing>
          <wp:inline distT="0" distB="0" distL="0" distR="0" wp14:anchorId="45479A0C" wp14:editId="66ED92F4">
            <wp:extent cx="3824877" cy="2292350"/>
            <wp:effectExtent l="0" t="0" r="4445" b="0"/>
            <wp:docPr id="1" name="图片 1" descr="https://documents.lucidchart.com/documents/be6363a5-81ba-4663-87d1-b70e179f2a3e/pages/WS.Li24E6CKQ?a=3552&amp;x=204&amp;y=418&amp;w=792&amp;h=475&amp;store=1&amp;accept=image%2F*&amp;auth=LCA%206307a93964fd0b28321fae995d07edb769dd34b8-ts%3D1509923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chart.com/documents/be6363a5-81ba-4663-87d1-b70e179f2a3e/pages/WS.Li24E6CKQ?a=3552&amp;x=204&amp;y=418&amp;w=792&amp;h=475&amp;store=1&amp;accept=image%2F*&amp;auth=LCA%206307a93964fd0b28321fae995d07edb769dd34b8-ts%3D150992303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28006" cy="2294225"/>
                    </a:xfrm>
                    <a:prstGeom prst="rect">
                      <a:avLst/>
                    </a:prstGeom>
                    <a:noFill/>
                    <a:ln>
                      <a:noFill/>
                    </a:ln>
                  </pic:spPr>
                </pic:pic>
              </a:graphicData>
            </a:graphic>
          </wp:inline>
        </w:drawing>
      </w:r>
    </w:p>
    <w:p w:rsidR="00342062" w:rsidRDefault="00342062" w:rsidP="00342062">
      <w:pPr>
        <w:jc w:val="left"/>
        <w:rPr>
          <w:rFonts w:asciiTheme="minorHAnsi" w:hAnsiTheme="minorHAnsi"/>
          <w:lang w:eastAsia="zh-CN"/>
        </w:rPr>
      </w:pPr>
    </w:p>
    <w:p w:rsidR="000442CD" w:rsidRDefault="000442CD" w:rsidP="00342062">
      <w:pPr>
        <w:jc w:val="left"/>
        <w:rPr>
          <w:rFonts w:asciiTheme="minorHAnsi" w:hAnsiTheme="minorHAnsi"/>
          <w:lang w:eastAsia="zh-CN"/>
        </w:rPr>
      </w:pPr>
    </w:p>
    <w:p w:rsidR="001049BD" w:rsidRPr="00A44DEC" w:rsidRDefault="00127F5A" w:rsidP="001049BD">
      <w:pPr>
        <w:spacing w:line="360" w:lineRule="auto"/>
        <w:rPr>
          <w:rFonts w:asciiTheme="minorHAnsi" w:hAnsiTheme="minorHAnsi"/>
          <w:sz w:val="24"/>
          <w:szCs w:val="24"/>
          <w:lang w:eastAsia="zh-CN"/>
        </w:rPr>
      </w:pPr>
      <w:r w:rsidRPr="00A44DEC">
        <w:rPr>
          <w:rFonts w:asciiTheme="minorHAnsi" w:hAnsiTheme="minorHAnsi" w:hint="eastAsia"/>
          <w:sz w:val="24"/>
          <w:szCs w:val="24"/>
          <w:lang w:eastAsia="zh-CN"/>
        </w:rPr>
        <w:t xml:space="preserve">A store </w:t>
      </w:r>
      <w:r w:rsidR="000567D0" w:rsidRPr="00A44DEC">
        <w:rPr>
          <w:rFonts w:asciiTheme="minorHAnsi" w:hAnsiTheme="minorHAnsi" w:hint="eastAsia"/>
          <w:sz w:val="24"/>
          <w:szCs w:val="24"/>
          <w:lang w:eastAsia="zh-CN"/>
        </w:rPr>
        <w:t xml:space="preserve">will have many employees and each employee will </w:t>
      </w:r>
      <w:r w:rsidR="001049BD" w:rsidRPr="00A44DEC">
        <w:rPr>
          <w:rFonts w:asciiTheme="minorHAnsi" w:hAnsiTheme="minorHAnsi" w:hint="eastAsia"/>
          <w:sz w:val="24"/>
          <w:szCs w:val="24"/>
          <w:lang w:eastAsia="zh-CN"/>
        </w:rPr>
        <w:t xml:space="preserve">has their own salary </w:t>
      </w:r>
      <w:r w:rsidR="001049BD" w:rsidRPr="00A44DEC">
        <w:rPr>
          <w:rFonts w:asciiTheme="minorHAnsi" w:hAnsiTheme="minorHAnsi"/>
          <w:sz w:val="24"/>
          <w:szCs w:val="24"/>
          <w:lang w:eastAsia="zh-CN"/>
        </w:rPr>
        <w:t>data</w:t>
      </w:r>
      <w:r w:rsidR="000567D0" w:rsidRPr="00A44DEC">
        <w:rPr>
          <w:rFonts w:asciiTheme="minorHAnsi" w:hAnsiTheme="minorHAnsi" w:hint="eastAsia"/>
          <w:sz w:val="24"/>
          <w:szCs w:val="24"/>
          <w:lang w:eastAsia="zh-CN"/>
        </w:rPr>
        <w:t xml:space="preserve">. One employee belongs </w:t>
      </w:r>
      <w:r w:rsidR="000567D0" w:rsidRPr="00A44DEC">
        <w:rPr>
          <w:rFonts w:asciiTheme="minorHAnsi" w:hAnsiTheme="minorHAnsi"/>
          <w:sz w:val="24"/>
          <w:szCs w:val="24"/>
          <w:lang w:eastAsia="zh-CN"/>
        </w:rPr>
        <w:t>to only</w:t>
      </w:r>
      <w:r w:rsidR="000567D0" w:rsidRPr="00A44DEC">
        <w:rPr>
          <w:rFonts w:asciiTheme="minorHAnsi" w:hAnsiTheme="minorHAnsi" w:hint="eastAsia"/>
          <w:sz w:val="24"/>
          <w:szCs w:val="24"/>
          <w:lang w:eastAsia="zh-CN"/>
        </w:rPr>
        <w:t xml:space="preserve"> one store and </w:t>
      </w:r>
      <w:r w:rsidR="001049BD" w:rsidRPr="00A44DEC">
        <w:rPr>
          <w:rFonts w:asciiTheme="minorHAnsi" w:hAnsiTheme="minorHAnsi" w:hint="eastAsia"/>
          <w:sz w:val="24"/>
          <w:szCs w:val="24"/>
          <w:lang w:eastAsia="zh-CN"/>
        </w:rPr>
        <w:t xml:space="preserve">has one fixed salary </w:t>
      </w:r>
      <w:r w:rsidR="001049BD" w:rsidRPr="00A44DEC">
        <w:rPr>
          <w:rFonts w:asciiTheme="minorHAnsi" w:hAnsiTheme="minorHAnsi"/>
          <w:sz w:val="24"/>
          <w:szCs w:val="24"/>
          <w:lang w:eastAsia="zh-CN"/>
        </w:rPr>
        <w:t>data</w:t>
      </w:r>
      <w:r w:rsidR="000567D0" w:rsidRPr="00A44DEC">
        <w:rPr>
          <w:rFonts w:asciiTheme="minorHAnsi" w:hAnsiTheme="minorHAnsi" w:hint="eastAsia"/>
          <w:sz w:val="24"/>
          <w:szCs w:val="24"/>
          <w:lang w:eastAsia="zh-CN"/>
        </w:rPr>
        <w:t xml:space="preserve">. </w:t>
      </w:r>
    </w:p>
    <w:p w:rsidR="001049BD" w:rsidRPr="00A44DEC" w:rsidRDefault="001049BD" w:rsidP="00342062">
      <w:pPr>
        <w:jc w:val="left"/>
        <w:rPr>
          <w:rFonts w:asciiTheme="minorHAnsi" w:hAnsiTheme="minorHAnsi"/>
          <w:sz w:val="24"/>
          <w:szCs w:val="24"/>
          <w:lang w:eastAsia="zh-CN"/>
        </w:rPr>
      </w:pPr>
    </w:p>
    <w:p w:rsidR="001E49EB" w:rsidRPr="00AE58F1" w:rsidRDefault="001E49EB" w:rsidP="001E49EB">
      <w:pPr>
        <w:jc w:val="left"/>
        <w:rPr>
          <w:rFonts w:asciiTheme="minorHAnsi" w:hAnsiTheme="minorHAnsi"/>
          <w:lang w:eastAsia="zh-CN"/>
        </w:rPr>
      </w:pPr>
    </w:p>
    <w:p w:rsidR="00AE58F1" w:rsidRPr="00AE58F1" w:rsidRDefault="00AE58F1" w:rsidP="00AE58F1">
      <w:pPr>
        <w:pStyle w:val="ListParagraph"/>
        <w:numPr>
          <w:ilvl w:val="0"/>
          <w:numId w:val="23"/>
        </w:numPr>
        <w:spacing w:after="200" w:line="276" w:lineRule="auto"/>
        <w:contextualSpacing/>
        <w:rPr>
          <w:rFonts w:asciiTheme="minorHAnsi" w:hAnsiTheme="minorHAnsi"/>
        </w:rPr>
      </w:pPr>
      <w:r w:rsidRPr="00AE58F1">
        <w:rPr>
          <w:rFonts w:asciiTheme="minorHAnsi" w:hAnsiTheme="minorHAnsi"/>
        </w:rPr>
        <w:t>Store, Sales and Orders</w:t>
      </w:r>
    </w:p>
    <w:p w:rsidR="00AE58F1" w:rsidRPr="00AE58F1" w:rsidRDefault="00AE58F1" w:rsidP="00AE58F1">
      <w:pPr>
        <w:rPr>
          <w:rFonts w:asciiTheme="minorHAnsi" w:hAnsiTheme="minorHAnsi"/>
        </w:rPr>
      </w:pPr>
    </w:p>
    <w:p w:rsidR="00AE58F1" w:rsidRPr="00AE58F1" w:rsidRDefault="001501A8" w:rsidP="00AE58F1">
      <w:pPr>
        <w:rPr>
          <w:rFonts w:asciiTheme="minorHAnsi" w:hAnsiTheme="minorHAnsi"/>
          <w:lang w:eastAsia="zh-CN"/>
        </w:rPr>
      </w:pPr>
      <w:r>
        <w:rPr>
          <w:noProof/>
          <w:lang w:eastAsia="zh-CN"/>
        </w:rPr>
        <w:drawing>
          <wp:inline distT="0" distB="0" distL="0" distR="0">
            <wp:extent cx="4407417" cy="2714603"/>
            <wp:effectExtent l="0" t="0" r="0" b="0"/>
            <wp:docPr id="23" name="图片 23" descr="https://documents.lucidchart.com/documents/be6363a5-81ba-4663-87d1-b70e179f2a3e/pages/hnQMSXKKhHfU?a=6247&amp;x=1345&amp;y=258&amp;w=770&amp;h=475&amp;store=1&amp;accept=image%2F*&amp;auth=LCA%20f9d36d63b729eee6ff04329d2eb4195be0c343cf-ts%3D1510111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documents.lucidchart.com/documents/be6363a5-81ba-4663-87d1-b70e179f2a3e/pages/hnQMSXKKhHfU?a=6247&amp;x=1345&amp;y=258&amp;w=770&amp;h=475&amp;store=1&amp;accept=image%2F*&amp;auth=LCA%20f9d36d63b729eee6ff04329d2eb4195be0c343cf-ts%3D151011128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10941" cy="2716773"/>
                    </a:xfrm>
                    <a:prstGeom prst="rect">
                      <a:avLst/>
                    </a:prstGeom>
                    <a:noFill/>
                    <a:ln>
                      <a:noFill/>
                    </a:ln>
                  </pic:spPr>
                </pic:pic>
              </a:graphicData>
            </a:graphic>
          </wp:inline>
        </w:drawing>
      </w:r>
    </w:p>
    <w:p w:rsidR="00AE58F1" w:rsidRDefault="00AE58F1" w:rsidP="00AE58F1">
      <w:pPr>
        <w:rPr>
          <w:rFonts w:asciiTheme="minorHAnsi" w:hAnsiTheme="minorHAnsi"/>
          <w:lang w:eastAsia="zh-CN"/>
        </w:rPr>
      </w:pPr>
    </w:p>
    <w:p w:rsidR="00AE58F1" w:rsidRDefault="00AE58F1" w:rsidP="00AE58F1">
      <w:pPr>
        <w:rPr>
          <w:rFonts w:asciiTheme="minorHAnsi" w:hAnsiTheme="minorHAnsi"/>
          <w:lang w:eastAsia="zh-CN"/>
        </w:rPr>
      </w:pPr>
    </w:p>
    <w:p w:rsidR="00AE58F1" w:rsidRDefault="001049BD" w:rsidP="00AE58F1">
      <w:pPr>
        <w:rPr>
          <w:rFonts w:asciiTheme="minorHAnsi" w:hAnsiTheme="minorHAnsi"/>
          <w:lang w:eastAsia="zh-CN"/>
        </w:rPr>
      </w:pPr>
      <w:r w:rsidRPr="00A44DEC">
        <w:rPr>
          <w:rFonts w:asciiTheme="minorHAnsi" w:hAnsiTheme="minorHAnsi"/>
          <w:sz w:val="24"/>
          <w:szCs w:val="24"/>
          <w:lang w:eastAsia="zh-CN"/>
        </w:rPr>
        <w:t>Each store w</w:t>
      </w:r>
      <w:r w:rsidR="00A44DEC">
        <w:rPr>
          <w:rFonts w:asciiTheme="minorHAnsi" w:hAnsiTheme="minorHAnsi"/>
          <w:sz w:val="24"/>
          <w:szCs w:val="24"/>
          <w:lang w:eastAsia="zh-CN"/>
        </w:rPr>
        <w:t xml:space="preserve">ill have many orders data. Also, </w:t>
      </w:r>
      <w:r w:rsidRPr="00A44DEC">
        <w:rPr>
          <w:rFonts w:asciiTheme="minorHAnsi" w:hAnsiTheme="minorHAnsi"/>
          <w:sz w:val="24"/>
          <w:szCs w:val="24"/>
          <w:lang w:eastAsia="zh-CN"/>
        </w:rPr>
        <w:t>each store has many sales related data</w:t>
      </w:r>
      <w:r>
        <w:rPr>
          <w:rFonts w:asciiTheme="minorHAnsi" w:hAnsiTheme="minorHAnsi"/>
          <w:lang w:eastAsia="zh-CN"/>
        </w:rPr>
        <w:t>.</w:t>
      </w:r>
    </w:p>
    <w:p w:rsidR="00AE58F1" w:rsidRDefault="00AE58F1" w:rsidP="00AE58F1">
      <w:pPr>
        <w:rPr>
          <w:rFonts w:asciiTheme="minorHAnsi" w:hAnsiTheme="minorHAnsi"/>
          <w:lang w:eastAsia="zh-CN"/>
        </w:rPr>
      </w:pPr>
    </w:p>
    <w:p w:rsidR="00AE58F1" w:rsidRPr="00AE58F1" w:rsidRDefault="00AE58F1" w:rsidP="00AE58F1">
      <w:pPr>
        <w:rPr>
          <w:rFonts w:asciiTheme="minorHAnsi" w:hAnsiTheme="minorHAnsi"/>
          <w:lang w:eastAsia="zh-CN"/>
        </w:rPr>
      </w:pPr>
    </w:p>
    <w:p w:rsidR="00AE58F1" w:rsidRPr="00AE58F1" w:rsidRDefault="00AE58F1" w:rsidP="00AE58F1">
      <w:pPr>
        <w:pStyle w:val="ListParagraph"/>
        <w:numPr>
          <w:ilvl w:val="0"/>
          <w:numId w:val="23"/>
        </w:numPr>
        <w:spacing w:after="200" w:line="276" w:lineRule="auto"/>
        <w:contextualSpacing/>
        <w:rPr>
          <w:rFonts w:asciiTheme="minorHAnsi" w:hAnsiTheme="minorHAnsi"/>
        </w:rPr>
      </w:pPr>
      <w:r w:rsidRPr="00AE58F1">
        <w:rPr>
          <w:rFonts w:asciiTheme="minorHAnsi" w:hAnsiTheme="minorHAnsi"/>
        </w:rPr>
        <w:t>Product, Orders and Sales</w:t>
      </w:r>
    </w:p>
    <w:p w:rsidR="00AE58F1" w:rsidRPr="00AE58F1" w:rsidRDefault="00AE58F1" w:rsidP="00AE58F1">
      <w:pPr>
        <w:rPr>
          <w:rFonts w:asciiTheme="minorHAnsi" w:hAnsiTheme="minorHAnsi"/>
          <w:lang w:eastAsia="zh-CN"/>
        </w:rPr>
      </w:pPr>
    </w:p>
    <w:p w:rsidR="00AE58F1" w:rsidRDefault="001501A8" w:rsidP="001049BD">
      <w:pPr>
        <w:jc w:val="center"/>
        <w:rPr>
          <w:rFonts w:asciiTheme="minorHAnsi" w:hAnsiTheme="minorHAnsi"/>
          <w:lang w:eastAsia="zh-CN"/>
        </w:rPr>
      </w:pPr>
      <w:r>
        <w:rPr>
          <w:noProof/>
          <w:lang w:eastAsia="zh-CN"/>
        </w:rPr>
        <w:drawing>
          <wp:inline distT="0" distB="0" distL="0" distR="0">
            <wp:extent cx="4958447" cy="2971729"/>
            <wp:effectExtent l="0" t="0" r="0" b="635"/>
            <wp:docPr id="24" name="图片 24" descr="https://documents.lucidchart.com/documents/be6363a5-81ba-4663-87d1-b70e179f2a3e/pages/02QMIGghUzHJ?a=6342&amp;x=1264&amp;y=198&amp;w=792&amp;h=475&amp;store=1&amp;accept=image%2F*&amp;auth=LCA%204d9fd6b6ea51e9823ba6a0b46f7e85d1fbb9141e-ts%3D1510111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documents.lucidchart.com/documents/be6363a5-81ba-4663-87d1-b70e179f2a3e/pages/02QMIGghUzHJ?a=6342&amp;x=1264&amp;y=198&amp;w=792&amp;h=475&amp;store=1&amp;accept=image%2F*&amp;auth=LCA%204d9fd6b6ea51e9823ba6a0b46f7e85d1fbb9141e-ts%3D151011128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60625" cy="2973034"/>
                    </a:xfrm>
                    <a:prstGeom prst="rect">
                      <a:avLst/>
                    </a:prstGeom>
                    <a:noFill/>
                    <a:ln>
                      <a:noFill/>
                    </a:ln>
                  </pic:spPr>
                </pic:pic>
              </a:graphicData>
            </a:graphic>
          </wp:inline>
        </w:drawing>
      </w:r>
    </w:p>
    <w:p w:rsidR="001049BD" w:rsidRPr="001049BD" w:rsidRDefault="001049BD" w:rsidP="001049BD">
      <w:pPr>
        <w:jc w:val="left"/>
        <w:rPr>
          <w:rFonts w:asciiTheme="minorHAnsi" w:hAnsiTheme="minorHAnsi"/>
          <w:sz w:val="24"/>
          <w:szCs w:val="24"/>
          <w:lang w:eastAsia="zh-CN"/>
        </w:rPr>
      </w:pPr>
      <w:r w:rsidRPr="001049BD">
        <w:rPr>
          <w:rFonts w:asciiTheme="minorHAnsi" w:hAnsiTheme="minorHAnsi"/>
          <w:sz w:val="24"/>
          <w:szCs w:val="24"/>
          <w:lang w:eastAsia="zh-CN"/>
        </w:rPr>
        <w:t xml:space="preserve">A product can be associated with multiple orders and it will have various </w:t>
      </w:r>
      <w:r>
        <w:rPr>
          <w:rFonts w:asciiTheme="minorHAnsi" w:hAnsiTheme="minorHAnsi"/>
          <w:sz w:val="24"/>
          <w:szCs w:val="24"/>
          <w:lang w:eastAsia="zh-CN"/>
        </w:rPr>
        <w:t>records for sales.</w:t>
      </w:r>
      <w:r w:rsidR="007C77BF">
        <w:rPr>
          <w:rFonts w:asciiTheme="minorHAnsi" w:hAnsiTheme="minorHAnsi"/>
          <w:sz w:val="24"/>
          <w:szCs w:val="24"/>
          <w:lang w:eastAsia="zh-CN"/>
        </w:rPr>
        <w:t xml:space="preserve"> And each sale will have only one product.</w:t>
      </w:r>
    </w:p>
    <w:p w:rsidR="00AE58F1" w:rsidRPr="00AE58F1" w:rsidRDefault="00AE58F1" w:rsidP="00AE58F1">
      <w:pPr>
        <w:rPr>
          <w:rFonts w:asciiTheme="minorHAnsi" w:hAnsiTheme="minorHAnsi"/>
          <w:lang w:eastAsia="zh-CN"/>
        </w:rPr>
      </w:pPr>
    </w:p>
    <w:p w:rsidR="00AE58F1" w:rsidRPr="001049BD" w:rsidRDefault="00AE58F1" w:rsidP="00AE58F1">
      <w:pPr>
        <w:pStyle w:val="ListParagraph"/>
        <w:numPr>
          <w:ilvl w:val="0"/>
          <w:numId w:val="23"/>
        </w:numPr>
        <w:spacing w:after="200" w:line="276" w:lineRule="auto"/>
        <w:contextualSpacing/>
        <w:rPr>
          <w:rFonts w:asciiTheme="minorHAnsi" w:hAnsiTheme="minorHAnsi"/>
        </w:rPr>
      </w:pPr>
      <w:r w:rsidRPr="00AE58F1">
        <w:rPr>
          <w:rFonts w:asciiTheme="minorHAnsi" w:hAnsiTheme="minorHAnsi"/>
        </w:rPr>
        <w:t>Day, orders, sales and Employee Salary</w:t>
      </w:r>
    </w:p>
    <w:p w:rsidR="00AE58F1" w:rsidRDefault="00AE58F1" w:rsidP="00AE58F1">
      <w:pPr>
        <w:rPr>
          <w:rFonts w:asciiTheme="minorHAnsi" w:hAnsiTheme="minorHAnsi"/>
          <w:lang w:eastAsia="zh-CN"/>
        </w:rPr>
      </w:pPr>
    </w:p>
    <w:p w:rsidR="00AE58F1" w:rsidRDefault="00AE58F1" w:rsidP="00AE58F1">
      <w:pPr>
        <w:rPr>
          <w:rFonts w:asciiTheme="minorHAnsi" w:hAnsiTheme="minorHAnsi"/>
          <w:lang w:eastAsia="zh-CN"/>
        </w:rPr>
      </w:pPr>
    </w:p>
    <w:p w:rsidR="00AE58F1" w:rsidRDefault="00AE58F1" w:rsidP="00AE58F1">
      <w:pPr>
        <w:rPr>
          <w:rFonts w:asciiTheme="minorHAnsi" w:hAnsiTheme="minorHAnsi"/>
          <w:lang w:eastAsia="zh-CN"/>
        </w:rPr>
      </w:pPr>
    </w:p>
    <w:p w:rsidR="00AE58F1" w:rsidRDefault="001501A8" w:rsidP="00AE58F1">
      <w:pPr>
        <w:rPr>
          <w:rFonts w:asciiTheme="minorHAnsi" w:hAnsiTheme="minorHAnsi"/>
          <w:lang w:eastAsia="zh-CN"/>
        </w:rPr>
      </w:pPr>
      <w:r>
        <w:rPr>
          <w:noProof/>
          <w:lang w:eastAsia="zh-CN"/>
        </w:rPr>
        <w:drawing>
          <wp:inline distT="0" distB="0" distL="0" distR="0">
            <wp:extent cx="6333901" cy="2371725"/>
            <wp:effectExtent l="0" t="0" r="0" b="0"/>
            <wp:docPr id="25" name="图片 25" descr="https://documents.lucidchart.com/documents/be6363a5-81ba-4663-87d1-b70e179f2a3e/pages/.7QMaWdqycKg?a=6403&amp;x=1725&amp;y=279&amp;w=1210&amp;h=453&amp;store=1&amp;accept=image%2F*&amp;auth=LCA%20f791ae0c3c3485f1e8d8bb7aecf5523c343d362f-ts%3D1510111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documents.lucidchart.com/documents/be6363a5-81ba-4663-87d1-b70e179f2a3e/pages/.7QMaWdqycKg?a=6403&amp;x=1725&amp;y=279&amp;w=1210&amp;h=453&amp;store=1&amp;accept=image%2F*&amp;auth=LCA%20f791ae0c3c3485f1e8d8bb7aecf5523c343d362f-ts%3D15101112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33901" cy="2371725"/>
                    </a:xfrm>
                    <a:prstGeom prst="rect">
                      <a:avLst/>
                    </a:prstGeom>
                    <a:noFill/>
                    <a:ln>
                      <a:noFill/>
                    </a:ln>
                  </pic:spPr>
                </pic:pic>
              </a:graphicData>
            </a:graphic>
          </wp:inline>
        </w:drawing>
      </w:r>
    </w:p>
    <w:p w:rsidR="00AE58F1" w:rsidRDefault="00AE58F1" w:rsidP="00AE58F1">
      <w:pPr>
        <w:rPr>
          <w:rFonts w:asciiTheme="minorHAnsi" w:hAnsiTheme="minorHAnsi"/>
          <w:lang w:eastAsia="zh-CN"/>
        </w:rPr>
      </w:pPr>
    </w:p>
    <w:p w:rsidR="00AE58F1" w:rsidRDefault="00AE58F1" w:rsidP="00AE58F1">
      <w:pPr>
        <w:rPr>
          <w:rFonts w:asciiTheme="minorHAnsi" w:hAnsiTheme="minorHAnsi"/>
          <w:lang w:eastAsia="zh-CN"/>
        </w:rPr>
      </w:pPr>
    </w:p>
    <w:p w:rsidR="00AE58F1" w:rsidRPr="00A44DEC" w:rsidRDefault="001049BD" w:rsidP="001214F9">
      <w:pPr>
        <w:spacing w:line="360" w:lineRule="auto"/>
        <w:rPr>
          <w:rFonts w:asciiTheme="minorHAnsi" w:hAnsiTheme="minorHAnsi"/>
          <w:sz w:val="24"/>
          <w:szCs w:val="24"/>
          <w:lang w:eastAsia="zh-CN"/>
        </w:rPr>
      </w:pPr>
      <w:r w:rsidRPr="00A44DEC">
        <w:rPr>
          <w:rFonts w:asciiTheme="minorHAnsi" w:hAnsiTheme="minorHAnsi"/>
          <w:sz w:val="24"/>
          <w:szCs w:val="24"/>
          <w:lang w:eastAsia="zh-CN"/>
        </w:rPr>
        <w:lastRenderedPageBreak/>
        <w:t>Each day will have various entries of orders</w:t>
      </w:r>
      <w:r w:rsidR="001214F9" w:rsidRPr="00A44DEC">
        <w:rPr>
          <w:rFonts w:asciiTheme="minorHAnsi" w:hAnsiTheme="minorHAnsi"/>
          <w:sz w:val="24"/>
          <w:szCs w:val="24"/>
          <w:lang w:eastAsia="zh-CN"/>
        </w:rPr>
        <w:t xml:space="preserve"> data</w:t>
      </w:r>
      <w:r w:rsidRPr="00A44DEC">
        <w:rPr>
          <w:rFonts w:asciiTheme="minorHAnsi" w:hAnsiTheme="minorHAnsi"/>
          <w:sz w:val="24"/>
          <w:szCs w:val="24"/>
          <w:lang w:eastAsia="zh-CN"/>
        </w:rPr>
        <w:t xml:space="preserve">, sales </w:t>
      </w:r>
      <w:r w:rsidR="001214F9" w:rsidRPr="00A44DEC">
        <w:rPr>
          <w:rFonts w:asciiTheme="minorHAnsi" w:hAnsiTheme="minorHAnsi"/>
          <w:sz w:val="24"/>
          <w:szCs w:val="24"/>
          <w:lang w:eastAsia="zh-CN"/>
        </w:rPr>
        <w:t xml:space="preserve">data. Also the salary of employee table is also related to day table as salary is related to </w:t>
      </w:r>
      <w:proofErr w:type="gramStart"/>
      <w:r w:rsidR="001214F9" w:rsidRPr="00A44DEC">
        <w:rPr>
          <w:rFonts w:asciiTheme="minorHAnsi" w:hAnsiTheme="minorHAnsi"/>
          <w:sz w:val="24"/>
          <w:szCs w:val="24"/>
          <w:lang w:eastAsia="zh-CN"/>
        </w:rPr>
        <w:t>no.of</w:t>
      </w:r>
      <w:proofErr w:type="gramEnd"/>
      <w:r w:rsidR="001214F9" w:rsidRPr="00A44DEC">
        <w:rPr>
          <w:rFonts w:asciiTheme="minorHAnsi" w:hAnsiTheme="minorHAnsi"/>
          <w:sz w:val="24"/>
          <w:szCs w:val="24"/>
          <w:lang w:eastAsia="zh-CN"/>
        </w:rPr>
        <w:t xml:space="preserve"> days worked</w:t>
      </w:r>
    </w:p>
    <w:p w:rsidR="00AE58F1" w:rsidRDefault="00AE58F1" w:rsidP="00AE58F1">
      <w:pPr>
        <w:rPr>
          <w:rFonts w:asciiTheme="minorHAnsi" w:hAnsiTheme="minorHAnsi"/>
          <w:lang w:eastAsia="zh-CN"/>
        </w:rPr>
      </w:pPr>
    </w:p>
    <w:p w:rsidR="00AE58F1" w:rsidRPr="00AE58F1" w:rsidRDefault="00AE58F1" w:rsidP="00AE58F1">
      <w:pPr>
        <w:rPr>
          <w:rFonts w:asciiTheme="minorHAnsi" w:hAnsiTheme="minorHAnsi"/>
          <w:lang w:eastAsia="zh-CN"/>
        </w:rPr>
      </w:pPr>
    </w:p>
    <w:p w:rsidR="00AE58F1" w:rsidRPr="00AE58F1" w:rsidRDefault="001214F9" w:rsidP="00AE58F1">
      <w:pPr>
        <w:pStyle w:val="ListParagraph"/>
        <w:numPr>
          <w:ilvl w:val="0"/>
          <w:numId w:val="23"/>
        </w:numPr>
        <w:spacing w:after="200" w:line="276" w:lineRule="auto"/>
        <w:contextualSpacing/>
        <w:rPr>
          <w:rFonts w:asciiTheme="minorHAnsi" w:hAnsiTheme="minorHAnsi"/>
        </w:rPr>
      </w:pPr>
      <w:r>
        <w:rPr>
          <w:rFonts w:asciiTheme="minorHAnsi" w:hAnsiTheme="minorHAnsi"/>
        </w:rPr>
        <w:t>Conceptual Model – Full diagram</w:t>
      </w:r>
    </w:p>
    <w:p w:rsidR="00AE58F1" w:rsidRPr="00AE58F1" w:rsidRDefault="00AE58F1" w:rsidP="00AE58F1">
      <w:pPr>
        <w:rPr>
          <w:rFonts w:asciiTheme="minorHAnsi" w:hAnsiTheme="minorHAnsi"/>
        </w:rPr>
      </w:pPr>
    </w:p>
    <w:p w:rsidR="00AE58F1" w:rsidRPr="00AE58F1" w:rsidRDefault="00AE58F1" w:rsidP="00AE58F1">
      <w:pPr>
        <w:rPr>
          <w:rFonts w:asciiTheme="minorHAnsi" w:hAnsiTheme="minorHAnsi"/>
        </w:rPr>
      </w:pPr>
    </w:p>
    <w:p w:rsidR="00AE58F1" w:rsidRDefault="008A1EC5" w:rsidP="00AE58F1">
      <w:pPr>
        <w:rPr>
          <w:rFonts w:asciiTheme="minorHAnsi" w:hAnsiTheme="minorHAnsi"/>
        </w:rPr>
      </w:pPr>
      <w:r>
        <w:rPr>
          <w:noProof/>
          <w:lang w:eastAsia="zh-CN"/>
        </w:rPr>
        <w:drawing>
          <wp:inline distT="0" distB="0" distL="0" distR="0">
            <wp:extent cx="6429375" cy="3398764"/>
            <wp:effectExtent l="0" t="0" r="0" b="0"/>
            <wp:docPr id="26" name="图片 26" descr="https://documents.lucidchart.com/documents/be6363a5-81ba-4663-87d1-b70e179f2a3e/pages/L_QMLLjQWYQq?a=6547&amp;x=2307&amp;y=80&amp;w=1606&amp;h=849&amp;store=1&amp;accept=image%2F*&amp;auth=LCA%2060b2f7d6ad48676b669d3d64c9fd4607d8b087c1-ts%3D1510111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documents.lucidchart.com/documents/be6363a5-81ba-4663-87d1-b70e179f2a3e/pages/L_QMLLjQWYQq?a=6547&amp;x=2307&amp;y=80&amp;w=1606&amp;h=849&amp;store=1&amp;accept=image%2F*&amp;auth=LCA%2060b2f7d6ad48676b669d3d64c9fd4607d8b087c1-ts%3D151011128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29375" cy="3398764"/>
                    </a:xfrm>
                    <a:prstGeom prst="rect">
                      <a:avLst/>
                    </a:prstGeom>
                    <a:noFill/>
                    <a:ln>
                      <a:noFill/>
                    </a:ln>
                  </pic:spPr>
                </pic:pic>
              </a:graphicData>
            </a:graphic>
          </wp:inline>
        </w:drawing>
      </w:r>
    </w:p>
    <w:p w:rsidR="001214F9" w:rsidRDefault="001214F9" w:rsidP="00AE58F1">
      <w:pPr>
        <w:rPr>
          <w:rFonts w:asciiTheme="minorHAnsi" w:hAnsiTheme="minorHAnsi"/>
        </w:rPr>
      </w:pPr>
    </w:p>
    <w:p w:rsidR="001214F9" w:rsidRPr="00A44DEC" w:rsidRDefault="001214F9" w:rsidP="001214F9">
      <w:pPr>
        <w:spacing w:line="360" w:lineRule="auto"/>
        <w:rPr>
          <w:rFonts w:asciiTheme="minorHAnsi" w:hAnsiTheme="minorHAnsi"/>
          <w:sz w:val="24"/>
          <w:szCs w:val="24"/>
        </w:rPr>
      </w:pPr>
      <w:r w:rsidRPr="00A44DEC">
        <w:rPr>
          <w:rFonts w:asciiTheme="minorHAnsi" w:hAnsiTheme="minorHAnsi"/>
          <w:sz w:val="24"/>
          <w:szCs w:val="24"/>
        </w:rPr>
        <w:t>The above conceptual model diagram is obtained by combining all the previous diagrams. Finally, we have eight tables namely Customer, Day, Employee, Employee salary, Orders, Product, Sales, Store.</w:t>
      </w:r>
    </w:p>
    <w:p w:rsidR="001214F9" w:rsidRPr="00A44DEC" w:rsidRDefault="001214F9" w:rsidP="001214F9">
      <w:pPr>
        <w:spacing w:line="360" w:lineRule="auto"/>
        <w:rPr>
          <w:rFonts w:asciiTheme="minorHAnsi" w:hAnsiTheme="minorHAnsi"/>
          <w:sz w:val="24"/>
          <w:szCs w:val="24"/>
        </w:rPr>
      </w:pPr>
    </w:p>
    <w:p w:rsidR="001214F9" w:rsidRPr="00A44DEC" w:rsidRDefault="001214F9" w:rsidP="001214F9">
      <w:pPr>
        <w:spacing w:line="360" w:lineRule="auto"/>
        <w:rPr>
          <w:rFonts w:asciiTheme="minorHAnsi" w:hAnsiTheme="minorHAnsi"/>
          <w:sz w:val="24"/>
          <w:szCs w:val="24"/>
        </w:rPr>
      </w:pPr>
      <w:r w:rsidRPr="00A44DEC">
        <w:rPr>
          <w:rFonts w:asciiTheme="minorHAnsi" w:hAnsiTheme="minorHAnsi"/>
          <w:sz w:val="24"/>
          <w:szCs w:val="24"/>
        </w:rPr>
        <w:t>In the next section, we have drawn the logical model diagrams for the above.</w:t>
      </w:r>
    </w:p>
    <w:p w:rsidR="00AE58F1" w:rsidRDefault="00AE58F1">
      <w:pPr>
        <w:pStyle w:val="Heading1"/>
        <w:rPr>
          <w:rFonts w:asciiTheme="minorHAnsi" w:hAnsiTheme="minorHAnsi"/>
          <w:sz w:val="32"/>
          <w:szCs w:val="32"/>
        </w:rPr>
      </w:pPr>
      <w:bookmarkStart w:id="10" w:name="_Toc500241052"/>
      <w:r w:rsidRPr="00AE58F1">
        <w:rPr>
          <w:rFonts w:asciiTheme="minorHAnsi" w:hAnsiTheme="minorHAnsi"/>
          <w:sz w:val="32"/>
          <w:szCs w:val="32"/>
        </w:rPr>
        <w:lastRenderedPageBreak/>
        <w:t>Logical Model Diagrams</w:t>
      </w:r>
      <w:bookmarkEnd w:id="10"/>
    </w:p>
    <w:p w:rsidR="00A7599F" w:rsidRDefault="00A7599F" w:rsidP="00A7599F"/>
    <w:p w:rsidR="00A7599F" w:rsidRPr="00A7599F" w:rsidRDefault="00A7599F" w:rsidP="00A7599F">
      <w:pPr>
        <w:spacing w:line="360" w:lineRule="auto"/>
        <w:rPr>
          <w:rFonts w:asciiTheme="minorHAnsi" w:hAnsiTheme="minorHAnsi"/>
          <w:sz w:val="24"/>
          <w:szCs w:val="24"/>
        </w:rPr>
      </w:pPr>
      <w:r w:rsidRPr="00A7599F">
        <w:rPr>
          <w:rFonts w:asciiTheme="minorHAnsi" w:hAnsiTheme="minorHAnsi"/>
          <w:sz w:val="24"/>
          <w:szCs w:val="24"/>
        </w:rPr>
        <w:t>The next step after the database design process is the logical model diagrams. The definition of a logical model is as follows:</w:t>
      </w:r>
    </w:p>
    <w:p w:rsidR="00A7599F" w:rsidRDefault="00A7599F" w:rsidP="00A7599F">
      <w:pPr>
        <w:spacing w:line="360" w:lineRule="auto"/>
        <w:rPr>
          <w:rFonts w:asciiTheme="minorHAnsi" w:hAnsiTheme="minorHAnsi"/>
          <w:sz w:val="24"/>
          <w:szCs w:val="24"/>
        </w:rPr>
      </w:pPr>
      <w:r w:rsidRPr="00A7599F">
        <w:rPr>
          <w:rFonts w:asciiTheme="minorHAnsi" w:hAnsiTheme="minorHAnsi"/>
          <w:b/>
          <w:sz w:val="24"/>
          <w:szCs w:val="24"/>
        </w:rPr>
        <w:t>Definition:</w:t>
      </w:r>
      <w:r w:rsidRPr="00A7599F">
        <w:rPr>
          <w:rFonts w:asciiTheme="minorHAnsi" w:hAnsiTheme="minorHAnsi"/>
          <w:sz w:val="24"/>
          <w:szCs w:val="24"/>
        </w:rPr>
        <w:t xml:space="preserve"> A logical data model or logical schema is a data model of a specific problem domain expresse</w:t>
      </w:r>
      <w:r>
        <w:rPr>
          <w:rFonts w:asciiTheme="minorHAnsi" w:hAnsiTheme="minorHAnsi"/>
          <w:sz w:val="24"/>
          <w:szCs w:val="24"/>
        </w:rPr>
        <w:t xml:space="preserve">d independently of a </w:t>
      </w:r>
      <w:r w:rsidRPr="00A7599F">
        <w:rPr>
          <w:rFonts w:asciiTheme="minorHAnsi" w:hAnsiTheme="minorHAnsi"/>
          <w:sz w:val="24"/>
          <w:szCs w:val="24"/>
        </w:rPr>
        <w:t>database management product but in terms of data structures such as relational tables and columns</w:t>
      </w:r>
      <w:r>
        <w:rPr>
          <w:rFonts w:asciiTheme="minorHAnsi" w:hAnsiTheme="minorHAnsi"/>
          <w:sz w:val="24"/>
          <w:szCs w:val="24"/>
        </w:rPr>
        <w:t>.</w:t>
      </w:r>
    </w:p>
    <w:p w:rsidR="001214F9" w:rsidRDefault="00A7599F" w:rsidP="00A7599F">
      <w:pPr>
        <w:spacing w:line="360" w:lineRule="auto"/>
        <w:rPr>
          <w:rFonts w:asciiTheme="minorHAnsi" w:hAnsiTheme="minorHAnsi"/>
          <w:sz w:val="24"/>
          <w:szCs w:val="24"/>
        </w:rPr>
      </w:pPr>
      <w:r>
        <w:rPr>
          <w:rFonts w:asciiTheme="minorHAnsi" w:hAnsiTheme="minorHAnsi"/>
          <w:sz w:val="24"/>
          <w:szCs w:val="24"/>
        </w:rPr>
        <w:t>Below are the various combinations of the logical model dia</w:t>
      </w:r>
      <w:r w:rsidR="001214F9">
        <w:rPr>
          <w:rFonts w:asciiTheme="minorHAnsi" w:hAnsiTheme="minorHAnsi"/>
          <w:sz w:val="24"/>
          <w:szCs w:val="24"/>
        </w:rPr>
        <w:t xml:space="preserve">grams for this database project. </w:t>
      </w:r>
    </w:p>
    <w:p w:rsidR="001214F9" w:rsidRDefault="001214F9" w:rsidP="001214F9">
      <w:pPr>
        <w:pStyle w:val="ListParagraph"/>
        <w:numPr>
          <w:ilvl w:val="0"/>
          <w:numId w:val="25"/>
        </w:numPr>
        <w:spacing w:line="360" w:lineRule="auto"/>
        <w:rPr>
          <w:rFonts w:asciiTheme="minorHAnsi" w:hAnsiTheme="minorHAnsi"/>
        </w:rPr>
      </w:pPr>
      <w:r w:rsidRPr="001214F9">
        <w:rPr>
          <w:rFonts w:asciiTheme="minorHAnsi" w:hAnsiTheme="minorHAnsi"/>
        </w:rPr>
        <w:t xml:space="preserve">In each of the diagrams, the respective primary key (PK), Foreign key (FK) are indicated. </w:t>
      </w:r>
    </w:p>
    <w:p w:rsidR="001214F9" w:rsidRPr="001214F9" w:rsidRDefault="001214F9" w:rsidP="001214F9">
      <w:pPr>
        <w:pStyle w:val="ListParagraph"/>
        <w:numPr>
          <w:ilvl w:val="0"/>
          <w:numId w:val="25"/>
        </w:numPr>
        <w:spacing w:line="360" w:lineRule="auto"/>
        <w:rPr>
          <w:rFonts w:asciiTheme="minorHAnsi" w:hAnsiTheme="minorHAnsi"/>
        </w:rPr>
      </w:pPr>
      <w:r w:rsidRPr="001214F9">
        <w:rPr>
          <w:rFonts w:asciiTheme="minorHAnsi" w:hAnsiTheme="minorHAnsi"/>
        </w:rPr>
        <w:t xml:space="preserve">Most of the column names are named appropriately to increase the readability. </w:t>
      </w:r>
    </w:p>
    <w:p w:rsidR="00A7599F" w:rsidRPr="001214F9" w:rsidRDefault="001214F9" w:rsidP="001214F9">
      <w:pPr>
        <w:pStyle w:val="ListParagraph"/>
        <w:numPr>
          <w:ilvl w:val="0"/>
          <w:numId w:val="25"/>
        </w:numPr>
        <w:spacing w:line="360" w:lineRule="auto"/>
        <w:rPr>
          <w:rFonts w:asciiTheme="minorHAnsi" w:hAnsiTheme="minorHAnsi"/>
        </w:rPr>
      </w:pPr>
      <w:r w:rsidRPr="001214F9">
        <w:rPr>
          <w:rFonts w:asciiTheme="minorHAnsi" w:hAnsiTheme="minorHAnsi"/>
        </w:rPr>
        <w:t>Also, we have used the same column name when naming a foreign key inorder to avoid confusions to the readers.</w:t>
      </w:r>
    </w:p>
    <w:p w:rsidR="00A7599F" w:rsidRPr="00A7599F" w:rsidRDefault="00A7599F" w:rsidP="00A7599F"/>
    <w:p w:rsidR="00AE58F1" w:rsidRPr="00AE58F1" w:rsidRDefault="00656E32" w:rsidP="00AE58F1">
      <w:pPr>
        <w:pStyle w:val="ListParagraph"/>
        <w:numPr>
          <w:ilvl w:val="0"/>
          <w:numId w:val="24"/>
        </w:numPr>
        <w:spacing w:after="200" w:line="276" w:lineRule="auto"/>
        <w:contextualSpacing/>
        <w:rPr>
          <w:rFonts w:asciiTheme="minorHAnsi" w:hAnsiTheme="minorHAnsi"/>
        </w:rPr>
      </w:pPr>
      <w:r>
        <w:rPr>
          <w:rFonts w:asciiTheme="minorHAnsi" w:hAnsiTheme="minorHAnsi"/>
        </w:rPr>
        <w:t>Customer</w:t>
      </w:r>
      <w:r w:rsidR="00AE58F1" w:rsidRPr="00AE58F1">
        <w:rPr>
          <w:rFonts w:asciiTheme="minorHAnsi" w:hAnsiTheme="minorHAnsi"/>
        </w:rPr>
        <w:t>, Sales and Day</w:t>
      </w:r>
    </w:p>
    <w:p w:rsidR="00AE58F1" w:rsidRPr="00AE58F1" w:rsidRDefault="00AE58F1" w:rsidP="00AE58F1">
      <w:pPr>
        <w:rPr>
          <w:rFonts w:asciiTheme="minorHAnsi" w:hAnsiTheme="minorHAnsi"/>
          <w:lang w:eastAsia="zh-CN"/>
        </w:rPr>
      </w:pPr>
    </w:p>
    <w:p w:rsidR="00AE58F1" w:rsidRDefault="00635AC9" w:rsidP="00AE58F1">
      <w:pPr>
        <w:rPr>
          <w:rFonts w:asciiTheme="minorHAnsi" w:hAnsiTheme="minorHAnsi"/>
          <w:lang w:eastAsia="zh-CN"/>
        </w:rPr>
      </w:pPr>
      <w:r>
        <w:rPr>
          <w:noProof/>
          <w:lang w:eastAsia="zh-CN"/>
        </w:rPr>
        <w:drawing>
          <wp:inline distT="0" distB="0" distL="0" distR="0">
            <wp:extent cx="4105275" cy="3757183"/>
            <wp:effectExtent l="0" t="0" r="0" b="0"/>
            <wp:docPr id="4" name="图片 4" descr="https://documents.lucidchart.com/documents/be6363a5-81ba-4663-87d1-b70e179f2a3e/pages/M4PMWfNOUuX5?a=5882&amp;x=215&amp;y=139&amp;w=990&amp;h=906&amp;store=1&amp;accept=image%2F*&amp;auth=LCA%205ae98770330dfe2ce775c49c69a10748379a9df4-ts%3D1510111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uments.lucidchart.com/documents/be6363a5-81ba-4663-87d1-b70e179f2a3e/pages/M4PMWfNOUuX5?a=5882&amp;x=215&amp;y=139&amp;w=990&amp;h=906&amp;store=1&amp;accept=image%2F*&amp;auth=LCA%205ae98770330dfe2ce775c49c69a10748379a9df4-ts%3D151011128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08853" cy="3760457"/>
                    </a:xfrm>
                    <a:prstGeom prst="rect">
                      <a:avLst/>
                    </a:prstGeom>
                    <a:noFill/>
                    <a:ln>
                      <a:noFill/>
                    </a:ln>
                  </pic:spPr>
                </pic:pic>
              </a:graphicData>
            </a:graphic>
          </wp:inline>
        </w:drawing>
      </w:r>
    </w:p>
    <w:p w:rsidR="001214F9" w:rsidRDefault="001214F9" w:rsidP="00AE58F1">
      <w:pPr>
        <w:rPr>
          <w:rFonts w:asciiTheme="minorHAnsi" w:hAnsiTheme="minorHAnsi"/>
          <w:lang w:eastAsia="zh-CN"/>
        </w:rPr>
      </w:pPr>
    </w:p>
    <w:p w:rsidR="001214F9" w:rsidRDefault="001214F9" w:rsidP="00AE58F1">
      <w:pPr>
        <w:rPr>
          <w:rFonts w:asciiTheme="minorHAnsi" w:hAnsiTheme="minorHAnsi"/>
          <w:lang w:eastAsia="zh-CN"/>
        </w:rPr>
      </w:pPr>
    </w:p>
    <w:p w:rsidR="001214F9" w:rsidRDefault="001214F9" w:rsidP="00AE58F1">
      <w:pPr>
        <w:rPr>
          <w:rFonts w:asciiTheme="minorHAnsi" w:hAnsiTheme="minorHAnsi"/>
          <w:lang w:eastAsia="zh-CN"/>
        </w:rPr>
      </w:pPr>
    </w:p>
    <w:p w:rsidR="001214F9" w:rsidRPr="00AE58F1" w:rsidRDefault="001214F9" w:rsidP="00AE58F1">
      <w:pPr>
        <w:rPr>
          <w:rFonts w:asciiTheme="minorHAnsi" w:hAnsiTheme="minorHAnsi"/>
          <w:lang w:eastAsia="zh-CN"/>
        </w:rPr>
      </w:pPr>
    </w:p>
    <w:p w:rsidR="00AE58F1" w:rsidRPr="00AE58F1" w:rsidRDefault="00AE58F1" w:rsidP="00AE58F1">
      <w:pPr>
        <w:rPr>
          <w:rFonts w:asciiTheme="minorHAnsi" w:hAnsiTheme="minorHAnsi"/>
          <w:lang w:eastAsia="zh-CN"/>
        </w:rPr>
      </w:pPr>
    </w:p>
    <w:p w:rsidR="00AE58F1" w:rsidRPr="00AE58F1" w:rsidRDefault="00AE58F1" w:rsidP="00AE58F1">
      <w:pPr>
        <w:pStyle w:val="ListParagraph"/>
        <w:numPr>
          <w:ilvl w:val="0"/>
          <w:numId w:val="24"/>
        </w:numPr>
        <w:spacing w:after="200" w:line="276" w:lineRule="auto"/>
        <w:contextualSpacing/>
        <w:rPr>
          <w:rFonts w:asciiTheme="minorHAnsi" w:hAnsiTheme="minorHAnsi"/>
        </w:rPr>
      </w:pPr>
      <w:r w:rsidRPr="00AE58F1">
        <w:rPr>
          <w:rFonts w:asciiTheme="minorHAnsi" w:hAnsiTheme="minorHAnsi"/>
        </w:rPr>
        <w:t>Employee, Employee Salary and Store</w:t>
      </w:r>
    </w:p>
    <w:p w:rsidR="00AE58F1" w:rsidRPr="00AE58F1" w:rsidRDefault="00AE58F1" w:rsidP="00AE58F1">
      <w:pPr>
        <w:rPr>
          <w:rFonts w:asciiTheme="minorHAnsi" w:hAnsiTheme="minorHAnsi"/>
        </w:rPr>
      </w:pPr>
    </w:p>
    <w:p w:rsidR="00AE58F1" w:rsidRDefault="00635AC9" w:rsidP="00AE58F1">
      <w:pPr>
        <w:rPr>
          <w:rFonts w:asciiTheme="minorHAnsi" w:hAnsiTheme="minorHAnsi"/>
          <w:noProof/>
          <w:lang w:eastAsia="zh-CN"/>
        </w:rPr>
      </w:pPr>
      <w:r>
        <w:rPr>
          <w:noProof/>
          <w:lang w:eastAsia="zh-CN"/>
        </w:rPr>
        <w:drawing>
          <wp:inline distT="0" distB="0" distL="0" distR="0">
            <wp:extent cx="5943600" cy="5266047"/>
            <wp:effectExtent l="0" t="0" r="0" b="0"/>
            <wp:docPr id="5" name="图片 5" descr="https://documents.lucidchart.com/documents/be6363a5-81ba-4663-87d1-b70e179f2a3e/pages/7dQM-15zIPEB?a=5882&amp;x=278&amp;y=143&amp;w=924&amp;h=818&amp;store=1&amp;accept=image%2F*&amp;auth=LCA%20c2cc7b369bd83b696d862b5d0930fa350ad29237-ts%3D1510111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ocuments.lucidchart.com/documents/be6363a5-81ba-4663-87d1-b70e179f2a3e/pages/7dQM-15zIPEB?a=5882&amp;x=278&amp;y=143&amp;w=924&amp;h=818&amp;store=1&amp;accept=image%2F*&amp;auth=LCA%20c2cc7b369bd83b696d862b5d0930fa350ad29237-ts%3D151011128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5266047"/>
                    </a:xfrm>
                    <a:prstGeom prst="rect">
                      <a:avLst/>
                    </a:prstGeom>
                    <a:noFill/>
                    <a:ln>
                      <a:noFill/>
                    </a:ln>
                  </pic:spPr>
                </pic:pic>
              </a:graphicData>
            </a:graphic>
          </wp:inline>
        </w:drawing>
      </w:r>
    </w:p>
    <w:p w:rsidR="0051273D" w:rsidRDefault="0051273D" w:rsidP="00AE58F1">
      <w:pPr>
        <w:rPr>
          <w:rFonts w:asciiTheme="minorHAnsi" w:hAnsiTheme="minorHAnsi"/>
          <w:noProof/>
          <w:lang w:eastAsia="zh-CN"/>
        </w:rPr>
      </w:pPr>
    </w:p>
    <w:p w:rsidR="0051273D" w:rsidRDefault="0051273D" w:rsidP="00AE58F1">
      <w:pPr>
        <w:rPr>
          <w:rFonts w:asciiTheme="minorHAnsi" w:hAnsiTheme="minorHAnsi"/>
          <w:noProof/>
          <w:lang w:eastAsia="zh-CN"/>
        </w:rPr>
      </w:pPr>
    </w:p>
    <w:p w:rsidR="0051273D" w:rsidRDefault="0051273D" w:rsidP="00AE58F1">
      <w:pPr>
        <w:rPr>
          <w:rFonts w:asciiTheme="minorHAnsi" w:hAnsiTheme="minorHAnsi"/>
          <w:noProof/>
          <w:lang w:eastAsia="zh-CN"/>
        </w:rPr>
      </w:pPr>
    </w:p>
    <w:p w:rsidR="0051273D" w:rsidRDefault="0051273D" w:rsidP="00AE58F1">
      <w:pPr>
        <w:rPr>
          <w:rFonts w:asciiTheme="minorHAnsi" w:hAnsiTheme="minorHAnsi"/>
          <w:noProof/>
          <w:lang w:eastAsia="zh-CN"/>
        </w:rPr>
      </w:pPr>
    </w:p>
    <w:p w:rsidR="0051273D" w:rsidRDefault="0051273D" w:rsidP="00AE58F1">
      <w:pPr>
        <w:rPr>
          <w:rFonts w:asciiTheme="minorHAnsi" w:hAnsiTheme="minorHAnsi"/>
          <w:noProof/>
          <w:lang w:eastAsia="zh-CN"/>
        </w:rPr>
      </w:pPr>
    </w:p>
    <w:p w:rsidR="0051273D" w:rsidRDefault="0051273D" w:rsidP="00AE58F1">
      <w:pPr>
        <w:rPr>
          <w:rFonts w:asciiTheme="minorHAnsi" w:hAnsiTheme="minorHAnsi"/>
          <w:noProof/>
          <w:lang w:eastAsia="zh-CN"/>
        </w:rPr>
      </w:pPr>
    </w:p>
    <w:p w:rsidR="0051273D" w:rsidRDefault="0051273D" w:rsidP="00AE58F1">
      <w:pPr>
        <w:rPr>
          <w:rFonts w:asciiTheme="minorHAnsi" w:hAnsiTheme="minorHAnsi"/>
          <w:noProof/>
          <w:lang w:eastAsia="zh-CN"/>
        </w:rPr>
      </w:pPr>
    </w:p>
    <w:p w:rsidR="0051273D" w:rsidRDefault="0051273D" w:rsidP="00AE58F1">
      <w:pPr>
        <w:rPr>
          <w:rFonts w:asciiTheme="minorHAnsi" w:hAnsiTheme="minorHAnsi"/>
          <w:noProof/>
          <w:lang w:eastAsia="zh-CN"/>
        </w:rPr>
      </w:pPr>
    </w:p>
    <w:p w:rsidR="0051273D" w:rsidRDefault="0051273D" w:rsidP="00AE58F1">
      <w:pPr>
        <w:rPr>
          <w:rFonts w:asciiTheme="minorHAnsi" w:hAnsiTheme="minorHAnsi"/>
          <w:noProof/>
          <w:lang w:eastAsia="zh-CN"/>
        </w:rPr>
      </w:pPr>
    </w:p>
    <w:p w:rsidR="0051273D" w:rsidRDefault="0051273D" w:rsidP="00AE58F1">
      <w:pPr>
        <w:rPr>
          <w:rFonts w:asciiTheme="minorHAnsi" w:hAnsiTheme="minorHAnsi"/>
          <w:noProof/>
          <w:lang w:eastAsia="zh-CN"/>
        </w:rPr>
      </w:pPr>
    </w:p>
    <w:p w:rsidR="0051273D" w:rsidRDefault="0051273D" w:rsidP="00AE58F1">
      <w:pPr>
        <w:rPr>
          <w:rFonts w:asciiTheme="minorHAnsi" w:hAnsiTheme="minorHAnsi"/>
          <w:noProof/>
          <w:lang w:eastAsia="zh-CN"/>
        </w:rPr>
      </w:pPr>
    </w:p>
    <w:p w:rsidR="0051273D" w:rsidRDefault="0051273D" w:rsidP="00AE58F1">
      <w:pPr>
        <w:rPr>
          <w:rFonts w:asciiTheme="minorHAnsi" w:hAnsiTheme="minorHAnsi"/>
          <w:noProof/>
          <w:lang w:eastAsia="zh-CN"/>
        </w:rPr>
      </w:pPr>
    </w:p>
    <w:p w:rsidR="0051273D" w:rsidRDefault="0051273D" w:rsidP="00AE58F1">
      <w:pPr>
        <w:rPr>
          <w:rFonts w:asciiTheme="minorHAnsi" w:hAnsiTheme="minorHAnsi"/>
          <w:noProof/>
          <w:lang w:eastAsia="zh-CN"/>
        </w:rPr>
      </w:pPr>
    </w:p>
    <w:p w:rsidR="0051273D" w:rsidRPr="00AE58F1" w:rsidRDefault="0051273D" w:rsidP="00AE58F1">
      <w:pPr>
        <w:rPr>
          <w:rFonts w:asciiTheme="minorHAnsi" w:hAnsiTheme="minorHAnsi"/>
          <w:noProof/>
          <w:lang w:eastAsia="zh-CN"/>
        </w:rPr>
      </w:pPr>
    </w:p>
    <w:p w:rsidR="00AE58F1" w:rsidRPr="00AE58F1" w:rsidRDefault="00AE58F1" w:rsidP="00AE58F1">
      <w:pPr>
        <w:rPr>
          <w:rFonts w:asciiTheme="minorHAnsi" w:hAnsiTheme="minorHAnsi"/>
        </w:rPr>
      </w:pPr>
    </w:p>
    <w:p w:rsidR="00AE58F1" w:rsidRPr="00AE58F1" w:rsidRDefault="00AE58F1" w:rsidP="00AE58F1">
      <w:pPr>
        <w:pStyle w:val="ListParagraph"/>
        <w:numPr>
          <w:ilvl w:val="0"/>
          <w:numId w:val="24"/>
        </w:numPr>
        <w:spacing w:after="200" w:line="276" w:lineRule="auto"/>
        <w:contextualSpacing/>
        <w:rPr>
          <w:rFonts w:asciiTheme="minorHAnsi" w:hAnsiTheme="minorHAnsi"/>
        </w:rPr>
      </w:pPr>
      <w:r w:rsidRPr="00AE58F1">
        <w:rPr>
          <w:rFonts w:asciiTheme="minorHAnsi" w:hAnsiTheme="minorHAnsi"/>
        </w:rPr>
        <w:t>Store, Sales and Orders</w:t>
      </w:r>
    </w:p>
    <w:p w:rsidR="00AE58F1" w:rsidRPr="00AE58F1" w:rsidRDefault="00AE58F1" w:rsidP="00AE58F1">
      <w:pPr>
        <w:rPr>
          <w:rFonts w:asciiTheme="minorHAnsi" w:hAnsiTheme="minorHAnsi"/>
        </w:rPr>
      </w:pPr>
    </w:p>
    <w:p w:rsidR="00AE58F1" w:rsidRDefault="0087218E" w:rsidP="00AE58F1">
      <w:pPr>
        <w:rPr>
          <w:rFonts w:asciiTheme="minorHAnsi" w:hAnsiTheme="minorHAnsi"/>
        </w:rPr>
      </w:pPr>
      <w:r>
        <w:rPr>
          <w:noProof/>
          <w:lang w:eastAsia="zh-CN"/>
        </w:rPr>
        <w:drawing>
          <wp:inline distT="0" distB="0" distL="0" distR="0">
            <wp:extent cx="5943600" cy="5219380"/>
            <wp:effectExtent l="0" t="0" r="0" b="635"/>
            <wp:docPr id="10" name="图片 10" descr="https://documents.lucidchart.com/documents/be6363a5-81ba-4663-87d1-b70e179f2a3e/pages/hnQMSXKKhHfU?a=5907&amp;x=237&amp;y=242&amp;w=952&amp;h=836&amp;store=1&amp;accept=image%2F*&amp;auth=LCA%2042a10ab1e629d54dd614d6ab05bf7821224bb473-ts%3D1510111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documents.lucidchart.com/documents/be6363a5-81ba-4663-87d1-b70e179f2a3e/pages/hnQMSXKKhHfU?a=5907&amp;x=237&amp;y=242&amp;w=952&amp;h=836&amp;store=1&amp;accept=image%2F*&amp;auth=LCA%2042a10ab1e629d54dd614d6ab05bf7821224bb473-ts%3D151011128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5219380"/>
                    </a:xfrm>
                    <a:prstGeom prst="rect">
                      <a:avLst/>
                    </a:prstGeom>
                    <a:noFill/>
                    <a:ln>
                      <a:noFill/>
                    </a:ln>
                  </pic:spPr>
                </pic:pic>
              </a:graphicData>
            </a:graphic>
          </wp:inline>
        </w:drawing>
      </w:r>
    </w:p>
    <w:p w:rsidR="000B154C" w:rsidRDefault="000B154C" w:rsidP="00AE58F1">
      <w:pPr>
        <w:rPr>
          <w:rFonts w:asciiTheme="minorHAnsi" w:hAnsiTheme="minorHAnsi"/>
        </w:rPr>
      </w:pPr>
    </w:p>
    <w:p w:rsidR="000B154C" w:rsidRDefault="000B154C" w:rsidP="00AE58F1">
      <w:pPr>
        <w:rPr>
          <w:rFonts w:asciiTheme="minorHAnsi" w:hAnsiTheme="minorHAnsi"/>
        </w:rPr>
      </w:pPr>
    </w:p>
    <w:p w:rsidR="000B154C" w:rsidRDefault="000B154C" w:rsidP="00AE58F1">
      <w:pPr>
        <w:rPr>
          <w:rFonts w:asciiTheme="minorHAnsi" w:hAnsiTheme="minorHAnsi"/>
        </w:rPr>
      </w:pPr>
    </w:p>
    <w:p w:rsidR="000B154C" w:rsidRDefault="000B154C" w:rsidP="00AE58F1">
      <w:pPr>
        <w:rPr>
          <w:rFonts w:asciiTheme="minorHAnsi" w:hAnsiTheme="minorHAnsi"/>
        </w:rPr>
      </w:pPr>
    </w:p>
    <w:p w:rsidR="0051273D" w:rsidRDefault="0051273D" w:rsidP="00AE58F1">
      <w:pPr>
        <w:rPr>
          <w:rFonts w:asciiTheme="minorHAnsi" w:hAnsiTheme="minorHAnsi"/>
        </w:rPr>
      </w:pPr>
    </w:p>
    <w:p w:rsidR="0051273D" w:rsidRDefault="0051273D" w:rsidP="00AE58F1">
      <w:pPr>
        <w:rPr>
          <w:rFonts w:asciiTheme="minorHAnsi" w:hAnsiTheme="minorHAnsi"/>
        </w:rPr>
      </w:pPr>
    </w:p>
    <w:p w:rsidR="0051273D" w:rsidRDefault="0051273D" w:rsidP="00AE58F1">
      <w:pPr>
        <w:rPr>
          <w:rFonts w:asciiTheme="minorHAnsi" w:hAnsiTheme="minorHAnsi"/>
        </w:rPr>
      </w:pPr>
    </w:p>
    <w:p w:rsidR="0051273D" w:rsidRDefault="0051273D" w:rsidP="00AE58F1">
      <w:pPr>
        <w:rPr>
          <w:rFonts w:asciiTheme="minorHAnsi" w:hAnsiTheme="minorHAnsi"/>
        </w:rPr>
      </w:pPr>
    </w:p>
    <w:p w:rsidR="0051273D" w:rsidRDefault="0051273D" w:rsidP="00AE58F1">
      <w:pPr>
        <w:rPr>
          <w:rFonts w:asciiTheme="minorHAnsi" w:hAnsiTheme="minorHAnsi"/>
        </w:rPr>
      </w:pPr>
    </w:p>
    <w:p w:rsidR="0051273D" w:rsidRDefault="0051273D" w:rsidP="00AE58F1">
      <w:pPr>
        <w:rPr>
          <w:rFonts w:asciiTheme="minorHAnsi" w:hAnsiTheme="minorHAnsi"/>
        </w:rPr>
      </w:pPr>
    </w:p>
    <w:p w:rsidR="0051273D" w:rsidRDefault="0051273D" w:rsidP="00AE58F1">
      <w:pPr>
        <w:rPr>
          <w:rFonts w:asciiTheme="minorHAnsi" w:hAnsiTheme="minorHAnsi"/>
        </w:rPr>
      </w:pPr>
    </w:p>
    <w:p w:rsidR="0051273D" w:rsidRDefault="0051273D" w:rsidP="00AE58F1">
      <w:pPr>
        <w:rPr>
          <w:rFonts w:asciiTheme="minorHAnsi" w:hAnsiTheme="minorHAnsi"/>
        </w:rPr>
      </w:pPr>
    </w:p>
    <w:p w:rsidR="0051273D" w:rsidRDefault="0051273D" w:rsidP="00AE58F1">
      <w:pPr>
        <w:rPr>
          <w:rFonts w:asciiTheme="minorHAnsi" w:hAnsiTheme="minorHAnsi"/>
        </w:rPr>
      </w:pPr>
    </w:p>
    <w:p w:rsidR="00AE58F1" w:rsidRPr="00AE58F1" w:rsidRDefault="00AE58F1" w:rsidP="00AE58F1">
      <w:pPr>
        <w:rPr>
          <w:rFonts w:asciiTheme="minorHAnsi" w:hAnsiTheme="minorHAnsi"/>
        </w:rPr>
      </w:pPr>
    </w:p>
    <w:p w:rsidR="00AE58F1" w:rsidRPr="00AE58F1" w:rsidRDefault="00AE58F1" w:rsidP="00AE58F1">
      <w:pPr>
        <w:pStyle w:val="ListParagraph"/>
        <w:rPr>
          <w:rFonts w:asciiTheme="minorHAnsi" w:hAnsiTheme="minorHAnsi"/>
        </w:rPr>
      </w:pPr>
    </w:p>
    <w:p w:rsidR="00AE58F1" w:rsidRPr="00AE58F1" w:rsidRDefault="00AE58F1" w:rsidP="00AE58F1">
      <w:pPr>
        <w:pStyle w:val="ListParagraph"/>
        <w:numPr>
          <w:ilvl w:val="0"/>
          <w:numId w:val="24"/>
        </w:numPr>
        <w:spacing w:after="200" w:line="276" w:lineRule="auto"/>
        <w:contextualSpacing/>
        <w:rPr>
          <w:rFonts w:asciiTheme="minorHAnsi" w:hAnsiTheme="minorHAnsi"/>
        </w:rPr>
      </w:pPr>
      <w:r w:rsidRPr="00AE58F1">
        <w:rPr>
          <w:rFonts w:asciiTheme="minorHAnsi" w:hAnsiTheme="minorHAnsi"/>
        </w:rPr>
        <w:t>Product, Orders and Sales</w:t>
      </w:r>
    </w:p>
    <w:p w:rsidR="00AE58F1" w:rsidRPr="00AE58F1" w:rsidRDefault="00AE58F1" w:rsidP="00AE58F1">
      <w:pPr>
        <w:rPr>
          <w:rFonts w:asciiTheme="minorHAnsi" w:hAnsiTheme="minorHAnsi"/>
        </w:rPr>
      </w:pPr>
    </w:p>
    <w:p w:rsidR="00AE58F1" w:rsidRDefault="0087218E" w:rsidP="0087218E">
      <w:pPr>
        <w:jc w:val="left"/>
        <w:rPr>
          <w:rFonts w:asciiTheme="minorHAnsi" w:hAnsiTheme="minorHAnsi"/>
          <w:lang w:eastAsia="zh-CN"/>
        </w:rPr>
      </w:pPr>
      <w:r>
        <w:rPr>
          <w:noProof/>
          <w:lang w:eastAsia="zh-CN"/>
        </w:rPr>
        <w:drawing>
          <wp:inline distT="0" distB="0" distL="0" distR="0">
            <wp:extent cx="5943600" cy="5439634"/>
            <wp:effectExtent l="0" t="0" r="0" b="8890"/>
            <wp:docPr id="11" name="图片 11" descr="https://documents.lucidchart.com/documents/be6363a5-81ba-4663-87d1-b70e179f2a3e/pages/02QMIGghUzHJ?a=5985&amp;x=155&amp;y=159&amp;w=990&amp;h=906&amp;store=1&amp;accept=image%2F*&amp;auth=LCA%208e3e97c99ce9eda1ca00634242ac30ca8ba314bb-ts%3D1510111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documents.lucidchart.com/documents/be6363a5-81ba-4663-87d1-b70e179f2a3e/pages/02QMIGghUzHJ?a=5985&amp;x=155&amp;y=159&amp;w=990&amp;h=906&amp;store=1&amp;accept=image%2F*&amp;auth=LCA%208e3e97c99ce9eda1ca00634242ac30ca8ba314bb-ts%3D151011128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5439634"/>
                    </a:xfrm>
                    <a:prstGeom prst="rect">
                      <a:avLst/>
                    </a:prstGeom>
                    <a:noFill/>
                    <a:ln>
                      <a:noFill/>
                    </a:ln>
                  </pic:spPr>
                </pic:pic>
              </a:graphicData>
            </a:graphic>
          </wp:inline>
        </w:drawing>
      </w:r>
    </w:p>
    <w:p w:rsidR="0051273D" w:rsidRDefault="0051273D" w:rsidP="0087218E">
      <w:pPr>
        <w:jc w:val="left"/>
        <w:rPr>
          <w:rFonts w:asciiTheme="minorHAnsi" w:hAnsiTheme="minorHAnsi"/>
          <w:lang w:eastAsia="zh-CN"/>
        </w:rPr>
      </w:pPr>
    </w:p>
    <w:p w:rsidR="0051273D" w:rsidRDefault="0051273D" w:rsidP="0087218E">
      <w:pPr>
        <w:jc w:val="left"/>
        <w:rPr>
          <w:rFonts w:asciiTheme="minorHAnsi" w:hAnsiTheme="minorHAnsi"/>
          <w:lang w:eastAsia="zh-CN"/>
        </w:rPr>
      </w:pPr>
    </w:p>
    <w:p w:rsidR="0051273D" w:rsidRDefault="0051273D" w:rsidP="0087218E">
      <w:pPr>
        <w:jc w:val="left"/>
        <w:rPr>
          <w:rFonts w:asciiTheme="minorHAnsi" w:hAnsiTheme="minorHAnsi"/>
          <w:lang w:eastAsia="zh-CN"/>
        </w:rPr>
      </w:pPr>
    </w:p>
    <w:p w:rsidR="0051273D" w:rsidRDefault="0051273D" w:rsidP="0087218E">
      <w:pPr>
        <w:jc w:val="left"/>
        <w:rPr>
          <w:rFonts w:asciiTheme="minorHAnsi" w:hAnsiTheme="minorHAnsi"/>
          <w:lang w:eastAsia="zh-CN"/>
        </w:rPr>
      </w:pPr>
    </w:p>
    <w:p w:rsidR="0051273D" w:rsidRDefault="0051273D" w:rsidP="0087218E">
      <w:pPr>
        <w:jc w:val="left"/>
        <w:rPr>
          <w:rFonts w:asciiTheme="minorHAnsi" w:hAnsiTheme="minorHAnsi"/>
          <w:lang w:eastAsia="zh-CN"/>
        </w:rPr>
      </w:pPr>
    </w:p>
    <w:p w:rsidR="0051273D" w:rsidRDefault="0051273D" w:rsidP="0087218E">
      <w:pPr>
        <w:jc w:val="left"/>
        <w:rPr>
          <w:rFonts w:asciiTheme="minorHAnsi" w:hAnsiTheme="minorHAnsi"/>
          <w:lang w:eastAsia="zh-CN"/>
        </w:rPr>
      </w:pPr>
    </w:p>
    <w:p w:rsidR="0051273D" w:rsidRDefault="0051273D" w:rsidP="0087218E">
      <w:pPr>
        <w:jc w:val="left"/>
        <w:rPr>
          <w:rFonts w:asciiTheme="minorHAnsi" w:hAnsiTheme="minorHAnsi"/>
          <w:lang w:eastAsia="zh-CN"/>
        </w:rPr>
      </w:pPr>
    </w:p>
    <w:p w:rsidR="0051273D" w:rsidRDefault="0051273D" w:rsidP="0087218E">
      <w:pPr>
        <w:jc w:val="left"/>
        <w:rPr>
          <w:rFonts w:asciiTheme="minorHAnsi" w:hAnsiTheme="minorHAnsi"/>
          <w:lang w:eastAsia="zh-CN"/>
        </w:rPr>
      </w:pPr>
    </w:p>
    <w:p w:rsidR="0051273D" w:rsidRDefault="0051273D" w:rsidP="0087218E">
      <w:pPr>
        <w:jc w:val="left"/>
        <w:rPr>
          <w:rFonts w:asciiTheme="minorHAnsi" w:hAnsiTheme="minorHAnsi"/>
          <w:lang w:eastAsia="zh-CN"/>
        </w:rPr>
      </w:pPr>
    </w:p>
    <w:p w:rsidR="00AE58F1" w:rsidRPr="00AE58F1" w:rsidRDefault="00AE58F1" w:rsidP="00AE58F1">
      <w:pPr>
        <w:rPr>
          <w:rFonts w:asciiTheme="minorHAnsi" w:hAnsiTheme="minorHAnsi"/>
          <w:lang w:eastAsia="zh-CN"/>
        </w:rPr>
      </w:pPr>
    </w:p>
    <w:p w:rsidR="00AE58F1" w:rsidRPr="00AE58F1" w:rsidRDefault="00AE58F1" w:rsidP="00AE58F1">
      <w:pPr>
        <w:pStyle w:val="ListParagraph"/>
        <w:rPr>
          <w:rFonts w:asciiTheme="minorHAnsi" w:hAnsiTheme="minorHAnsi"/>
        </w:rPr>
      </w:pPr>
    </w:p>
    <w:p w:rsidR="00AE58F1" w:rsidRPr="00AE58F1" w:rsidRDefault="00AE58F1" w:rsidP="00AE58F1">
      <w:pPr>
        <w:pStyle w:val="ListParagraph"/>
        <w:numPr>
          <w:ilvl w:val="0"/>
          <w:numId w:val="24"/>
        </w:numPr>
        <w:spacing w:after="200" w:line="276" w:lineRule="auto"/>
        <w:contextualSpacing/>
        <w:rPr>
          <w:rFonts w:asciiTheme="minorHAnsi" w:hAnsiTheme="minorHAnsi"/>
        </w:rPr>
      </w:pPr>
      <w:r w:rsidRPr="00AE58F1">
        <w:rPr>
          <w:rFonts w:asciiTheme="minorHAnsi" w:hAnsiTheme="minorHAnsi"/>
        </w:rPr>
        <w:t>Day, orders, sales and Employee Salary</w:t>
      </w:r>
    </w:p>
    <w:p w:rsidR="00AE58F1" w:rsidRPr="00AE58F1" w:rsidRDefault="00AE58F1" w:rsidP="00AE58F1">
      <w:pPr>
        <w:rPr>
          <w:rFonts w:asciiTheme="minorHAnsi" w:hAnsiTheme="minorHAnsi"/>
        </w:rPr>
      </w:pPr>
    </w:p>
    <w:p w:rsidR="00AE58F1" w:rsidRDefault="00AE58F1" w:rsidP="00AE58F1">
      <w:pPr>
        <w:rPr>
          <w:rFonts w:asciiTheme="minorHAnsi" w:hAnsiTheme="minorHAnsi"/>
          <w:lang w:eastAsia="zh-CN"/>
        </w:rPr>
      </w:pPr>
    </w:p>
    <w:p w:rsidR="004445E2" w:rsidRDefault="006A01E6" w:rsidP="00AE58F1">
      <w:pPr>
        <w:rPr>
          <w:rFonts w:asciiTheme="minorHAnsi" w:hAnsiTheme="minorHAnsi"/>
          <w:lang w:eastAsia="zh-CN"/>
        </w:rPr>
      </w:pPr>
      <w:r>
        <w:rPr>
          <w:noProof/>
          <w:lang w:eastAsia="zh-CN"/>
        </w:rPr>
        <w:drawing>
          <wp:inline distT="0" distB="0" distL="0" distR="0">
            <wp:extent cx="6401393" cy="3485963"/>
            <wp:effectExtent l="0" t="0" r="0" b="635"/>
            <wp:docPr id="18" name="图片 18" descr="https://documents.lucidchart.com/documents/be6363a5-81ba-4663-87d1-b70e179f2a3e/pages/.7QMaWdqycKg?a=6018&amp;x=52&amp;y=243&amp;w=1496&amp;h=814&amp;store=1&amp;accept=image%2F*&amp;auth=LCA%20adce8c74187f0fd1ce7ef4bfd47e65799d535601-ts%3D1510111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documents.lucidchart.com/documents/be6363a5-81ba-4663-87d1-b70e179f2a3e/pages/.7QMaWdqycKg?a=6018&amp;x=52&amp;y=243&amp;w=1496&amp;h=814&amp;store=1&amp;accept=image%2F*&amp;auth=LCA%20adce8c74187f0fd1ce7ef4bfd47e65799d535601-ts%3D151011128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10627" cy="3490992"/>
                    </a:xfrm>
                    <a:prstGeom prst="rect">
                      <a:avLst/>
                    </a:prstGeom>
                    <a:noFill/>
                    <a:ln>
                      <a:noFill/>
                    </a:ln>
                  </pic:spPr>
                </pic:pic>
              </a:graphicData>
            </a:graphic>
          </wp:inline>
        </w:drawing>
      </w:r>
    </w:p>
    <w:p w:rsidR="004445E2" w:rsidRDefault="004445E2" w:rsidP="00AE58F1">
      <w:pPr>
        <w:rPr>
          <w:rFonts w:asciiTheme="minorHAnsi" w:hAnsiTheme="minorHAnsi"/>
          <w:lang w:eastAsia="zh-CN"/>
        </w:rPr>
      </w:pPr>
    </w:p>
    <w:p w:rsidR="0051273D" w:rsidRDefault="0051273D" w:rsidP="00AE58F1">
      <w:pPr>
        <w:rPr>
          <w:rFonts w:asciiTheme="minorHAnsi" w:hAnsiTheme="minorHAnsi"/>
          <w:lang w:eastAsia="zh-CN"/>
        </w:rPr>
      </w:pPr>
    </w:p>
    <w:p w:rsidR="0051273D" w:rsidRDefault="0051273D" w:rsidP="00AE58F1">
      <w:pPr>
        <w:rPr>
          <w:rFonts w:asciiTheme="minorHAnsi" w:hAnsiTheme="minorHAnsi"/>
          <w:lang w:eastAsia="zh-CN"/>
        </w:rPr>
      </w:pPr>
    </w:p>
    <w:p w:rsidR="0051273D" w:rsidRDefault="0051273D" w:rsidP="00AE58F1">
      <w:pPr>
        <w:rPr>
          <w:rFonts w:asciiTheme="minorHAnsi" w:hAnsiTheme="minorHAnsi"/>
          <w:lang w:eastAsia="zh-CN"/>
        </w:rPr>
      </w:pPr>
    </w:p>
    <w:p w:rsidR="0051273D" w:rsidRDefault="0051273D" w:rsidP="00AE58F1">
      <w:pPr>
        <w:rPr>
          <w:rFonts w:asciiTheme="minorHAnsi" w:hAnsiTheme="minorHAnsi"/>
          <w:lang w:eastAsia="zh-CN"/>
        </w:rPr>
      </w:pPr>
    </w:p>
    <w:p w:rsidR="0051273D" w:rsidRDefault="0051273D" w:rsidP="00AE58F1">
      <w:pPr>
        <w:rPr>
          <w:rFonts w:asciiTheme="minorHAnsi" w:hAnsiTheme="minorHAnsi"/>
          <w:lang w:eastAsia="zh-CN"/>
        </w:rPr>
      </w:pPr>
    </w:p>
    <w:p w:rsidR="0051273D" w:rsidRDefault="0051273D" w:rsidP="00AE58F1">
      <w:pPr>
        <w:rPr>
          <w:rFonts w:asciiTheme="minorHAnsi" w:hAnsiTheme="minorHAnsi"/>
          <w:lang w:eastAsia="zh-CN"/>
        </w:rPr>
      </w:pPr>
    </w:p>
    <w:p w:rsidR="0051273D" w:rsidRDefault="0051273D" w:rsidP="00AE58F1">
      <w:pPr>
        <w:rPr>
          <w:rFonts w:asciiTheme="minorHAnsi" w:hAnsiTheme="minorHAnsi"/>
          <w:lang w:eastAsia="zh-CN"/>
        </w:rPr>
      </w:pPr>
    </w:p>
    <w:p w:rsidR="0051273D" w:rsidRDefault="0051273D" w:rsidP="00AE58F1">
      <w:pPr>
        <w:rPr>
          <w:rFonts w:asciiTheme="minorHAnsi" w:hAnsiTheme="minorHAnsi"/>
          <w:lang w:eastAsia="zh-CN"/>
        </w:rPr>
      </w:pPr>
    </w:p>
    <w:p w:rsidR="0051273D" w:rsidRDefault="0051273D" w:rsidP="00AE58F1">
      <w:pPr>
        <w:rPr>
          <w:rFonts w:asciiTheme="minorHAnsi" w:hAnsiTheme="minorHAnsi"/>
          <w:lang w:eastAsia="zh-CN"/>
        </w:rPr>
      </w:pPr>
    </w:p>
    <w:p w:rsidR="0051273D" w:rsidRDefault="0051273D" w:rsidP="00AE58F1">
      <w:pPr>
        <w:rPr>
          <w:rFonts w:asciiTheme="minorHAnsi" w:hAnsiTheme="minorHAnsi"/>
          <w:lang w:eastAsia="zh-CN"/>
        </w:rPr>
      </w:pPr>
    </w:p>
    <w:p w:rsidR="0051273D" w:rsidRDefault="0051273D" w:rsidP="00AE58F1">
      <w:pPr>
        <w:rPr>
          <w:rFonts w:asciiTheme="minorHAnsi" w:hAnsiTheme="minorHAnsi"/>
          <w:lang w:eastAsia="zh-CN"/>
        </w:rPr>
      </w:pPr>
    </w:p>
    <w:p w:rsidR="0051273D" w:rsidRDefault="0051273D" w:rsidP="00AE58F1">
      <w:pPr>
        <w:rPr>
          <w:rFonts w:asciiTheme="minorHAnsi" w:hAnsiTheme="minorHAnsi"/>
          <w:lang w:eastAsia="zh-CN"/>
        </w:rPr>
      </w:pPr>
    </w:p>
    <w:p w:rsidR="0051273D" w:rsidRDefault="0051273D" w:rsidP="00AE58F1">
      <w:pPr>
        <w:rPr>
          <w:rFonts w:asciiTheme="minorHAnsi" w:hAnsiTheme="minorHAnsi"/>
          <w:lang w:eastAsia="zh-CN"/>
        </w:rPr>
      </w:pPr>
    </w:p>
    <w:p w:rsidR="0051273D" w:rsidRDefault="0051273D" w:rsidP="00AE58F1">
      <w:pPr>
        <w:rPr>
          <w:rFonts w:asciiTheme="minorHAnsi" w:hAnsiTheme="minorHAnsi"/>
          <w:lang w:eastAsia="zh-CN"/>
        </w:rPr>
      </w:pPr>
    </w:p>
    <w:p w:rsidR="0051273D" w:rsidRDefault="0051273D" w:rsidP="00AE58F1">
      <w:pPr>
        <w:rPr>
          <w:rFonts w:asciiTheme="minorHAnsi" w:hAnsiTheme="minorHAnsi"/>
          <w:lang w:eastAsia="zh-CN"/>
        </w:rPr>
      </w:pPr>
    </w:p>
    <w:p w:rsidR="0051273D" w:rsidRDefault="0051273D" w:rsidP="00AE58F1">
      <w:pPr>
        <w:rPr>
          <w:rFonts w:asciiTheme="minorHAnsi" w:hAnsiTheme="minorHAnsi"/>
          <w:lang w:eastAsia="zh-CN"/>
        </w:rPr>
      </w:pPr>
    </w:p>
    <w:p w:rsidR="0051273D" w:rsidRDefault="0051273D" w:rsidP="00AE58F1">
      <w:pPr>
        <w:rPr>
          <w:rFonts w:asciiTheme="minorHAnsi" w:hAnsiTheme="minorHAnsi"/>
          <w:lang w:eastAsia="zh-CN"/>
        </w:rPr>
      </w:pPr>
    </w:p>
    <w:p w:rsidR="0051273D" w:rsidRDefault="0051273D" w:rsidP="00AE58F1">
      <w:pPr>
        <w:rPr>
          <w:rFonts w:asciiTheme="minorHAnsi" w:hAnsiTheme="minorHAnsi"/>
          <w:lang w:eastAsia="zh-CN"/>
        </w:rPr>
      </w:pPr>
    </w:p>
    <w:p w:rsidR="0051273D" w:rsidRDefault="0051273D" w:rsidP="00AE58F1">
      <w:pPr>
        <w:rPr>
          <w:rFonts w:asciiTheme="minorHAnsi" w:hAnsiTheme="minorHAnsi"/>
          <w:lang w:eastAsia="zh-CN"/>
        </w:rPr>
      </w:pPr>
    </w:p>
    <w:p w:rsidR="0051273D" w:rsidRDefault="0051273D" w:rsidP="00AE58F1">
      <w:pPr>
        <w:rPr>
          <w:rFonts w:asciiTheme="minorHAnsi" w:hAnsiTheme="minorHAnsi"/>
          <w:lang w:eastAsia="zh-CN"/>
        </w:rPr>
      </w:pPr>
    </w:p>
    <w:p w:rsidR="0051273D" w:rsidRDefault="0051273D" w:rsidP="00AE58F1">
      <w:pPr>
        <w:rPr>
          <w:rFonts w:asciiTheme="minorHAnsi" w:hAnsiTheme="minorHAnsi"/>
          <w:lang w:eastAsia="zh-CN"/>
        </w:rPr>
      </w:pPr>
    </w:p>
    <w:p w:rsidR="004445E2" w:rsidRPr="00AE58F1" w:rsidRDefault="004445E2" w:rsidP="00AE58F1">
      <w:pPr>
        <w:rPr>
          <w:rFonts w:asciiTheme="minorHAnsi" w:hAnsiTheme="minorHAnsi"/>
          <w:lang w:eastAsia="zh-CN"/>
        </w:rPr>
      </w:pPr>
    </w:p>
    <w:p w:rsidR="00AE58F1" w:rsidRPr="00AE58F1" w:rsidRDefault="00AE58F1" w:rsidP="00AE58F1">
      <w:pPr>
        <w:rPr>
          <w:rFonts w:asciiTheme="minorHAnsi" w:hAnsiTheme="minorHAnsi"/>
          <w:lang w:eastAsia="zh-CN"/>
        </w:rPr>
      </w:pPr>
    </w:p>
    <w:p w:rsidR="00AE58F1" w:rsidRPr="00AE58F1" w:rsidRDefault="0051273D" w:rsidP="00AE58F1">
      <w:pPr>
        <w:pStyle w:val="ListParagraph"/>
        <w:numPr>
          <w:ilvl w:val="0"/>
          <w:numId w:val="24"/>
        </w:numPr>
        <w:spacing w:after="200" w:line="276" w:lineRule="auto"/>
        <w:contextualSpacing/>
        <w:rPr>
          <w:rFonts w:asciiTheme="minorHAnsi" w:hAnsiTheme="minorHAnsi"/>
        </w:rPr>
      </w:pPr>
      <w:r>
        <w:rPr>
          <w:rFonts w:asciiTheme="minorHAnsi" w:hAnsiTheme="minorHAnsi"/>
        </w:rPr>
        <w:t>Logical Model – Full diagram</w:t>
      </w:r>
    </w:p>
    <w:p w:rsidR="00AE58F1" w:rsidRPr="00AE58F1" w:rsidRDefault="00AE58F1" w:rsidP="00AE58F1">
      <w:pPr>
        <w:rPr>
          <w:rFonts w:asciiTheme="minorHAnsi" w:hAnsiTheme="minorHAnsi"/>
          <w:lang w:eastAsia="zh-CN"/>
        </w:rPr>
      </w:pPr>
    </w:p>
    <w:p w:rsidR="00AE58F1" w:rsidRDefault="00367FD6" w:rsidP="00AE58F1">
      <w:r>
        <w:rPr>
          <w:noProof/>
          <w:lang w:eastAsia="zh-CN"/>
        </w:rPr>
        <w:drawing>
          <wp:inline distT="0" distB="0" distL="0" distR="0">
            <wp:extent cx="6584071" cy="4222052"/>
            <wp:effectExtent l="0" t="0" r="7620" b="7620"/>
            <wp:docPr id="22" name="图片 22" descr="https://documents.lucidchart.com/documents/be6363a5-81ba-4663-87d1-b70e179f2a3e/pages/L_QMLLjQWYQq?a=6128&amp;x=231&amp;y=62&amp;w=1958&amp;h=1256&amp;store=1&amp;accept=image%2F*&amp;auth=LCA%20d6ae3b71724fede0dccf850cef1495ec28b5777d-ts%3D1510111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documents.lucidchart.com/documents/be6363a5-81ba-4663-87d1-b70e179f2a3e/pages/L_QMLLjQWYQq?a=6128&amp;x=231&amp;y=62&amp;w=1958&amp;h=1256&amp;store=1&amp;accept=image%2F*&amp;auth=LCA%20d6ae3b71724fede0dccf850cef1495ec28b5777d-ts%3D151011128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591651" cy="4226913"/>
                    </a:xfrm>
                    <a:prstGeom prst="rect">
                      <a:avLst/>
                    </a:prstGeom>
                    <a:noFill/>
                    <a:ln>
                      <a:noFill/>
                    </a:ln>
                  </pic:spPr>
                </pic:pic>
              </a:graphicData>
            </a:graphic>
          </wp:inline>
        </w:drawing>
      </w:r>
    </w:p>
    <w:p w:rsidR="0051273D" w:rsidRDefault="0051273D" w:rsidP="00AE58F1"/>
    <w:p w:rsidR="0051273D" w:rsidRPr="0051273D" w:rsidRDefault="0051273D" w:rsidP="0051273D">
      <w:pPr>
        <w:spacing w:line="360" w:lineRule="auto"/>
        <w:rPr>
          <w:rFonts w:asciiTheme="minorHAnsi" w:hAnsiTheme="minorHAnsi"/>
          <w:sz w:val="24"/>
          <w:szCs w:val="24"/>
        </w:rPr>
      </w:pPr>
      <w:proofErr w:type="gramStart"/>
      <w:r w:rsidRPr="0051273D">
        <w:rPr>
          <w:rFonts w:asciiTheme="minorHAnsi" w:hAnsiTheme="minorHAnsi"/>
          <w:sz w:val="24"/>
          <w:szCs w:val="24"/>
        </w:rPr>
        <w:t>Similar to</w:t>
      </w:r>
      <w:proofErr w:type="gramEnd"/>
      <w:r w:rsidRPr="0051273D">
        <w:rPr>
          <w:rFonts w:asciiTheme="minorHAnsi" w:hAnsiTheme="minorHAnsi"/>
          <w:sz w:val="24"/>
          <w:szCs w:val="24"/>
        </w:rPr>
        <w:t xml:space="preserve"> the conceptual model diagram in previous section, this logical model diagram is obtained by combining all the logical model diagrams above. </w:t>
      </w:r>
    </w:p>
    <w:p w:rsidR="0051273D" w:rsidRPr="0051273D" w:rsidRDefault="0051273D" w:rsidP="00AE58F1">
      <w:pPr>
        <w:rPr>
          <w:rFonts w:asciiTheme="minorHAnsi" w:hAnsiTheme="minorHAnsi"/>
          <w:sz w:val="24"/>
          <w:szCs w:val="24"/>
        </w:rPr>
      </w:pPr>
    </w:p>
    <w:p w:rsidR="0051273D" w:rsidRPr="0051273D" w:rsidRDefault="0051273D" w:rsidP="0051273D">
      <w:pPr>
        <w:spacing w:line="360" w:lineRule="auto"/>
        <w:rPr>
          <w:rFonts w:asciiTheme="minorHAnsi" w:hAnsiTheme="minorHAnsi"/>
          <w:sz w:val="24"/>
          <w:szCs w:val="24"/>
        </w:rPr>
      </w:pPr>
      <w:r w:rsidRPr="0051273D">
        <w:rPr>
          <w:rFonts w:asciiTheme="minorHAnsi" w:hAnsiTheme="minorHAnsi"/>
          <w:sz w:val="24"/>
          <w:szCs w:val="24"/>
        </w:rPr>
        <w:t>Next, we will proceed with the physical model diagrams and then converting the same into SQL and then populate data in our update-3</w:t>
      </w:r>
    </w:p>
    <w:p w:rsidR="003E77DB" w:rsidRPr="003E77DB" w:rsidRDefault="003E77DB">
      <w:pPr>
        <w:pStyle w:val="Heading1"/>
        <w:rPr>
          <w:rFonts w:asciiTheme="minorHAnsi" w:hAnsiTheme="minorHAnsi"/>
          <w:sz w:val="32"/>
          <w:szCs w:val="32"/>
        </w:rPr>
      </w:pPr>
      <w:bookmarkStart w:id="11" w:name="_Toc500241053"/>
      <w:r w:rsidRPr="003E77DB">
        <w:rPr>
          <w:rFonts w:asciiTheme="minorHAnsi" w:hAnsiTheme="minorHAnsi"/>
          <w:sz w:val="32"/>
          <w:szCs w:val="32"/>
        </w:rPr>
        <w:lastRenderedPageBreak/>
        <w:t>Physical Model Diagram</w:t>
      </w:r>
      <w:bookmarkEnd w:id="11"/>
    </w:p>
    <w:p w:rsidR="003E77DB" w:rsidRPr="003E77DB" w:rsidRDefault="003E77DB" w:rsidP="003E77DB">
      <w:pPr>
        <w:rPr>
          <w:rFonts w:asciiTheme="minorHAnsi" w:hAnsiTheme="minorHAnsi"/>
          <w:sz w:val="24"/>
          <w:szCs w:val="24"/>
        </w:rPr>
      </w:pPr>
    </w:p>
    <w:p w:rsidR="003E77DB" w:rsidRPr="003E77DB" w:rsidRDefault="003E77DB" w:rsidP="003E77DB">
      <w:pPr>
        <w:spacing w:line="360" w:lineRule="auto"/>
        <w:rPr>
          <w:rFonts w:asciiTheme="minorHAnsi" w:hAnsiTheme="minorHAnsi"/>
          <w:b/>
          <w:sz w:val="24"/>
          <w:szCs w:val="24"/>
        </w:rPr>
      </w:pPr>
      <w:r w:rsidRPr="003E77DB">
        <w:rPr>
          <w:rFonts w:asciiTheme="minorHAnsi" w:hAnsiTheme="minorHAnsi"/>
          <w:b/>
          <w:sz w:val="24"/>
          <w:szCs w:val="24"/>
        </w:rPr>
        <w:t>Physical model definition:</w:t>
      </w:r>
      <w:r>
        <w:rPr>
          <w:rFonts w:asciiTheme="minorHAnsi" w:hAnsiTheme="minorHAnsi"/>
          <w:b/>
          <w:sz w:val="24"/>
          <w:szCs w:val="24"/>
        </w:rPr>
        <w:t xml:space="preserve"> </w:t>
      </w:r>
      <w:r w:rsidRPr="003E77DB">
        <w:rPr>
          <w:rFonts w:asciiTheme="minorHAnsi" w:hAnsiTheme="minorHAnsi"/>
          <w:sz w:val="24"/>
          <w:szCs w:val="24"/>
        </w:rPr>
        <w:t>A physical database model shows all table structures, including column name, column data type, column constraints, primary key, foreign key, and relationships between tables. Features of a physical data model include: Specification all tables and columns. Foreign keys are used to identify relationships between tables.</w:t>
      </w:r>
    </w:p>
    <w:p w:rsidR="003E77DB" w:rsidRPr="003E77DB" w:rsidRDefault="003E77DB" w:rsidP="003E77DB">
      <w:pPr>
        <w:rPr>
          <w:rFonts w:asciiTheme="minorHAnsi" w:hAnsiTheme="minorHAnsi"/>
          <w:sz w:val="24"/>
          <w:szCs w:val="24"/>
        </w:rPr>
      </w:pPr>
    </w:p>
    <w:p w:rsidR="003E77DB" w:rsidRPr="003E77DB" w:rsidRDefault="003E77DB" w:rsidP="003E77DB">
      <w:pPr>
        <w:rPr>
          <w:rFonts w:asciiTheme="minorHAnsi" w:hAnsiTheme="minorHAnsi"/>
          <w:sz w:val="24"/>
          <w:szCs w:val="24"/>
        </w:rPr>
      </w:pPr>
      <w:r w:rsidRPr="003E77DB">
        <w:rPr>
          <w:rFonts w:asciiTheme="minorHAnsi" w:hAnsiTheme="minorHAnsi"/>
          <w:sz w:val="24"/>
          <w:szCs w:val="24"/>
        </w:rPr>
        <w:t xml:space="preserve">The physical model diagram for the </w:t>
      </w:r>
      <w:r w:rsidR="0078529C" w:rsidRPr="003E77DB">
        <w:rPr>
          <w:rFonts w:asciiTheme="minorHAnsi" w:hAnsiTheme="minorHAnsi"/>
          <w:sz w:val="24"/>
          <w:szCs w:val="24"/>
        </w:rPr>
        <w:t>project:</w:t>
      </w:r>
    </w:p>
    <w:p w:rsidR="003E77DB" w:rsidRPr="003E77DB" w:rsidRDefault="003E77DB" w:rsidP="003E77DB">
      <w:pPr>
        <w:rPr>
          <w:rFonts w:asciiTheme="minorHAnsi" w:hAnsiTheme="minorHAnsi"/>
          <w:sz w:val="24"/>
          <w:szCs w:val="24"/>
        </w:rPr>
      </w:pPr>
    </w:p>
    <w:p w:rsidR="003E77DB" w:rsidRDefault="00607DF2" w:rsidP="003E77DB">
      <w:r>
        <w:rPr>
          <w:noProof/>
        </w:rPr>
        <w:drawing>
          <wp:inline distT="0" distB="0" distL="0" distR="0" wp14:anchorId="62860EB8" wp14:editId="422F9A4F">
            <wp:extent cx="5810250" cy="3028950"/>
            <wp:effectExtent l="0" t="0" r="0" b="0"/>
            <wp:docPr id="2" name="图片 2" descr="https://documents.lucidchart.com/documents/be6363a5-81ba-4663-87d1-b70e179f2a3e/pages/L_QMLLjQWYQq?a=7531&amp;x=2070&amp;y=16&amp;w=2860&amp;h=1377&amp;store=1&amp;accept=image%2F*&amp;auth=LCA%20931b8abad410c45aa5eae373a01d97e5daea949d-ts%3D1510976961"/>
            <wp:cNvGraphicFramePr/>
            <a:graphic xmlns:a="http://schemas.openxmlformats.org/drawingml/2006/main">
              <a:graphicData uri="http://schemas.openxmlformats.org/drawingml/2006/picture">
                <pic:pic xmlns:pic="http://schemas.openxmlformats.org/drawingml/2006/picture">
                  <pic:nvPicPr>
                    <pic:cNvPr id="2" name="图片 2" descr="https://documents.lucidchart.com/documents/be6363a5-81ba-4663-87d1-b70e179f2a3e/pages/L_QMLLjQWYQq?a=7531&amp;x=2070&amp;y=16&amp;w=2860&amp;h=1377&amp;store=1&amp;accept=image%2F*&amp;auth=LCA%20931b8abad410c45aa5eae373a01d97e5daea949d-ts%3D151097696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810250" cy="3028950"/>
                    </a:xfrm>
                    <a:prstGeom prst="rect">
                      <a:avLst/>
                    </a:prstGeom>
                    <a:noFill/>
                    <a:ln>
                      <a:noFill/>
                    </a:ln>
                  </pic:spPr>
                </pic:pic>
              </a:graphicData>
            </a:graphic>
          </wp:inline>
        </w:drawing>
      </w:r>
    </w:p>
    <w:p w:rsidR="003E77DB" w:rsidRDefault="003E77DB" w:rsidP="003E77DB"/>
    <w:p w:rsidR="003E77DB" w:rsidRPr="003E77DB" w:rsidRDefault="003E77DB" w:rsidP="003E77DB"/>
    <w:p w:rsidR="003E77DB" w:rsidRDefault="003E77DB">
      <w:pPr>
        <w:pStyle w:val="Heading1"/>
        <w:rPr>
          <w:rFonts w:asciiTheme="minorHAnsi" w:hAnsiTheme="minorHAnsi"/>
          <w:sz w:val="32"/>
          <w:szCs w:val="32"/>
        </w:rPr>
      </w:pPr>
      <w:bookmarkStart w:id="12" w:name="_Toc500241054"/>
      <w:r w:rsidRPr="003E77DB">
        <w:rPr>
          <w:rFonts w:asciiTheme="minorHAnsi" w:hAnsiTheme="minorHAnsi"/>
          <w:sz w:val="32"/>
          <w:szCs w:val="32"/>
        </w:rPr>
        <w:lastRenderedPageBreak/>
        <w:t>SQL Statements</w:t>
      </w:r>
      <w:bookmarkEnd w:id="12"/>
    </w:p>
    <w:p w:rsidR="003E77DB" w:rsidRPr="00E8071F" w:rsidRDefault="003E77DB" w:rsidP="00E8071F">
      <w:pPr>
        <w:spacing w:line="360" w:lineRule="auto"/>
        <w:rPr>
          <w:rFonts w:asciiTheme="minorHAnsi" w:hAnsiTheme="minorHAnsi"/>
          <w:sz w:val="24"/>
          <w:szCs w:val="24"/>
        </w:rPr>
      </w:pPr>
      <w:r w:rsidRPr="00E8071F">
        <w:rPr>
          <w:rFonts w:asciiTheme="minorHAnsi" w:hAnsiTheme="minorHAnsi"/>
          <w:sz w:val="24"/>
          <w:szCs w:val="24"/>
        </w:rPr>
        <w:t>The SQL statements are grouped into two</w:t>
      </w:r>
      <w:r w:rsidR="0078529C">
        <w:rPr>
          <w:rFonts w:asciiTheme="minorHAnsi" w:hAnsiTheme="minorHAnsi"/>
          <w:sz w:val="24"/>
          <w:szCs w:val="24"/>
        </w:rPr>
        <w:t xml:space="preserve"> parts</w:t>
      </w:r>
      <w:r w:rsidRPr="00E8071F">
        <w:rPr>
          <w:rFonts w:asciiTheme="minorHAnsi" w:hAnsiTheme="minorHAnsi"/>
          <w:sz w:val="24"/>
          <w:szCs w:val="24"/>
        </w:rPr>
        <w:t xml:space="preserve"> in this case. One set is for creation of the tables and the second set is for insertion of the data.</w:t>
      </w:r>
    </w:p>
    <w:p w:rsidR="003E77DB" w:rsidRDefault="003E77DB" w:rsidP="003E77DB">
      <w:pPr>
        <w:pStyle w:val="Heading2"/>
      </w:pPr>
      <w:bookmarkStart w:id="13" w:name="_Toc500241055"/>
      <w:r>
        <w:t>Table Creation statements</w:t>
      </w:r>
      <w:bookmarkEnd w:id="13"/>
    </w:p>
    <w:p w:rsidR="003E77DB" w:rsidRDefault="003E77DB" w:rsidP="003E77DB">
      <w:pPr>
        <w:pStyle w:val="BodyText"/>
      </w:pPr>
    </w:p>
    <w:p w:rsidR="003E77DB" w:rsidRPr="00E8071F" w:rsidRDefault="002C0204" w:rsidP="003E77DB">
      <w:pPr>
        <w:pStyle w:val="BodyText"/>
        <w:rPr>
          <w:rFonts w:asciiTheme="minorHAnsi" w:hAnsiTheme="minorHAnsi"/>
          <w:sz w:val="24"/>
          <w:szCs w:val="24"/>
        </w:rPr>
      </w:pPr>
      <w:r w:rsidRPr="00E8071F">
        <w:rPr>
          <w:rFonts w:asciiTheme="minorHAnsi" w:hAnsiTheme="minorHAnsi"/>
          <w:sz w:val="24"/>
          <w:szCs w:val="24"/>
        </w:rPr>
        <w:t>We have a total of 8 tables and below is the creation script for those tables:</w:t>
      </w:r>
    </w:p>
    <w:p w:rsidR="00E8071F" w:rsidRPr="00E8071F" w:rsidRDefault="00E8071F" w:rsidP="003E77DB">
      <w:pPr>
        <w:pStyle w:val="BodyText"/>
        <w:rPr>
          <w:rFonts w:asciiTheme="minorHAnsi" w:hAnsiTheme="minorHAnsi"/>
          <w:sz w:val="24"/>
          <w:szCs w:val="24"/>
          <w:u w:val="single"/>
        </w:rPr>
      </w:pPr>
      <w:r w:rsidRPr="00E8071F">
        <w:rPr>
          <w:rFonts w:asciiTheme="minorHAnsi" w:hAnsiTheme="minorHAnsi"/>
          <w:sz w:val="24"/>
          <w:szCs w:val="24"/>
          <w:u w:val="single"/>
        </w:rPr>
        <w:t>Customer Table:</w:t>
      </w:r>
    </w:p>
    <w:p w:rsidR="00E8071F" w:rsidRDefault="00E8071F" w:rsidP="003E77DB">
      <w:pPr>
        <w:pStyle w:val="BodyText"/>
      </w:pPr>
    </w:p>
    <w:p w:rsidR="00E8071F" w:rsidRPr="00E8071F" w:rsidRDefault="00E8071F" w:rsidP="00E8071F">
      <w:pPr>
        <w:pStyle w:val="BodyText"/>
        <w:rPr>
          <w:color w:val="0070C0"/>
          <w:sz w:val="20"/>
        </w:rPr>
      </w:pPr>
      <w:r w:rsidRPr="00E8071F">
        <w:rPr>
          <w:color w:val="0070C0"/>
          <w:sz w:val="20"/>
        </w:rPr>
        <w:t>CREATE TABLE CUSTOMER</w:t>
      </w:r>
    </w:p>
    <w:p w:rsidR="00E8071F" w:rsidRPr="00E8071F" w:rsidRDefault="00E8071F" w:rsidP="00E8071F">
      <w:pPr>
        <w:pStyle w:val="BodyText"/>
        <w:rPr>
          <w:color w:val="0070C0"/>
          <w:sz w:val="20"/>
        </w:rPr>
      </w:pPr>
      <w:r w:rsidRPr="00E8071F">
        <w:rPr>
          <w:color w:val="0070C0"/>
          <w:sz w:val="20"/>
        </w:rPr>
        <w:t xml:space="preserve">  (</w:t>
      </w:r>
    </w:p>
    <w:p w:rsidR="00E8071F" w:rsidRPr="00E8071F" w:rsidRDefault="00E8071F" w:rsidP="00E8071F">
      <w:pPr>
        <w:pStyle w:val="BodyText"/>
        <w:rPr>
          <w:color w:val="0070C0"/>
          <w:sz w:val="20"/>
        </w:rPr>
      </w:pPr>
      <w:r w:rsidRPr="00E8071F">
        <w:rPr>
          <w:color w:val="0070C0"/>
          <w:sz w:val="20"/>
        </w:rPr>
        <w:t xml:space="preserve">    CUST_ID          INTEGER NOT </w:t>
      </w:r>
      <w:proofErr w:type="gramStart"/>
      <w:r w:rsidRPr="00E8071F">
        <w:rPr>
          <w:color w:val="0070C0"/>
          <w:sz w:val="20"/>
        </w:rPr>
        <w:t>NULL ,</w:t>
      </w:r>
      <w:proofErr w:type="gramEnd"/>
    </w:p>
    <w:p w:rsidR="00E8071F" w:rsidRPr="00E8071F" w:rsidRDefault="00E8071F" w:rsidP="00E8071F">
      <w:pPr>
        <w:pStyle w:val="BodyText"/>
        <w:rPr>
          <w:color w:val="0070C0"/>
          <w:sz w:val="20"/>
        </w:rPr>
      </w:pPr>
      <w:r w:rsidRPr="00E8071F">
        <w:rPr>
          <w:color w:val="0070C0"/>
          <w:sz w:val="20"/>
        </w:rPr>
        <w:t xml:space="preserve">    CUST_NO           </w:t>
      </w:r>
      <w:proofErr w:type="gramStart"/>
      <w:r w:rsidRPr="00E8071F">
        <w:rPr>
          <w:color w:val="0070C0"/>
          <w:sz w:val="20"/>
        </w:rPr>
        <w:t>INTEGER ,</w:t>
      </w:r>
      <w:proofErr w:type="gramEnd"/>
    </w:p>
    <w:p w:rsidR="00E8071F" w:rsidRPr="00E8071F" w:rsidRDefault="00E8071F" w:rsidP="00E8071F">
      <w:pPr>
        <w:pStyle w:val="BodyText"/>
        <w:rPr>
          <w:color w:val="0070C0"/>
          <w:sz w:val="20"/>
        </w:rPr>
      </w:pPr>
      <w:r w:rsidRPr="00E8071F">
        <w:rPr>
          <w:color w:val="0070C0"/>
          <w:sz w:val="20"/>
        </w:rPr>
        <w:t xml:space="preserve">    CUST_NAME         VARCHAR (100</w:t>
      </w:r>
      <w:proofErr w:type="gramStart"/>
      <w:r w:rsidRPr="00E8071F">
        <w:rPr>
          <w:color w:val="0070C0"/>
          <w:sz w:val="20"/>
        </w:rPr>
        <w:t>) ,</w:t>
      </w:r>
      <w:proofErr w:type="gramEnd"/>
    </w:p>
    <w:p w:rsidR="00E8071F" w:rsidRPr="00E8071F" w:rsidRDefault="00E8071F" w:rsidP="00E8071F">
      <w:pPr>
        <w:pStyle w:val="BodyText"/>
        <w:rPr>
          <w:color w:val="0070C0"/>
          <w:sz w:val="20"/>
        </w:rPr>
      </w:pPr>
      <w:r w:rsidRPr="00E8071F">
        <w:rPr>
          <w:color w:val="0070C0"/>
          <w:sz w:val="20"/>
        </w:rPr>
        <w:t xml:space="preserve">    EMAIL_ID          VARCHAR (100</w:t>
      </w:r>
      <w:proofErr w:type="gramStart"/>
      <w:r w:rsidRPr="00E8071F">
        <w:rPr>
          <w:color w:val="0070C0"/>
          <w:sz w:val="20"/>
        </w:rPr>
        <w:t>) ,</w:t>
      </w:r>
      <w:proofErr w:type="gramEnd"/>
    </w:p>
    <w:p w:rsidR="00E8071F" w:rsidRPr="00E8071F" w:rsidRDefault="00E8071F" w:rsidP="00E8071F">
      <w:pPr>
        <w:pStyle w:val="BodyText"/>
        <w:rPr>
          <w:color w:val="0070C0"/>
          <w:sz w:val="20"/>
        </w:rPr>
      </w:pPr>
      <w:r w:rsidRPr="00E8071F">
        <w:rPr>
          <w:color w:val="0070C0"/>
          <w:sz w:val="20"/>
        </w:rPr>
        <w:t xml:space="preserve">    PHONE_NO          </w:t>
      </w:r>
      <w:proofErr w:type="gramStart"/>
      <w:r w:rsidRPr="00E8071F">
        <w:rPr>
          <w:color w:val="0070C0"/>
          <w:sz w:val="20"/>
        </w:rPr>
        <w:t>INTEGER ,</w:t>
      </w:r>
      <w:proofErr w:type="gramEnd"/>
    </w:p>
    <w:p w:rsidR="00E8071F" w:rsidRPr="00E8071F" w:rsidRDefault="00E8071F" w:rsidP="00E8071F">
      <w:pPr>
        <w:pStyle w:val="BodyText"/>
        <w:rPr>
          <w:color w:val="0070C0"/>
          <w:sz w:val="20"/>
        </w:rPr>
      </w:pPr>
      <w:r w:rsidRPr="00E8071F">
        <w:rPr>
          <w:color w:val="0070C0"/>
          <w:sz w:val="20"/>
        </w:rPr>
        <w:t xml:space="preserve">    PREF_PAYMENT_TYPE VARCHAR (100)</w:t>
      </w:r>
    </w:p>
    <w:p w:rsidR="00E8071F" w:rsidRPr="00E8071F" w:rsidRDefault="00E8071F" w:rsidP="00E8071F">
      <w:pPr>
        <w:pStyle w:val="BodyText"/>
        <w:rPr>
          <w:color w:val="0070C0"/>
          <w:sz w:val="20"/>
        </w:rPr>
      </w:pPr>
      <w:r w:rsidRPr="00E8071F">
        <w:rPr>
          <w:color w:val="0070C0"/>
          <w:sz w:val="20"/>
        </w:rPr>
        <w:t xml:space="preserve">  ) ;</w:t>
      </w:r>
    </w:p>
    <w:p w:rsidR="00E8071F" w:rsidRPr="00E8071F" w:rsidRDefault="00E8071F" w:rsidP="00E8071F">
      <w:pPr>
        <w:pStyle w:val="BodyText"/>
        <w:rPr>
          <w:color w:val="0070C0"/>
          <w:sz w:val="20"/>
        </w:rPr>
      </w:pPr>
      <w:r w:rsidRPr="00E8071F">
        <w:rPr>
          <w:color w:val="0070C0"/>
          <w:sz w:val="20"/>
        </w:rPr>
        <w:t xml:space="preserve">ALTER TABLE CUSTOMER ADD CONSTRAINT CUSTOMER_PK PRIMARY KEY </w:t>
      </w:r>
      <w:proofErr w:type="gramStart"/>
      <w:r w:rsidRPr="00E8071F">
        <w:rPr>
          <w:color w:val="0070C0"/>
          <w:sz w:val="20"/>
        </w:rPr>
        <w:t>( CUST</w:t>
      </w:r>
      <w:proofErr w:type="gramEnd"/>
      <w:r w:rsidRPr="00E8071F">
        <w:rPr>
          <w:color w:val="0070C0"/>
          <w:sz w:val="20"/>
        </w:rPr>
        <w:t>_ID ) ;</w:t>
      </w:r>
    </w:p>
    <w:p w:rsidR="00E8071F" w:rsidRDefault="00E8071F" w:rsidP="00E8071F">
      <w:pPr>
        <w:pStyle w:val="BodyText"/>
        <w:rPr>
          <w:color w:val="0070C0"/>
          <w:sz w:val="20"/>
        </w:rPr>
      </w:pPr>
    </w:p>
    <w:p w:rsidR="00E8071F" w:rsidRPr="00E8071F" w:rsidRDefault="00E8071F" w:rsidP="00E8071F">
      <w:pPr>
        <w:pStyle w:val="BodyText"/>
        <w:rPr>
          <w:rFonts w:asciiTheme="minorHAnsi" w:hAnsiTheme="minorHAnsi"/>
          <w:sz w:val="24"/>
          <w:szCs w:val="24"/>
          <w:u w:val="single"/>
        </w:rPr>
      </w:pPr>
      <w:r w:rsidRPr="00E8071F">
        <w:rPr>
          <w:rFonts w:asciiTheme="minorHAnsi" w:hAnsiTheme="minorHAnsi"/>
          <w:sz w:val="24"/>
          <w:szCs w:val="24"/>
          <w:u w:val="single"/>
        </w:rPr>
        <w:t>Day Table:</w:t>
      </w:r>
    </w:p>
    <w:p w:rsidR="00E8071F" w:rsidRPr="00E8071F" w:rsidRDefault="00E8071F" w:rsidP="00E8071F">
      <w:pPr>
        <w:pStyle w:val="BodyText"/>
        <w:rPr>
          <w:color w:val="0070C0"/>
          <w:sz w:val="20"/>
        </w:rPr>
      </w:pPr>
    </w:p>
    <w:p w:rsidR="00E8071F" w:rsidRPr="00E8071F" w:rsidRDefault="00E8071F" w:rsidP="00E8071F">
      <w:pPr>
        <w:pStyle w:val="BodyText"/>
        <w:rPr>
          <w:color w:val="0070C0"/>
          <w:sz w:val="20"/>
        </w:rPr>
      </w:pPr>
      <w:r w:rsidRPr="00E8071F">
        <w:rPr>
          <w:color w:val="0070C0"/>
          <w:sz w:val="20"/>
        </w:rPr>
        <w:t>CREATE TABLE DAY</w:t>
      </w:r>
    </w:p>
    <w:p w:rsidR="00E8071F" w:rsidRPr="00E8071F" w:rsidRDefault="00E8071F" w:rsidP="00E8071F">
      <w:pPr>
        <w:pStyle w:val="BodyText"/>
        <w:rPr>
          <w:color w:val="0070C0"/>
          <w:sz w:val="20"/>
        </w:rPr>
      </w:pPr>
      <w:r w:rsidRPr="00E8071F">
        <w:rPr>
          <w:color w:val="0070C0"/>
          <w:sz w:val="20"/>
        </w:rPr>
        <w:t xml:space="preserve">  (</w:t>
      </w:r>
    </w:p>
    <w:p w:rsidR="00E8071F" w:rsidRPr="00E8071F" w:rsidRDefault="00E8071F" w:rsidP="00E8071F">
      <w:pPr>
        <w:pStyle w:val="BodyText"/>
        <w:rPr>
          <w:color w:val="0070C0"/>
          <w:sz w:val="20"/>
        </w:rPr>
      </w:pPr>
      <w:r w:rsidRPr="00E8071F">
        <w:rPr>
          <w:color w:val="0070C0"/>
          <w:sz w:val="20"/>
        </w:rPr>
        <w:t xml:space="preserve">    DATE_ID INTEGER NOT </w:t>
      </w:r>
      <w:proofErr w:type="gramStart"/>
      <w:r w:rsidRPr="00E8071F">
        <w:rPr>
          <w:color w:val="0070C0"/>
          <w:sz w:val="20"/>
        </w:rPr>
        <w:t>NULL ,</w:t>
      </w:r>
      <w:proofErr w:type="gramEnd"/>
    </w:p>
    <w:p w:rsidR="00E8071F" w:rsidRPr="00E8071F" w:rsidRDefault="00E8071F" w:rsidP="00E8071F">
      <w:pPr>
        <w:pStyle w:val="BodyText"/>
        <w:rPr>
          <w:color w:val="0070C0"/>
          <w:sz w:val="20"/>
        </w:rPr>
      </w:pPr>
      <w:r w:rsidRPr="00E8071F">
        <w:rPr>
          <w:color w:val="0070C0"/>
          <w:sz w:val="20"/>
        </w:rPr>
        <w:t xml:space="preserve">    DAYT   VARCHAR (100</w:t>
      </w:r>
      <w:proofErr w:type="gramStart"/>
      <w:r w:rsidRPr="00E8071F">
        <w:rPr>
          <w:color w:val="0070C0"/>
          <w:sz w:val="20"/>
        </w:rPr>
        <w:t>) ,</w:t>
      </w:r>
      <w:proofErr w:type="gramEnd"/>
    </w:p>
    <w:p w:rsidR="00E8071F" w:rsidRPr="00E8071F" w:rsidRDefault="00E8071F" w:rsidP="00E8071F">
      <w:pPr>
        <w:pStyle w:val="BodyText"/>
        <w:rPr>
          <w:color w:val="0070C0"/>
          <w:sz w:val="20"/>
        </w:rPr>
      </w:pPr>
      <w:r w:rsidRPr="00E8071F">
        <w:rPr>
          <w:color w:val="0070C0"/>
          <w:sz w:val="20"/>
        </w:rPr>
        <w:t xml:space="preserve">    DAY_NAME VARCHAR (100),</w:t>
      </w:r>
    </w:p>
    <w:p w:rsidR="00E8071F" w:rsidRPr="00E8071F" w:rsidRDefault="00E8071F" w:rsidP="00E8071F">
      <w:pPr>
        <w:pStyle w:val="BodyText"/>
        <w:rPr>
          <w:color w:val="0070C0"/>
          <w:sz w:val="20"/>
        </w:rPr>
      </w:pPr>
      <w:r w:rsidRPr="00E8071F">
        <w:rPr>
          <w:color w:val="0070C0"/>
          <w:sz w:val="20"/>
        </w:rPr>
        <w:t xml:space="preserve">    PER_NAME_WEEK     VARCHAR (100</w:t>
      </w:r>
      <w:proofErr w:type="gramStart"/>
      <w:r w:rsidRPr="00E8071F">
        <w:rPr>
          <w:color w:val="0070C0"/>
          <w:sz w:val="20"/>
        </w:rPr>
        <w:t>) ,</w:t>
      </w:r>
      <w:proofErr w:type="gramEnd"/>
    </w:p>
    <w:p w:rsidR="00E8071F" w:rsidRPr="00E8071F" w:rsidRDefault="00E8071F" w:rsidP="00E8071F">
      <w:pPr>
        <w:pStyle w:val="BodyText"/>
        <w:rPr>
          <w:color w:val="0070C0"/>
          <w:sz w:val="20"/>
        </w:rPr>
      </w:pPr>
      <w:r w:rsidRPr="00E8071F">
        <w:rPr>
          <w:color w:val="0070C0"/>
          <w:sz w:val="20"/>
        </w:rPr>
        <w:t xml:space="preserve">    PER_NAME_MONTH    VARCHAR (100),</w:t>
      </w:r>
    </w:p>
    <w:p w:rsidR="00E8071F" w:rsidRPr="00E8071F" w:rsidRDefault="00E8071F" w:rsidP="00E8071F">
      <w:pPr>
        <w:pStyle w:val="BodyText"/>
        <w:rPr>
          <w:color w:val="0070C0"/>
          <w:sz w:val="20"/>
        </w:rPr>
      </w:pPr>
      <w:r w:rsidRPr="00E8071F">
        <w:rPr>
          <w:color w:val="0070C0"/>
          <w:sz w:val="20"/>
        </w:rPr>
        <w:t xml:space="preserve">    PER_NAME_</w:t>
      </w:r>
      <w:proofErr w:type="gramStart"/>
      <w:r w:rsidRPr="00E8071F">
        <w:rPr>
          <w:color w:val="0070C0"/>
          <w:sz w:val="20"/>
        </w:rPr>
        <w:t>QUARTER  VARCHAR</w:t>
      </w:r>
      <w:proofErr w:type="gramEnd"/>
      <w:r w:rsidRPr="00E8071F">
        <w:rPr>
          <w:color w:val="0070C0"/>
          <w:sz w:val="20"/>
        </w:rPr>
        <w:t xml:space="preserve"> (100),</w:t>
      </w:r>
    </w:p>
    <w:p w:rsidR="00E8071F" w:rsidRPr="00E8071F" w:rsidRDefault="00E8071F" w:rsidP="00E8071F">
      <w:pPr>
        <w:pStyle w:val="BodyText"/>
        <w:rPr>
          <w:color w:val="0070C0"/>
          <w:sz w:val="20"/>
        </w:rPr>
      </w:pPr>
      <w:r w:rsidRPr="00E8071F">
        <w:rPr>
          <w:color w:val="0070C0"/>
          <w:sz w:val="20"/>
        </w:rPr>
        <w:t xml:space="preserve">    PER_NAME_YEAR     INTEGER</w:t>
      </w:r>
    </w:p>
    <w:p w:rsidR="00E8071F" w:rsidRPr="00E8071F" w:rsidRDefault="00E8071F" w:rsidP="00E8071F">
      <w:pPr>
        <w:pStyle w:val="BodyText"/>
        <w:rPr>
          <w:color w:val="0070C0"/>
          <w:sz w:val="20"/>
        </w:rPr>
      </w:pPr>
      <w:r w:rsidRPr="00E8071F">
        <w:rPr>
          <w:color w:val="0070C0"/>
          <w:sz w:val="20"/>
        </w:rPr>
        <w:t xml:space="preserve">  ) ;</w:t>
      </w:r>
    </w:p>
    <w:p w:rsidR="00E8071F" w:rsidRPr="00E8071F" w:rsidRDefault="00E8071F" w:rsidP="00E8071F">
      <w:pPr>
        <w:pStyle w:val="BodyText"/>
        <w:rPr>
          <w:color w:val="0070C0"/>
          <w:sz w:val="20"/>
        </w:rPr>
      </w:pPr>
      <w:r w:rsidRPr="00E8071F">
        <w:rPr>
          <w:color w:val="0070C0"/>
          <w:sz w:val="20"/>
        </w:rPr>
        <w:t xml:space="preserve">ALTER TABLE DAY ADD CONSTRAINT DAY_PK PRIMARY KEY </w:t>
      </w:r>
      <w:proofErr w:type="gramStart"/>
      <w:r w:rsidRPr="00E8071F">
        <w:rPr>
          <w:color w:val="0070C0"/>
          <w:sz w:val="20"/>
        </w:rPr>
        <w:t>( DATE</w:t>
      </w:r>
      <w:proofErr w:type="gramEnd"/>
      <w:r w:rsidRPr="00E8071F">
        <w:rPr>
          <w:color w:val="0070C0"/>
          <w:sz w:val="20"/>
        </w:rPr>
        <w:t>_ID ) ;</w:t>
      </w:r>
    </w:p>
    <w:p w:rsidR="00E8071F" w:rsidRDefault="00E8071F" w:rsidP="00E8071F">
      <w:pPr>
        <w:pStyle w:val="BodyText"/>
        <w:rPr>
          <w:color w:val="0070C0"/>
          <w:sz w:val="20"/>
        </w:rPr>
      </w:pPr>
    </w:p>
    <w:p w:rsidR="00E8071F" w:rsidRDefault="00E8071F" w:rsidP="00E8071F">
      <w:pPr>
        <w:pStyle w:val="BodyText"/>
        <w:rPr>
          <w:color w:val="0070C0"/>
          <w:sz w:val="20"/>
        </w:rPr>
      </w:pPr>
    </w:p>
    <w:p w:rsidR="00E8071F" w:rsidRPr="00E8071F" w:rsidRDefault="00E8071F" w:rsidP="00E8071F">
      <w:pPr>
        <w:pStyle w:val="BodyText"/>
        <w:rPr>
          <w:rFonts w:asciiTheme="minorHAnsi" w:hAnsiTheme="minorHAnsi"/>
          <w:sz w:val="24"/>
          <w:szCs w:val="24"/>
          <w:u w:val="single"/>
        </w:rPr>
      </w:pPr>
      <w:r w:rsidRPr="00E8071F">
        <w:rPr>
          <w:rFonts w:asciiTheme="minorHAnsi" w:hAnsiTheme="minorHAnsi"/>
          <w:sz w:val="24"/>
          <w:szCs w:val="24"/>
          <w:u w:val="single"/>
        </w:rPr>
        <w:lastRenderedPageBreak/>
        <w:t>Employee Table:</w:t>
      </w:r>
    </w:p>
    <w:p w:rsidR="00E8071F" w:rsidRPr="00E8071F" w:rsidRDefault="00E8071F" w:rsidP="00E8071F">
      <w:pPr>
        <w:pStyle w:val="BodyText"/>
        <w:rPr>
          <w:color w:val="0070C0"/>
          <w:sz w:val="20"/>
        </w:rPr>
      </w:pPr>
    </w:p>
    <w:p w:rsidR="00E8071F" w:rsidRPr="00E8071F" w:rsidRDefault="00E8071F" w:rsidP="00E8071F">
      <w:pPr>
        <w:pStyle w:val="BodyText"/>
        <w:rPr>
          <w:color w:val="0070C0"/>
          <w:sz w:val="20"/>
        </w:rPr>
      </w:pPr>
      <w:r w:rsidRPr="00E8071F">
        <w:rPr>
          <w:color w:val="0070C0"/>
          <w:sz w:val="20"/>
        </w:rPr>
        <w:t>CREATE TABLE EMPLOYEE</w:t>
      </w:r>
    </w:p>
    <w:p w:rsidR="00E8071F" w:rsidRPr="00E8071F" w:rsidRDefault="00E8071F" w:rsidP="00E8071F">
      <w:pPr>
        <w:pStyle w:val="BodyText"/>
        <w:rPr>
          <w:color w:val="0070C0"/>
          <w:sz w:val="20"/>
        </w:rPr>
      </w:pPr>
      <w:r w:rsidRPr="00E8071F">
        <w:rPr>
          <w:color w:val="0070C0"/>
          <w:sz w:val="20"/>
        </w:rPr>
        <w:t xml:space="preserve">  (</w:t>
      </w:r>
    </w:p>
    <w:p w:rsidR="00E8071F" w:rsidRPr="00E8071F" w:rsidRDefault="00E8071F" w:rsidP="00E8071F">
      <w:pPr>
        <w:pStyle w:val="BodyText"/>
        <w:rPr>
          <w:color w:val="0070C0"/>
          <w:sz w:val="20"/>
        </w:rPr>
      </w:pPr>
      <w:r w:rsidRPr="00E8071F">
        <w:rPr>
          <w:color w:val="0070C0"/>
          <w:sz w:val="20"/>
        </w:rPr>
        <w:t xml:space="preserve">    EMP_ID    INTEGER NOT </w:t>
      </w:r>
      <w:proofErr w:type="gramStart"/>
      <w:r w:rsidRPr="00E8071F">
        <w:rPr>
          <w:color w:val="0070C0"/>
          <w:sz w:val="20"/>
        </w:rPr>
        <w:t>NULL ,</w:t>
      </w:r>
      <w:proofErr w:type="gramEnd"/>
    </w:p>
    <w:p w:rsidR="00E8071F" w:rsidRPr="00E8071F" w:rsidRDefault="00E8071F" w:rsidP="00E8071F">
      <w:pPr>
        <w:pStyle w:val="BodyText"/>
        <w:rPr>
          <w:color w:val="0070C0"/>
          <w:sz w:val="20"/>
        </w:rPr>
      </w:pPr>
      <w:r w:rsidRPr="00E8071F">
        <w:rPr>
          <w:color w:val="0070C0"/>
          <w:sz w:val="20"/>
        </w:rPr>
        <w:t xml:space="preserve">    EMP_NO     </w:t>
      </w:r>
      <w:proofErr w:type="gramStart"/>
      <w:r w:rsidRPr="00E8071F">
        <w:rPr>
          <w:color w:val="0070C0"/>
          <w:sz w:val="20"/>
        </w:rPr>
        <w:t>INTEGER ,</w:t>
      </w:r>
      <w:proofErr w:type="gramEnd"/>
    </w:p>
    <w:p w:rsidR="00E8071F" w:rsidRPr="00E8071F" w:rsidRDefault="00E8071F" w:rsidP="00E8071F">
      <w:pPr>
        <w:pStyle w:val="BodyText"/>
        <w:rPr>
          <w:color w:val="0070C0"/>
          <w:sz w:val="20"/>
        </w:rPr>
      </w:pPr>
      <w:r w:rsidRPr="00E8071F">
        <w:rPr>
          <w:color w:val="0070C0"/>
          <w:sz w:val="20"/>
        </w:rPr>
        <w:t xml:space="preserve">    EMP_NAME   VARCHAR (100</w:t>
      </w:r>
      <w:proofErr w:type="gramStart"/>
      <w:r w:rsidRPr="00E8071F">
        <w:rPr>
          <w:color w:val="0070C0"/>
          <w:sz w:val="20"/>
        </w:rPr>
        <w:t>) ,</w:t>
      </w:r>
      <w:proofErr w:type="gramEnd"/>
    </w:p>
    <w:p w:rsidR="00E8071F" w:rsidRPr="00E8071F" w:rsidRDefault="00E8071F" w:rsidP="00E8071F">
      <w:pPr>
        <w:pStyle w:val="BodyText"/>
        <w:rPr>
          <w:color w:val="0070C0"/>
          <w:sz w:val="20"/>
        </w:rPr>
      </w:pPr>
      <w:r w:rsidRPr="00E8071F">
        <w:rPr>
          <w:color w:val="0070C0"/>
          <w:sz w:val="20"/>
        </w:rPr>
        <w:t xml:space="preserve">    AGE        </w:t>
      </w:r>
      <w:proofErr w:type="gramStart"/>
      <w:r w:rsidRPr="00E8071F">
        <w:rPr>
          <w:color w:val="0070C0"/>
          <w:sz w:val="20"/>
        </w:rPr>
        <w:t>INTEGER ,</w:t>
      </w:r>
      <w:proofErr w:type="gramEnd"/>
    </w:p>
    <w:p w:rsidR="00E8071F" w:rsidRPr="00E8071F" w:rsidRDefault="00E8071F" w:rsidP="00E8071F">
      <w:pPr>
        <w:pStyle w:val="BodyText"/>
        <w:rPr>
          <w:color w:val="0070C0"/>
          <w:sz w:val="20"/>
        </w:rPr>
      </w:pPr>
      <w:r w:rsidRPr="00E8071F">
        <w:rPr>
          <w:color w:val="0070C0"/>
          <w:sz w:val="20"/>
        </w:rPr>
        <w:t xml:space="preserve">    STORE_NAME VARCHAR (100)</w:t>
      </w:r>
    </w:p>
    <w:p w:rsidR="00E8071F" w:rsidRPr="00E8071F" w:rsidRDefault="00E8071F" w:rsidP="00E8071F">
      <w:pPr>
        <w:pStyle w:val="BodyText"/>
        <w:rPr>
          <w:color w:val="0070C0"/>
          <w:sz w:val="20"/>
        </w:rPr>
      </w:pPr>
      <w:r w:rsidRPr="00E8071F">
        <w:rPr>
          <w:color w:val="0070C0"/>
          <w:sz w:val="20"/>
        </w:rPr>
        <w:t xml:space="preserve">  ) ;</w:t>
      </w:r>
    </w:p>
    <w:p w:rsidR="00E8071F" w:rsidRPr="00E8071F" w:rsidRDefault="00E8071F" w:rsidP="00E8071F">
      <w:pPr>
        <w:pStyle w:val="BodyText"/>
        <w:rPr>
          <w:color w:val="0070C0"/>
          <w:sz w:val="20"/>
        </w:rPr>
      </w:pPr>
      <w:r w:rsidRPr="00E8071F">
        <w:rPr>
          <w:color w:val="0070C0"/>
          <w:sz w:val="20"/>
        </w:rPr>
        <w:t xml:space="preserve">ALTER TABLE EMPLOYEE ADD CONSTRAINT EMPLOYEE_PK PRIMARY KEY </w:t>
      </w:r>
      <w:proofErr w:type="gramStart"/>
      <w:r w:rsidRPr="00E8071F">
        <w:rPr>
          <w:color w:val="0070C0"/>
          <w:sz w:val="20"/>
        </w:rPr>
        <w:t>( EMP</w:t>
      </w:r>
      <w:proofErr w:type="gramEnd"/>
      <w:r w:rsidRPr="00E8071F">
        <w:rPr>
          <w:color w:val="0070C0"/>
          <w:sz w:val="20"/>
        </w:rPr>
        <w:t>_ID ) ;</w:t>
      </w:r>
    </w:p>
    <w:p w:rsidR="00E8071F" w:rsidRPr="00E8071F" w:rsidRDefault="00E8071F" w:rsidP="00E8071F">
      <w:pPr>
        <w:pStyle w:val="BodyText"/>
        <w:rPr>
          <w:color w:val="0070C0"/>
          <w:sz w:val="20"/>
        </w:rPr>
      </w:pPr>
    </w:p>
    <w:p w:rsidR="00E8071F" w:rsidRPr="00E8071F" w:rsidRDefault="00E8071F" w:rsidP="00E8071F">
      <w:pPr>
        <w:pStyle w:val="BodyText"/>
        <w:rPr>
          <w:rFonts w:asciiTheme="minorHAnsi" w:hAnsiTheme="minorHAnsi"/>
          <w:sz w:val="24"/>
          <w:szCs w:val="24"/>
          <w:u w:val="single"/>
        </w:rPr>
      </w:pPr>
      <w:r w:rsidRPr="00E8071F">
        <w:rPr>
          <w:rFonts w:asciiTheme="minorHAnsi" w:hAnsiTheme="minorHAnsi"/>
          <w:sz w:val="24"/>
          <w:szCs w:val="24"/>
          <w:u w:val="single"/>
        </w:rPr>
        <w:t>Employee Salary table:</w:t>
      </w:r>
    </w:p>
    <w:p w:rsidR="00E8071F" w:rsidRPr="00E8071F" w:rsidRDefault="00E8071F" w:rsidP="00E8071F">
      <w:pPr>
        <w:pStyle w:val="BodyText"/>
        <w:rPr>
          <w:color w:val="0070C0"/>
          <w:sz w:val="20"/>
        </w:rPr>
      </w:pPr>
    </w:p>
    <w:p w:rsidR="00E8071F" w:rsidRPr="00E8071F" w:rsidRDefault="00E8071F" w:rsidP="00E8071F">
      <w:pPr>
        <w:pStyle w:val="BodyText"/>
        <w:rPr>
          <w:color w:val="0070C0"/>
          <w:sz w:val="20"/>
        </w:rPr>
      </w:pPr>
      <w:r w:rsidRPr="00E8071F">
        <w:rPr>
          <w:color w:val="0070C0"/>
          <w:sz w:val="20"/>
        </w:rPr>
        <w:t>CREATE TABLE EMP_SAL</w:t>
      </w:r>
    </w:p>
    <w:p w:rsidR="00E8071F" w:rsidRPr="00E8071F" w:rsidRDefault="00E8071F" w:rsidP="00E8071F">
      <w:pPr>
        <w:pStyle w:val="BodyText"/>
        <w:rPr>
          <w:color w:val="0070C0"/>
          <w:sz w:val="20"/>
        </w:rPr>
      </w:pPr>
      <w:r w:rsidRPr="00E8071F">
        <w:rPr>
          <w:color w:val="0070C0"/>
          <w:sz w:val="20"/>
        </w:rPr>
        <w:t xml:space="preserve">  (</w:t>
      </w:r>
    </w:p>
    <w:p w:rsidR="00E8071F" w:rsidRPr="00E8071F" w:rsidRDefault="00E8071F" w:rsidP="00E8071F">
      <w:pPr>
        <w:pStyle w:val="BodyText"/>
        <w:rPr>
          <w:color w:val="0070C0"/>
          <w:sz w:val="20"/>
        </w:rPr>
      </w:pPr>
      <w:r w:rsidRPr="00E8071F">
        <w:rPr>
          <w:color w:val="0070C0"/>
          <w:sz w:val="20"/>
        </w:rPr>
        <w:t xml:space="preserve">    ROW_ID   INTEGER NOT </w:t>
      </w:r>
      <w:proofErr w:type="gramStart"/>
      <w:r w:rsidRPr="00E8071F">
        <w:rPr>
          <w:color w:val="0070C0"/>
          <w:sz w:val="20"/>
        </w:rPr>
        <w:t>NULL ,</w:t>
      </w:r>
      <w:proofErr w:type="gramEnd"/>
    </w:p>
    <w:p w:rsidR="00E8071F" w:rsidRPr="00E8071F" w:rsidRDefault="00E8071F" w:rsidP="00E8071F">
      <w:pPr>
        <w:pStyle w:val="BodyText"/>
        <w:rPr>
          <w:color w:val="0070C0"/>
          <w:sz w:val="20"/>
        </w:rPr>
      </w:pPr>
      <w:r w:rsidRPr="00E8071F">
        <w:rPr>
          <w:color w:val="0070C0"/>
          <w:sz w:val="20"/>
        </w:rPr>
        <w:t xml:space="preserve">    DATE_</w:t>
      </w:r>
      <w:proofErr w:type="gramStart"/>
      <w:r w:rsidRPr="00E8071F">
        <w:rPr>
          <w:color w:val="0070C0"/>
          <w:sz w:val="20"/>
        </w:rPr>
        <w:t>ID  INTEGER</w:t>
      </w:r>
      <w:proofErr w:type="gramEnd"/>
      <w:r w:rsidRPr="00E8071F">
        <w:rPr>
          <w:color w:val="0070C0"/>
          <w:sz w:val="20"/>
        </w:rPr>
        <w:t xml:space="preserve"> NOT NULL ,</w:t>
      </w:r>
    </w:p>
    <w:p w:rsidR="00E8071F" w:rsidRPr="00E8071F" w:rsidRDefault="00E8071F" w:rsidP="00E8071F">
      <w:pPr>
        <w:pStyle w:val="BodyText"/>
        <w:rPr>
          <w:color w:val="0070C0"/>
          <w:sz w:val="20"/>
        </w:rPr>
      </w:pPr>
      <w:r w:rsidRPr="00E8071F">
        <w:rPr>
          <w:color w:val="0070C0"/>
          <w:sz w:val="20"/>
        </w:rPr>
        <w:t xml:space="preserve">    STORE_ID INTEGER NOT </w:t>
      </w:r>
      <w:proofErr w:type="gramStart"/>
      <w:r w:rsidRPr="00E8071F">
        <w:rPr>
          <w:color w:val="0070C0"/>
          <w:sz w:val="20"/>
        </w:rPr>
        <w:t>NULL ,</w:t>
      </w:r>
      <w:proofErr w:type="gramEnd"/>
    </w:p>
    <w:p w:rsidR="00E8071F" w:rsidRPr="00E8071F" w:rsidRDefault="00E8071F" w:rsidP="00E8071F">
      <w:pPr>
        <w:pStyle w:val="BodyText"/>
        <w:rPr>
          <w:color w:val="0070C0"/>
          <w:sz w:val="20"/>
        </w:rPr>
      </w:pPr>
      <w:r w:rsidRPr="00E8071F">
        <w:rPr>
          <w:color w:val="0070C0"/>
          <w:sz w:val="20"/>
        </w:rPr>
        <w:t xml:space="preserve">    EMP_ID   INTEGER NOT </w:t>
      </w:r>
      <w:proofErr w:type="gramStart"/>
      <w:r w:rsidRPr="00E8071F">
        <w:rPr>
          <w:color w:val="0070C0"/>
          <w:sz w:val="20"/>
        </w:rPr>
        <w:t>NULL ,</w:t>
      </w:r>
      <w:proofErr w:type="gramEnd"/>
    </w:p>
    <w:p w:rsidR="00E8071F" w:rsidRPr="00E8071F" w:rsidRDefault="00E8071F" w:rsidP="00E8071F">
      <w:pPr>
        <w:pStyle w:val="BodyText"/>
        <w:rPr>
          <w:color w:val="0070C0"/>
          <w:sz w:val="20"/>
        </w:rPr>
      </w:pPr>
      <w:r w:rsidRPr="00E8071F">
        <w:rPr>
          <w:color w:val="0070C0"/>
          <w:sz w:val="20"/>
        </w:rPr>
        <w:t xml:space="preserve">    SALARY    INTEGER</w:t>
      </w:r>
    </w:p>
    <w:p w:rsidR="00E8071F" w:rsidRPr="00E8071F" w:rsidRDefault="00E8071F" w:rsidP="00E8071F">
      <w:pPr>
        <w:pStyle w:val="BodyText"/>
        <w:rPr>
          <w:color w:val="0070C0"/>
          <w:sz w:val="20"/>
        </w:rPr>
      </w:pPr>
      <w:r w:rsidRPr="00E8071F">
        <w:rPr>
          <w:color w:val="0070C0"/>
          <w:sz w:val="20"/>
        </w:rPr>
        <w:t xml:space="preserve">  ) ;</w:t>
      </w:r>
    </w:p>
    <w:p w:rsidR="00E8071F" w:rsidRPr="00E8071F" w:rsidRDefault="00E8071F" w:rsidP="00E8071F">
      <w:pPr>
        <w:pStyle w:val="BodyText"/>
        <w:rPr>
          <w:color w:val="0070C0"/>
          <w:sz w:val="20"/>
        </w:rPr>
      </w:pPr>
      <w:r w:rsidRPr="00E8071F">
        <w:rPr>
          <w:color w:val="0070C0"/>
          <w:sz w:val="20"/>
        </w:rPr>
        <w:t xml:space="preserve">ALTER TABLE EMP_SAL ADD CONSTRAINT EMP_SAL_PK PRIMARY KEY </w:t>
      </w:r>
      <w:proofErr w:type="gramStart"/>
      <w:r w:rsidRPr="00E8071F">
        <w:rPr>
          <w:color w:val="0070C0"/>
          <w:sz w:val="20"/>
        </w:rPr>
        <w:t>( ROW</w:t>
      </w:r>
      <w:proofErr w:type="gramEnd"/>
      <w:r w:rsidRPr="00E8071F">
        <w:rPr>
          <w:color w:val="0070C0"/>
          <w:sz w:val="20"/>
        </w:rPr>
        <w:t>_ID ) ;</w:t>
      </w:r>
    </w:p>
    <w:p w:rsidR="00E8071F" w:rsidRPr="00E8071F" w:rsidRDefault="00E8071F" w:rsidP="00E8071F">
      <w:pPr>
        <w:pStyle w:val="BodyText"/>
        <w:rPr>
          <w:rFonts w:asciiTheme="minorHAnsi" w:hAnsiTheme="minorHAnsi"/>
          <w:sz w:val="24"/>
          <w:szCs w:val="24"/>
          <w:u w:val="single"/>
        </w:rPr>
      </w:pPr>
    </w:p>
    <w:p w:rsidR="00E8071F" w:rsidRPr="00E8071F" w:rsidRDefault="00E8071F" w:rsidP="00E8071F">
      <w:pPr>
        <w:pStyle w:val="BodyText"/>
        <w:rPr>
          <w:rFonts w:asciiTheme="minorHAnsi" w:hAnsiTheme="minorHAnsi"/>
          <w:sz w:val="24"/>
          <w:szCs w:val="24"/>
          <w:u w:val="single"/>
        </w:rPr>
      </w:pPr>
      <w:r w:rsidRPr="00E8071F">
        <w:rPr>
          <w:rFonts w:asciiTheme="minorHAnsi" w:hAnsiTheme="minorHAnsi"/>
          <w:sz w:val="24"/>
          <w:szCs w:val="24"/>
          <w:u w:val="single"/>
        </w:rPr>
        <w:t>Orders Table:</w:t>
      </w:r>
    </w:p>
    <w:p w:rsidR="00E8071F" w:rsidRPr="00E8071F" w:rsidRDefault="00E8071F" w:rsidP="00E8071F">
      <w:pPr>
        <w:pStyle w:val="BodyText"/>
        <w:rPr>
          <w:color w:val="0070C0"/>
          <w:sz w:val="20"/>
        </w:rPr>
      </w:pPr>
    </w:p>
    <w:p w:rsidR="00E8071F" w:rsidRPr="00E8071F" w:rsidRDefault="00E8071F" w:rsidP="00E8071F">
      <w:pPr>
        <w:pStyle w:val="BodyText"/>
        <w:rPr>
          <w:color w:val="0070C0"/>
          <w:sz w:val="20"/>
        </w:rPr>
      </w:pPr>
      <w:r w:rsidRPr="00E8071F">
        <w:rPr>
          <w:color w:val="0070C0"/>
          <w:sz w:val="20"/>
        </w:rPr>
        <w:t>CREATE TABLE ORDERS</w:t>
      </w:r>
    </w:p>
    <w:p w:rsidR="00E8071F" w:rsidRPr="00E8071F" w:rsidRDefault="00E8071F" w:rsidP="00E8071F">
      <w:pPr>
        <w:pStyle w:val="BodyText"/>
        <w:rPr>
          <w:color w:val="0070C0"/>
          <w:sz w:val="20"/>
        </w:rPr>
      </w:pPr>
      <w:r w:rsidRPr="00E8071F">
        <w:rPr>
          <w:color w:val="0070C0"/>
          <w:sz w:val="20"/>
        </w:rPr>
        <w:t xml:space="preserve">  (</w:t>
      </w:r>
    </w:p>
    <w:p w:rsidR="00E8071F" w:rsidRPr="00E8071F" w:rsidRDefault="00E8071F" w:rsidP="00E8071F">
      <w:pPr>
        <w:pStyle w:val="BodyText"/>
        <w:rPr>
          <w:color w:val="0070C0"/>
          <w:sz w:val="20"/>
        </w:rPr>
      </w:pPr>
      <w:r w:rsidRPr="00E8071F">
        <w:rPr>
          <w:color w:val="0070C0"/>
          <w:sz w:val="20"/>
        </w:rPr>
        <w:t xml:space="preserve">    ROW_ID          INTEGER NOT </w:t>
      </w:r>
      <w:proofErr w:type="gramStart"/>
      <w:r w:rsidRPr="00E8071F">
        <w:rPr>
          <w:color w:val="0070C0"/>
          <w:sz w:val="20"/>
        </w:rPr>
        <w:t>NULL ,</w:t>
      </w:r>
      <w:proofErr w:type="gramEnd"/>
    </w:p>
    <w:p w:rsidR="00E8071F" w:rsidRPr="00E8071F" w:rsidRDefault="00E8071F" w:rsidP="00E8071F">
      <w:pPr>
        <w:pStyle w:val="BodyText"/>
        <w:rPr>
          <w:color w:val="0070C0"/>
          <w:sz w:val="20"/>
        </w:rPr>
      </w:pPr>
      <w:r w:rsidRPr="00E8071F">
        <w:rPr>
          <w:color w:val="0070C0"/>
          <w:sz w:val="20"/>
        </w:rPr>
        <w:t xml:space="preserve">    DATE_ID         INTEGER NOT </w:t>
      </w:r>
      <w:proofErr w:type="gramStart"/>
      <w:r w:rsidRPr="00E8071F">
        <w:rPr>
          <w:color w:val="0070C0"/>
          <w:sz w:val="20"/>
        </w:rPr>
        <w:t>NULL ,</w:t>
      </w:r>
      <w:proofErr w:type="gramEnd"/>
    </w:p>
    <w:p w:rsidR="00E8071F" w:rsidRPr="00E8071F" w:rsidRDefault="00E8071F" w:rsidP="00E8071F">
      <w:pPr>
        <w:pStyle w:val="BodyText"/>
        <w:rPr>
          <w:color w:val="0070C0"/>
          <w:sz w:val="20"/>
        </w:rPr>
      </w:pPr>
      <w:r w:rsidRPr="00E8071F">
        <w:rPr>
          <w:color w:val="0070C0"/>
          <w:sz w:val="20"/>
        </w:rPr>
        <w:t xml:space="preserve">    STORE_ID        INTEGER NOT </w:t>
      </w:r>
      <w:proofErr w:type="gramStart"/>
      <w:r w:rsidRPr="00E8071F">
        <w:rPr>
          <w:color w:val="0070C0"/>
          <w:sz w:val="20"/>
        </w:rPr>
        <w:t>NULL ,</w:t>
      </w:r>
      <w:proofErr w:type="gramEnd"/>
    </w:p>
    <w:p w:rsidR="00E8071F" w:rsidRPr="00E8071F" w:rsidRDefault="00E8071F" w:rsidP="00E8071F">
      <w:pPr>
        <w:pStyle w:val="BodyText"/>
        <w:rPr>
          <w:color w:val="0070C0"/>
          <w:sz w:val="20"/>
        </w:rPr>
      </w:pPr>
      <w:r w:rsidRPr="00E8071F">
        <w:rPr>
          <w:color w:val="0070C0"/>
          <w:sz w:val="20"/>
        </w:rPr>
        <w:t xml:space="preserve">    PRODUCT_ID      INTEGER NOT </w:t>
      </w:r>
      <w:proofErr w:type="gramStart"/>
      <w:r w:rsidRPr="00E8071F">
        <w:rPr>
          <w:color w:val="0070C0"/>
          <w:sz w:val="20"/>
        </w:rPr>
        <w:t>NULL ,</w:t>
      </w:r>
      <w:proofErr w:type="gramEnd"/>
    </w:p>
    <w:p w:rsidR="00E8071F" w:rsidRPr="00E8071F" w:rsidRDefault="00E8071F" w:rsidP="00E8071F">
      <w:pPr>
        <w:pStyle w:val="BodyText"/>
        <w:rPr>
          <w:color w:val="0070C0"/>
          <w:sz w:val="20"/>
        </w:rPr>
      </w:pPr>
      <w:r w:rsidRPr="00E8071F">
        <w:rPr>
          <w:color w:val="0070C0"/>
          <w:sz w:val="20"/>
        </w:rPr>
        <w:t xml:space="preserve">    QUANTITY_ORDERED INTEGER</w:t>
      </w:r>
    </w:p>
    <w:p w:rsidR="00E8071F" w:rsidRPr="00E8071F" w:rsidRDefault="00E8071F" w:rsidP="00E8071F">
      <w:pPr>
        <w:pStyle w:val="BodyText"/>
        <w:rPr>
          <w:color w:val="0070C0"/>
          <w:sz w:val="20"/>
        </w:rPr>
      </w:pPr>
      <w:r w:rsidRPr="00E8071F">
        <w:rPr>
          <w:color w:val="0070C0"/>
          <w:sz w:val="20"/>
        </w:rPr>
        <w:t xml:space="preserve">  ) ;</w:t>
      </w:r>
    </w:p>
    <w:p w:rsidR="00E8071F" w:rsidRPr="00E8071F" w:rsidRDefault="00E8071F" w:rsidP="00E8071F">
      <w:pPr>
        <w:pStyle w:val="BodyText"/>
        <w:rPr>
          <w:color w:val="0070C0"/>
          <w:sz w:val="20"/>
        </w:rPr>
      </w:pPr>
      <w:r w:rsidRPr="00E8071F">
        <w:rPr>
          <w:color w:val="0070C0"/>
          <w:sz w:val="20"/>
        </w:rPr>
        <w:t xml:space="preserve">ALTER TABLE ORDERS ADD CONSTRAINT ORDERS_PK PRIMARY KEY </w:t>
      </w:r>
      <w:proofErr w:type="gramStart"/>
      <w:r w:rsidRPr="00E8071F">
        <w:rPr>
          <w:color w:val="0070C0"/>
          <w:sz w:val="20"/>
        </w:rPr>
        <w:t>( ROW</w:t>
      </w:r>
      <w:proofErr w:type="gramEnd"/>
      <w:r w:rsidRPr="00E8071F">
        <w:rPr>
          <w:color w:val="0070C0"/>
          <w:sz w:val="20"/>
        </w:rPr>
        <w:t>_ID ) ;</w:t>
      </w:r>
    </w:p>
    <w:p w:rsidR="00E8071F" w:rsidRPr="00E8071F" w:rsidRDefault="00E8071F" w:rsidP="00E8071F">
      <w:pPr>
        <w:pStyle w:val="BodyText"/>
        <w:rPr>
          <w:color w:val="0070C0"/>
          <w:sz w:val="20"/>
        </w:rPr>
      </w:pPr>
    </w:p>
    <w:p w:rsidR="00E8071F" w:rsidRPr="00E8071F" w:rsidRDefault="00E8071F" w:rsidP="00E8071F">
      <w:pPr>
        <w:pStyle w:val="BodyText"/>
        <w:rPr>
          <w:rFonts w:asciiTheme="minorHAnsi" w:hAnsiTheme="minorHAnsi"/>
          <w:sz w:val="24"/>
          <w:szCs w:val="24"/>
          <w:u w:val="single"/>
        </w:rPr>
      </w:pPr>
      <w:r w:rsidRPr="00E8071F">
        <w:rPr>
          <w:rFonts w:asciiTheme="minorHAnsi" w:hAnsiTheme="minorHAnsi"/>
          <w:sz w:val="24"/>
          <w:szCs w:val="24"/>
          <w:u w:val="single"/>
        </w:rPr>
        <w:lastRenderedPageBreak/>
        <w:t>Product Table:</w:t>
      </w:r>
    </w:p>
    <w:p w:rsidR="00E8071F" w:rsidRPr="00E8071F" w:rsidRDefault="00E8071F" w:rsidP="00E8071F">
      <w:pPr>
        <w:pStyle w:val="BodyText"/>
        <w:rPr>
          <w:color w:val="0070C0"/>
          <w:sz w:val="20"/>
        </w:rPr>
      </w:pPr>
    </w:p>
    <w:p w:rsidR="00E8071F" w:rsidRPr="00E8071F" w:rsidRDefault="00E8071F" w:rsidP="00E8071F">
      <w:pPr>
        <w:pStyle w:val="BodyText"/>
        <w:rPr>
          <w:color w:val="0070C0"/>
          <w:sz w:val="20"/>
        </w:rPr>
      </w:pPr>
      <w:r w:rsidRPr="00E8071F">
        <w:rPr>
          <w:color w:val="0070C0"/>
          <w:sz w:val="20"/>
        </w:rPr>
        <w:t>CREATE TABLE PRODUCT</w:t>
      </w:r>
    </w:p>
    <w:p w:rsidR="00E8071F" w:rsidRPr="00E8071F" w:rsidRDefault="00E8071F" w:rsidP="00E8071F">
      <w:pPr>
        <w:pStyle w:val="BodyText"/>
        <w:rPr>
          <w:color w:val="0070C0"/>
          <w:sz w:val="20"/>
        </w:rPr>
      </w:pPr>
      <w:r w:rsidRPr="00E8071F">
        <w:rPr>
          <w:color w:val="0070C0"/>
          <w:sz w:val="20"/>
        </w:rPr>
        <w:t xml:space="preserve">  (</w:t>
      </w:r>
    </w:p>
    <w:p w:rsidR="00E8071F" w:rsidRPr="00E8071F" w:rsidRDefault="00E8071F" w:rsidP="00E8071F">
      <w:pPr>
        <w:pStyle w:val="BodyText"/>
        <w:rPr>
          <w:color w:val="0070C0"/>
          <w:sz w:val="20"/>
        </w:rPr>
      </w:pPr>
      <w:r w:rsidRPr="00E8071F">
        <w:rPr>
          <w:color w:val="0070C0"/>
          <w:sz w:val="20"/>
        </w:rPr>
        <w:t xml:space="preserve">    PRODUCT_WID        INTEGER NOT </w:t>
      </w:r>
      <w:proofErr w:type="gramStart"/>
      <w:r w:rsidRPr="00E8071F">
        <w:rPr>
          <w:color w:val="0070C0"/>
          <w:sz w:val="20"/>
        </w:rPr>
        <w:t>NULL ,</w:t>
      </w:r>
      <w:proofErr w:type="gramEnd"/>
    </w:p>
    <w:p w:rsidR="00E8071F" w:rsidRPr="00E8071F" w:rsidRDefault="00E8071F" w:rsidP="00E8071F">
      <w:pPr>
        <w:pStyle w:val="BodyText"/>
        <w:rPr>
          <w:color w:val="0070C0"/>
          <w:sz w:val="20"/>
        </w:rPr>
      </w:pPr>
      <w:r w:rsidRPr="00E8071F">
        <w:rPr>
          <w:color w:val="0070C0"/>
          <w:sz w:val="20"/>
        </w:rPr>
        <w:t xml:space="preserve">    PRODUCT_ID         VARCHAR (100</w:t>
      </w:r>
      <w:proofErr w:type="gramStart"/>
      <w:r w:rsidRPr="00E8071F">
        <w:rPr>
          <w:color w:val="0070C0"/>
          <w:sz w:val="20"/>
        </w:rPr>
        <w:t>) ,</w:t>
      </w:r>
      <w:proofErr w:type="gramEnd"/>
    </w:p>
    <w:p w:rsidR="00E8071F" w:rsidRPr="00E8071F" w:rsidRDefault="00E8071F" w:rsidP="00E8071F">
      <w:pPr>
        <w:pStyle w:val="BodyText"/>
        <w:rPr>
          <w:color w:val="0070C0"/>
          <w:sz w:val="20"/>
        </w:rPr>
      </w:pPr>
      <w:r w:rsidRPr="00E8071F">
        <w:rPr>
          <w:color w:val="0070C0"/>
          <w:sz w:val="20"/>
        </w:rPr>
        <w:t xml:space="preserve">    PRODUCT_NAME        VARCHAR (100</w:t>
      </w:r>
      <w:proofErr w:type="gramStart"/>
      <w:r w:rsidRPr="00E8071F">
        <w:rPr>
          <w:color w:val="0070C0"/>
          <w:sz w:val="20"/>
        </w:rPr>
        <w:t>) ,</w:t>
      </w:r>
      <w:proofErr w:type="gramEnd"/>
    </w:p>
    <w:p w:rsidR="00E8071F" w:rsidRPr="00E8071F" w:rsidRDefault="00E8071F" w:rsidP="00E8071F">
      <w:pPr>
        <w:pStyle w:val="BodyText"/>
        <w:rPr>
          <w:color w:val="0070C0"/>
          <w:sz w:val="20"/>
        </w:rPr>
      </w:pPr>
      <w:r w:rsidRPr="00E8071F">
        <w:rPr>
          <w:color w:val="0070C0"/>
          <w:sz w:val="20"/>
        </w:rPr>
        <w:t xml:space="preserve">    BRAND              VARCHAR (100</w:t>
      </w:r>
      <w:proofErr w:type="gramStart"/>
      <w:r w:rsidRPr="00E8071F">
        <w:rPr>
          <w:color w:val="0070C0"/>
          <w:sz w:val="20"/>
        </w:rPr>
        <w:t>) ,</w:t>
      </w:r>
      <w:proofErr w:type="gramEnd"/>
    </w:p>
    <w:p w:rsidR="00E8071F" w:rsidRPr="00E8071F" w:rsidRDefault="00E8071F" w:rsidP="00E8071F">
      <w:pPr>
        <w:pStyle w:val="BodyText"/>
        <w:rPr>
          <w:color w:val="0070C0"/>
          <w:sz w:val="20"/>
        </w:rPr>
      </w:pPr>
      <w:r w:rsidRPr="00E8071F">
        <w:rPr>
          <w:color w:val="0070C0"/>
          <w:sz w:val="20"/>
        </w:rPr>
        <w:t xml:space="preserve">    WEIGHT             </w:t>
      </w:r>
      <w:proofErr w:type="gramStart"/>
      <w:r w:rsidRPr="00E8071F">
        <w:rPr>
          <w:color w:val="0070C0"/>
          <w:sz w:val="20"/>
        </w:rPr>
        <w:t>INTEGER ,</w:t>
      </w:r>
      <w:proofErr w:type="gramEnd"/>
    </w:p>
    <w:p w:rsidR="00E8071F" w:rsidRPr="00E8071F" w:rsidRDefault="00E8071F" w:rsidP="00E8071F">
      <w:pPr>
        <w:pStyle w:val="BodyText"/>
        <w:rPr>
          <w:color w:val="0070C0"/>
          <w:sz w:val="20"/>
        </w:rPr>
      </w:pPr>
      <w:r w:rsidRPr="00E8071F">
        <w:rPr>
          <w:color w:val="0070C0"/>
          <w:sz w:val="20"/>
        </w:rPr>
        <w:t xml:space="preserve">    UNIT_COST_PRICE    </w:t>
      </w:r>
      <w:proofErr w:type="gramStart"/>
      <w:r w:rsidRPr="00E8071F">
        <w:rPr>
          <w:color w:val="0070C0"/>
          <w:sz w:val="20"/>
        </w:rPr>
        <w:t>INTEGER ,</w:t>
      </w:r>
      <w:proofErr w:type="gramEnd"/>
    </w:p>
    <w:p w:rsidR="00E8071F" w:rsidRPr="00E8071F" w:rsidRDefault="00E8071F" w:rsidP="00E8071F">
      <w:pPr>
        <w:pStyle w:val="BodyText"/>
        <w:rPr>
          <w:color w:val="0070C0"/>
          <w:sz w:val="20"/>
        </w:rPr>
      </w:pPr>
      <w:r w:rsidRPr="00E8071F">
        <w:rPr>
          <w:color w:val="0070C0"/>
          <w:sz w:val="20"/>
        </w:rPr>
        <w:t xml:space="preserve">    UNIT_SELLING_PRICE INTEGER</w:t>
      </w:r>
    </w:p>
    <w:p w:rsidR="00E8071F" w:rsidRPr="00E8071F" w:rsidRDefault="00E8071F" w:rsidP="00E8071F">
      <w:pPr>
        <w:pStyle w:val="BodyText"/>
        <w:rPr>
          <w:color w:val="0070C0"/>
          <w:sz w:val="20"/>
        </w:rPr>
      </w:pPr>
      <w:r w:rsidRPr="00E8071F">
        <w:rPr>
          <w:color w:val="0070C0"/>
          <w:sz w:val="20"/>
        </w:rPr>
        <w:t xml:space="preserve">  ) ;</w:t>
      </w:r>
    </w:p>
    <w:p w:rsidR="00E8071F" w:rsidRPr="00E8071F" w:rsidRDefault="00E8071F" w:rsidP="00E8071F">
      <w:pPr>
        <w:pStyle w:val="BodyText"/>
        <w:rPr>
          <w:color w:val="0070C0"/>
          <w:sz w:val="20"/>
        </w:rPr>
      </w:pPr>
      <w:r w:rsidRPr="00E8071F">
        <w:rPr>
          <w:color w:val="0070C0"/>
          <w:sz w:val="20"/>
        </w:rPr>
        <w:t xml:space="preserve">ALTER TABLE PRODUCT ADD CONSTRAINT PRODUCT_PK PRIMARY KEY </w:t>
      </w:r>
      <w:proofErr w:type="gramStart"/>
      <w:r w:rsidRPr="00E8071F">
        <w:rPr>
          <w:color w:val="0070C0"/>
          <w:sz w:val="20"/>
        </w:rPr>
        <w:t>( PRODUCT</w:t>
      </w:r>
      <w:proofErr w:type="gramEnd"/>
      <w:r w:rsidRPr="00E8071F">
        <w:rPr>
          <w:color w:val="0070C0"/>
          <w:sz w:val="20"/>
        </w:rPr>
        <w:t>_WID ) ;</w:t>
      </w:r>
    </w:p>
    <w:p w:rsidR="00E8071F" w:rsidRPr="00E8071F" w:rsidRDefault="00E8071F" w:rsidP="00E8071F">
      <w:pPr>
        <w:pStyle w:val="BodyText"/>
        <w:rPr>
          <w:color w:val="0070C0"/>
          <w:sz w:val="20"/>
        </w:rPr>
      </w:pPr>
    </w:p>
    <w:p w:rsidR="00E8071F" w:rsidRPr="00E8071F" w:rsidRDefault="00E8071F" w:rsidP="00E8071F">
      <w:pPr>
        <w:pStyle w:val="BodyText"/>
        <w:rPr>
          <w:rFonts w:asciiTheme="minorHAnsi" w:hAnsiTheme="minorHAnsi"/>
          <w:sz w:val="24"/>
          <w:szCs w:val="24"/>
          <w:u w:val="single"/>
        </w:rPr>
      </w:pPr>
      <w:r w:rsidRPr="00E8071F">
        <w:rPr>
          <w:rFonts w:asciiTheme="minorHAnsi" w:hAnsiTheme="minorHAnsi"/>
          <w:sz w:val="24"/>
          <w:szCs w:val="24"/>
          <w:u w:val="single"/>
        </w:rPr>
        <w:t>Sales Table:</w:t>
      </w:r>
    </w:p>
    <w:p w:rsidR="00E8071F" w:rsidRPr="00E8071F" w:rsidRDefault="00E8071F" w:rsidP="00E8071F">
      <w:pPr>
        <w:pStyle w:val="BodyText"/>
        <w:rPr>
          <w:color w:val="0070C0"/>
          <w:sz w:val="20"/>
        </w:rPr>
      </w:pPr>
    </w:p>
    <w:p w:rsidR="00E8071F" w:rsidRPr="00E8071F" w:rsidRDefault="00E8071F" w:rsidP="00E8071F">
      <w:pPr>
        <w:pStyle w:val="BodyText"/>
        <w:rPr>
          <w:color w:val="0070C0"/>
          <w:sz w:val="20"/>
        </w:rPr>
      </w:pPr>
      <w:r w:rsidRPr="00E8071F">
        <w:rPr>
          <w:color w:val="0070C0"/>
          <w:sz w:val="20"/>
        </w:rPr>
        <w:t>CREATE TABLE SALES</w:t>
      </w:r>
    </w:p>
    <w:p w:rsidR="00E8071F" w:rsidRPr="00E8071F" w:rsidRDefault="00E8071F" w:rsidP="00E8071F">
      <w:pPr>
        <w:pStyle w:val="BodyText"/>
        <w:rPr>
          <w:color w:val="0070C0"/>
          <w:sz w:val="20"/>
        </w:rPr>
      </w:pPr>
      <w:r w:rsidRPr="00E8071F">
        <w:rPr>
          <w:color w:val="0070C0"/>
          <w:sz w:val="20"/>
        </w:rPr>
        <w:t xml:space="preserve">  (</w:t>
      </w:r>
    </w:p>
    <w:p w:rsidR="00E8071F" w:rsidRPr="00E8071F" w:rsidRDefault="00E8071F" w:rsidP="00E8071F">
      <w:pPr>
        <w:pStyle w:val="BodyText"/>
        <w:rPr>
          <w:color w:val="0070C0"/>
          <w:sz w:val="20"/>
        </w:rPr>
      </w:pPr>
      <w:r w:rsidRPr="00E8071F">
        <w:rPr>
          <w:color w:val="0070C0"/>
          <w:sz w:val="20"/>
        </w:rPr>
        <w:t xml:space="preserve">    ROW_ID       INTEGER NOT </w:t>
      </w:r>
      <w:proofErr w:type="gramStart"/>
      <w:r w:rsidRPr="00E8071F">
        <w:rPr>
          <w:color w:val="0070C0"/>
          <w:sz w:val="20"/>
        </w:rPr>
        <w:t>NULL ,</w:t>
      </w:r>
      <w:proofErr w:type="gramEnd"/>
    </w:p>
    <w:p w:rsidR="00E8071F" w:rsidRPr="00E8071F" w:rsidRDefault="00E8071F" w:rsidP="00E8071F">
      <w:pPr>
        <w:pStyle w:val="BodyText"/>
        <w:rPr>
          <w:color w:val="0070C0"/>
          <w:sz w:val="20"/>
        </w:rPr>
      </w:pPr>
      <w:r w:rsidRPr="00E8071F">
        <w:rPr>
          <w:color w:val="0070C0"/>
          <w:sz w:val="20"/>
        </w:rPr>
        <w:t xml:space="preserve">    STORE_ID     INTEGER NOT </w:t>
      </w:r>
      <w:proofErr w:type="gramStart"/>
      <w:r w:rsidRPr="00E8071F">
        <w:rPr>
          <w:color w:val="0070C0"/>
          <w:sz w:val="20"/>
        </w:rPr>
        <w:t>NULL ,</w:t>
      </w:r>
      <w:proofErr w:type="gramEnd"/>
    </w:p>
    <w:p w:rsidR="00E8071F" w:rsidRPr="00E8071F" w:rsidRDefault="00E8071F" w:rsidP="00E8071F">
      <w:pPr>
        <w:pStyle w:val="BodyText"/>
        <w:rPr>
          <w:color w:val="0070C0"/>
          <w:sz w:val="20"/>
        </w:rPr>
      </w:pPr>
      <w:r w:rsidRPr="00E8071F">
        <w:rPr>
          <w:color w:val="0070C0"/>
          <w:sz w:val="20"/>
        </w:rPr>
        <w:t xml:space="preserve">    PRODUCT_WID   INTEGER NOT </w:t>
      </w:r>
      <w:proofErr w:type="gramStart"/>
      <w:r w:rsidRPr="00E8071F">
        <w:rPr>
          <w:color w:val="0070C0"/>
          <w:sz w:val="20"/>
        </w:rPr>
        <w:t>NULL ,</w:t>
      </w:r>
      <w:proofErr w:type="gramEnd"/>
    </w:p>
    <w:p w:rsidR="00E8071F" w:rsidRPr="00E8071F" w:rsidRDefault="00E8071F" w:rsidP="00E8071F">
      <w:pPr>
        <w:pStyle w:val="BodyText"/>
        <w:rPr>
          <w:color w:val="0070C0"/>
          <w:sz w:val="20"/>
        </w:rPr>
      </w:pPr>
      <w:r w:rsidRPr="00E8071F">
        <w:rPr>
          <w:color w:val="0070C0"/>
          <w:sz w:val="20"/>
        </w:rPr>
        <w:t xml:space="preserve">    CUST_ID      INTEGER NOT </w:t>
      </w:r>
      <w:proofErr w:type="gramStart"/>
      <w:r w:rsidRPr="00E8071F">
        <w:rPr>
          <w:color w:val="0070C0"/>
          <w:sz w:val="20"/>
        </w:rPr>
        <w:t>NULL ,</w:t>
      </w:r>
      <w:proofErr w:type="gramEnd"/>
    </w:p>
    <w:p w:rsidR="00E8071F" w:rsidRPr="00E8071F" w:rsidRDefault="00E8071F" w:rsidP="00E8071F">
      <w:pPr>
        <w:pStyle w:val="BodyText"/>
        <w:rPr>
          <w:color w:val="0070C0"/>
          <w:sz w:val="20"/>
        </w:rPr>
      </w:pPr>
      <w:r w:rsidRPr="00E8071F">
        <w:rPr>
          <w:color w:val="0070C0"/>
          <w:sz w:val="20"/>
        </w:rPr>
        <w:t xml:space="preserve">    EMP_ID       INTEGER NOT </w:t>
      </w:r>
      <w:proofErr w:type="gramStart"/>
      <w:r w:rsidRPr="00E8071F">
        <w:rPr>
          <w:color w:val="0070C0"/>
          <w:sz w:val="20"/>
        </w:rPr>
        <w:t>NULL ,</w:t>
      </w:r>
      <w:proofErr w:type="gramEnd"/>
    </w:p>
    <w:p w:rsidR="00E8071F" w:rsidRPr="00E8071F" w:rsidRDefault="00E8071F" w:rsidP="00E8071F">
      <w:pPr>
        <w:pStyle w:val="BodyText"/>
        <w:rPr>
          <w:color w:val="0070C0"/>
          <w:sz w:val="20"/>
        </w:rPr>
      </w:pPr>
      <w:r w:rsidRPr="00E8071F">
        <w:rPr>
          <w:color w:val="0070C0"/>
          <w:sz w:val="20"/>
        </w:rPr>
        <w:t xml:space="preserve">    DATE_ID      INTEGER NOT </w:t>
      </w:r>
      <w:proofErr w:type="gramStart"/>
      <w:r w:rsidRPr="00E8071F">
        <w:rPr>
          <w:color w:val="0070C0"/>
          <w:sz w:val="20"/>
        </w:rPr>
        <w:t>NULL ,</w:t>
      </w:r>
      <w:proofErr w:type="gramEnd"/>
    </w:p>
    <w:p w:rsidR="00E8071F" w:rsidRPr="00E8071F" w:rsidRDefault="00E8071F" w:rsidP="00E8071F">
      <w:pPr>
        <w:pStyle w:val="BodyText"/>
        <w:rPr>
          <w:color w:val="0070C0"/>
          <w:sz w:val="20"/>
        </w:rPr>
      </w:pPr>
      <w:r w:rsidRPr="00E8071F">
        <w:rPr>
          <w:color w:val="0070C0"/>
          <w:sz w:val="20"/>
        </w:rPr>
        <w:t xml:space="preserve">    QUANTITY_SOLD INTEGER</w:t>
      </w:r>
    </w:p>
    <w:p w:rsidR="00E8071F" w:rsidRPr="00E8071F" w:rsidRDefault="00E8071F" w:rsidP="00E8071F">
      <w:pPr>
        <w:pStyle w:val="BodyText"/>
        <w:rPr>
          <w:color w:val="0070C0"/>
          <w:sz w:val="20"/>
        </w:rPr>
      </w:pPr>
      <w:r w:rsidRPr="00E8071F">
        <w:rPr>
          <w:color w:val="0070C0"/>
          <w:sz w:val="20"/>
        </w:rPr>
        <w:t xml:space="preserve">  ) ;</w:t>
      </w:r>
    </w:p>
    <w:p w:rsidR="00E8071F" w:rsidRPr="00E8071F" w:rsidRDefault="00E8071F" w:rsidP="00E8071F">
      <w:pPr>
        <w:pStyle w:val="BodyText"/>
        <w:rPr>
          <w:color w:val="0070C0"/>
          <w:sz w:val="20"/>
        </w:rPr>
      </w:pPr>
      <w:r w:rsidRPr="00E8071F">
        <w:rPr>
          <w:color w:val="0070C0"/>
          <w:sz w:val="20"/>
        </w:rPr>
        <w:t xml:space="preserve">ALTER TABLE SALES ADD CONSTRAINT SALES_PK PRIMARY KEY </w:t>
      </w:r>
      <w:proofErr w:type="gramStart"/>
      <w:r w:rsidRPr="00E8071F">
        <w:rPr>
          <w:color w:val="0070C0"/>
          <w:sz w:val="20"/>
        </w:rPr>
        <w:t>( ROW</w:t>
      </w:r>
      <w:proofErr w:type="gramEnd"/>
      <w:r w:rsidRPr="00E8071F">
        <w:rPr>
          <w:color w:val="0070C0"/>
          <w:sz w:val="20"/>
        </w:rPr>
        <w:t>_ID ) ;</w:t>
      </w:r>
    </w:p>
    <w:p w:rsidR="00E8071F" w:rsidRDefault="00E8071F" w:rsidP="00E8071F">
      <w:pPr>
        <w:pStyle w:val="BodyText"/>
        <w:rPr>
          <w:rFonts w:asciiTheme="minorHAnsi" w:hAnsiTheme="minorHAnsi"/>
          <w:sz w:val="24"/>
          <w:szCs w:val="24"/>
          <w:u w:val="single"/>
        </w:rPr>
      </w:pPr>
    </w:p>
    <w:p w:rsidR="00E8071F" w:rsidRPr="00E8071F" w:rsidRDefault="00E8071F" w:rsidP="00E8071F">
      <w:pPr>
        <w:pStyle w:val="BodyText"/>
        <w:rPr>
          <w:rFonts w:asciiTheme="minorHAnsi" w:hAnsiTheme="minorHAnsi"/>
          <w:sz w:val="24"/>
          <w:szCs w:val="24"/>
          <w:u w:val="single"/>
        </w:rPr>
      </w:pPr>
      <w:r w:rsidRPr="00E8071F">
        <w:rPr>
          <w:rFonts w:asciiTheme="minorHAnsi" w:hAnsiTheme="minorHAnsi"/>
          <w:sz w:val="24"/>
          <w:szCs w:val="24"/>
          <w:u w:val="single"/>
        </w:rPr>
        <w:t>Store Table:</w:t>
      </w:r>
    </w:p>
    <w:p w:rsidR="00E8071F" w:rsidRPr="00E8071F" w:rsidRDefault="00E8071F" w:rsidP="00E8071F">
      <w:pPr>
        <w:pStyle w:val="BodyText"/>
        <w:rPr>
          <w:color w:val="0070C0"/>
          <w:sz w:val="20"/>
        </w:rPr>
      </w:pPr>
      <w:r w:rsidRPr="00E8071F">
        <w:rPr>
          <w:color w:val="0070C0"/>
          <w:sz w:val="20"/>
        </w:rPr>
        <w:t>CREATE TABLE STORE</w:t>
      </w:r>
    </w:p>
    <w:p w:rsidR="00E8071F" w:rsidRPr="00E8071F" w:rsidRDefault="00E8071F" w:rsidP="00E8071F">
      <w:pPr>
        <w:pStyle w:val="BodyText"/>
        <w:rPr>
          <w:color w:val="0070C0"/>
          <w:sz w:val="20"/>
        </w:rPr>
      </w:pPr>
      <w:r w:rsidRPr="00E8071F">
        <w:rPr>
          <w:color w:val="0070C0"/>
          <w:sz w:val="20"/>
        </w:rPr>
        <w:t xml:space="preserve">  (</w:t>
      </w:r>
    </w:p>
    <w:p w:rsidR="00E8071F" w:rsidRPr="00E8071F" w:rsidRDefault="00E8071F" w:rsidP="00E8071F">
      <w:pPr>
        <w:pStyle w:val="BodyText"/>
        <w:rPr>
          <w:color w:val="0070C0"/>
          <w:sz w:val="20"/>
        </w:rPr>
      </w:pPr>
      <w:r w:rsidRPr="00E8071F">
        <w:rPr>
          <w:color w:val="0070C0"/>
          <w:sz w:val="20"/>
        </w:rPr>
        <w:t xml:space="preserve">    STORE_ID         INTEGER NOT </w:t>
      </w:r>
      <w:proofErr w:type="gramStart"/>
      <w:r w:rsidRPr="00E8071F">
        <w:rPr>
          <w:color w:val="0070C0"/>
          <w:sz w:val="20"/>
        </w:rPr>
        <w:t>NULL ,</w:t>
      </w:r>
      <w:proofErr w:type="gramEnd"/>
    </w:p>
    <w:p w:rsidR="00E8071F" w:rsidRPr="00E8071F" w:rsidRDefault="00E8071F" w:rsidP="00E8071F">
      <w:pPr>
        <w:pStyle w:val="BodyText"/>
        <w:rPr>
          <w:color w:val="0070C0"/>
          <w:sz w:val="20"/>
        </w:rPr>
      </w:pPr>
      <w:r w:rsidRPr="00E8071F">
        <w:rPr>
          <w:color w:val="0070C0"/>
          <w:sz w:val="20"/>
        </w:rPr>
        <w:t xml:space="preserve">    STORE_NO          </w:t>
      </w:r>
      <w:proofErr w:type="gramStart"/>
      <w:r w:rsidRPr="00E8071F">
        <w:rPr>
          <w:color w:val="0070C0"/>
          <w:sz w:val="20"/>
        </w:rPr>
        <w:t>INTEGER ,</w:t>
      </w:r>
      <w:proofErr w:type="gramEnd"/>
    </w:p>
    <w:p w:rsidR="00E8071F" w:rsidRPr="00E8071F" w:rsidRDefault="00E8071F" w:rsidP="00E8071F">
      <w:pPr>
        <w:pStyle w:val="BodyText"/>
        <w:rPr>
          <w:color w:val="0070C0"/>
          <w:sz w:val="20"/>
        </w:rPr>
      </w:pPr>
      <w:r w:rsidRPr="00E8071F">
        <w:rPr>
          <w:color w:val="0070C0"/>
          <w:sz w:val="20"/>
        </w:rPr>
        <w:t xml:space="preserve">    STORE_NAME        VARCHAR (100</w:t>
      </w:r>
      <w:proofErr w:type="gramStart"/>
      <w:r w:rsidRPr="00E8071F">
        <w:rPr>
          <w:color w:val="0070C0"/>
          <w:sz w:val="20"/>
        </w:rPr>
        <w:t>) ,</w:t>
      </w:r>
      <w:proofErr w:type="gramEnd"/>
    </w:p>
    <w:p w:rsidR="00E8071F" w:rsidRPr="00E8071F" w:rsidRDefault="00E8071F" w:rsidP="00E8071F">
      <w:pPr>
        <w:pStyle w:val="BodyText"/>
        <w:rPr>
          <w:color w:val="0070C0"/>
          <w:sz w:val="20"/>
        </w:rPr>
      </w:pPr>
      <w:r w:rsidRPr="00E8071F">
        <w:rPr>
          <w:color w:val="0070C0"/>
          <w:sz w:val="20"/>
        </w:rPr>
        <w:t xml:space="preserve">    STORE_WRKNG_HOURS </w:t>
      </w:r>
      <w:proofErr w:type="gramStart"/>
      <w:r w:rsidRPr="00E8071F">
        <w:rPr>
          <w:color w:val="0070C0"/>
          <w:sz w:val="20"/>
        </w:rPr>
        <w:t>INTEGER ,</w:t>
      </w:r>
      <w:proofErr w:type="gramEnd"/>
    </w:p>
    <w:p w:rsidR="00E8071F" w:rsidRPr="00E8071F" w:rsidRDefault="00E8071F" w:rsidP="00E8071F">
      <w:pPr>
        <w:pStyle w:val="BodyText"/>
        <w:rPr>
          <w:color w:val="0070C0"/>
          <w:sz w:val="20"/>
        </w:rPr>
      </w:pPr>
      <w:r w:rsidRPr="00E8071F">
        <w:rPr>
          <w:color w:val="0070C0"/>
          <w:sz w:val="20"/>
        </w:rPr>
        <w:t xml:space="preserve">    ADDRESS           VARCHAR (255</w:t>
      </w:r>
      <w:proofErr w:type="gramStart"/>
      <w:r w:rsidRPr="00E8071F">
        <w:rPr>
          <w:color w:val="0070C0"/>
          <w:sz w:val="20"/>
        </w:rPr>
        <w:t>) ,</w:t>
      </w:r>
      <w:proofErr w:type="gramEnd"/>
    </w:p>
    <w:p w:rsidR="00E8071F" w:rsidRPr="00E8071F" w:rsidRDefault="00E8071F" w:rsidP="00E8071F">
      <w:pPr>
        <w:pStyle w:val="BodyText"/>
        <w:rPr>
          <w:color w:val="0070C0"/>
          <w:sz w:val="20"/>
        </w:rPr>
      </w:pPr>
      <w:r w:rsidRPr="00E8071F">
        <w:rPr>
          <w:color w:val="0070C0"/>
          <w:sz w:val="20"/>
        </w:rPr>
        <w:lastRenderedPageBreak/>
        <w:t xml:space="preserve">    EMAIL_ID          VARCHAR (100</w:t>
      </w:r>
      <w:proofErr w:type="gramStart"/>
      <w:r w:rsidRPr="00E8071F">
        <w:rPr>
          <w:color w:val="0070C0"/>
          <w:sz w:val="20"/>
        </w:rPr>
        <w:t>) ,</w:t>
      </w:r>
      <w:proofErr w:type="gramEnd"/>
    </w:p>
    <w:p w:rsidR="00E8071F" w:rsidRPr="00E8071F" w:rsidRDefault="00E8071F" w:rsidP="00E8071F">
      <w:pPr>
        <w:pStyle w:val="BodyText"/>
        <w:rPr>
          <w:color w:val="0070C0"/>
          <w:sz w:val="20"/>
        </w:rPr>
      </w:pPr>
      <w:r w:rsidRPr="00E8071F">
        <w:rPr>
          <w:color w:val="0070C0"/>
          <w:sz w:val="20"/>
        </w:rPr>
        <w:t xml:space="preserve">    PHONE_NO          INTEGER</w:t>
      </w:r>
    </w:p>
    <w:p w:rsidR="00E8071F" w:rsidRPr="00E8071F" w:rsidRDefault="00E8071F" w:rsidP="00E8071F">
      <w:pPr>
        <w:pStyle w:val="BodyText"/>
        <w:rPr>
          <w:color w:val="0070C0"/>
          <w:sz w:val="20"/>
        </w:rPr>
      </w:pPr>
      <w:r w:rsidRPr="00E8071F">
        <w:rPr>
          <w:color w:val="0070C0"/>
          <w:sz w:val="20"/>
        </w:rPr>
        <w:t xml:space="preserve">  ) ;</w:t>
      </w:r>
    </w:p>
    <w:p w:rsidR="00E8071F" w:rsidRPr="00E8071F" w:rsidRDefault="00E8071F" w:rsidP="00E8071F">
      <w:pPr>
        <w:pStyle w:val="BodyText"/>
        <w:rPr>
          <w:color w:val="0070C0"/>
          <w:sz w:val="20"/>
        </w:rPr>
      </w:pPr>
      <w:r w:rsidRPr="00E8071F">
        <w:rPr>
          <w:color w:val="0070C0"/>
          <w:sz w:val="20"/>
        </w:rPr>
        <w:t xml:space="preserve">ALTER TABLE STORE ADD CONSTRAINT STORE_PK PRIMARY KEY </w:t>
      </w:r>
      <w:proofErr w:type="gramStart"/>
      <w:r w:rsidRPr="00E8071F">
        <w:rPr>
          <w:color w:val="0070C0"/>
          <w:sz w:val="20"/>
        </w:rPr>
        <w:t>( STORE</w:t>
      </w:r>
      <w:proofErr w:type="gramEnd"/>
      <w:r w:rsidRPr="00E8071F">
        <w:rPr>
          <w:color w:val="0070C0"/>
          <w:sz w:val="20"/>
        </w:rPr>
        <w:t>_ID ) ;</w:t>
      </w:r>
    </w:p>
    <w:p w:rsidR="00E8071F" w:rsidRPr="00E8071F" w:rsidRDefault="00E8071F" w:rsidP="00E8071F">
      <w:pPr>
        <w:pStyle w:val="BodyText"/>
        <w:rPr>
          <w:color w:val="0070C0"/>
          <w:sz w:val="20"/>
        </w:rPr>
      </w:pPr>
    </w:p>
    <w:p w:rsidR="00E8071F" w:rsidRDefault="00E8071F" w:rsidP="00E8071F">
      <w:pPr>
        <w:pStyle w:val="BodyText"/>
        <w:rPr>
          <w:rFonts w:asciiTheme="minorHAnsi" w:hAnsiTheme="minorHAnsi"/>
          <w:sz w:val="24"/>
          <w:szCs w:val="24"/>
          <w:u w:val="single"/>
        </w:rPr>
      </w:pPr>
      <w:r w:rsidRPr="00E8071F">
        <w:rPr>
          <w:rFonts w:asciiTheme="minorHAnsi" w:hAnsiTheme="minorHAnsi"/>
          <w:sz w:val="24"/>
          <w:szCs w:val="24"/>
          <w:u w:val="single"/>
        </w:rPr>
        <w:t>Creating the Foreign Keys:</w:t>
      </w:r>
    </w:p>
    <w:p w:rsidR="00E8071F" w:rsidRPr="00E8071F" w:rsidRDefault="00E8071F" w:rsidP="00E8071F">
      <w:pPr>
        <w:pStyle w:val="BodyText"/>
        <w:rPr>
          <w:rFonts w:asciiTheme="minorHAnsi" w:hAnsiTheme="minorHAnsi"/>
          <w:sz w:val="24"/>
          <w:szCs w:val="24"/>
          <w:u w:val="single"/>
        </w:rPr>
      </w:pPr>
    </w:p>
    <w:p w:rsidR="002C0204" w:rsidRDefault="00E8071F" w:rsidP="00E8071F">
      <w:pPr>
        <w:pStyle w:val="BodyText"/>
        <w:rPr>
          <w:color w:val="0070C0"/>
          <w:sz w:val="20"/>
        </w:rPr>
      </w:pPr>
      <w:r w:rsidRPr="00E8071F">
        <w:rPr>
          <w:color w:val="0070C0"/>
          <w:sz w:val="20"/>
        </w:rPr>
        <w:t xml:space="preserve">ALTER TABLE EMP_SAL ADD CONSTRAINT EMPLOYEE_FK1 FOREIGN KEY </w:t>
      </w:r>
      <w:proofErr w:type="gramStart"/>
      <w:r w:rsidRPr="00E8071F">
        <w:rPr>
          <w:color w:val="0070C0"/>
          <w:sz w:val="20"/>
        </w:rPr>
        <w:t>( DATE</w:t>
      </w:r>
      <w:proofErr w:type="gramEnd"/>
      <w:r w:rsidRPr="00E8071F">
        <w:rPr>
          <w:color w:val="0070C0"/>
          <w:sz w:val="20"/>
        </w:rPr>
        <w:t>_ID ) REFERENCES DAY ( DATE_ID ) ;</w:t>
      </w:r>
    </w:p>
    <w:p w:rsidR="00E8071F" w:rsidRDefault="00E8071F" w:rsidP="00E8071F">
      <w:pPr>
        <w:pStyle w:val="BodyText"/>
        <w:rPr>
          <w:color w:val="0070C0"/>
          <w:sz w:val="20"/>
        </w:rPr>
      </w:pPr>
    </w:p>
    <w:p w:rsidR="00E8071F" w:rsidRPr="00E8071F" w:rsidRDefault="00E8071F" w:rsidP="00E8071F">
      <w:pPr>
        <w:pStyle w:val="BodyText"/>
        <w:rPr>
          <w:color w:val="0070C0"/>
          <w:sz w:val="20"/>
        </w:rPr>
      </w:pPr>
      <w:r w:rsidRPr="00E8071F">
        <w:rPr>
          <w:color w:val="0070C0"/>
          <w:sz w:val="20"/>
        </w:rPr>
        <w:t xml:space="preserve">ALTER TABLE EMP_SAL ADD CONSTRAINT EMPLOYEE_FK2 FOREIGN KEY </w:t>
      </w:r>
      <w:proofErr w:type="gramStart"/>
      <w:r w:rsidRPr="00E8071F">
        <w:rPr>
          <w:color w:val="0070C0"/>
          <w:sz w:val="20"/>
        </w:rPr>
        <w:t>( EMP</w:t>
      </w:r>
      <w:proofErr w:type="gramEnd"/>
      <w:r w:rsidRPr="00E8071F">
        <w:rPr>
          <w:color w:val="0070C0"/>
          <w:sz w:val="20"/>
        </w:rPr>
        <w:t>_ID ) REFERENCES EMPLOYEE ( EMP_ID ) ;</w:t>
      </w:r>
    </w:p>
    <w:p w:rsidR="00E8071F" w:rsidRPr="00E8071F" w:rsidRDefault="00E8071F" w:rsidP="00E8071F">
      <w:pPr>
        <w:pStyle w:val="BodyText"/>
        <w:rPr>
          <w:color w:val="0070C0"/>
          <w:sz w:val="20"/>
        </w:rPr>
      </w:pPr>
    </w:p>
    <w:p w:rsidR="00E8071F" w:rsidRPr="00E8071F" w:rsidRDefault="00E8071F" w:rsidP="00E8071F">
      <w:pPr>
        <w:pStyle w:val="BodyText"/>
        <w:rPr>
          <w:color w:val="0070C0"/>
          <w:sz w:val="20"/>
        </w:rPr>
      </w:pPr>
      <w:r w:rsidRPr="00E8071F">
        <w:rPr>
          <w:color w:val="0070C0"/>
          <w:sz w:val="20"/>
        </w:rPr>
        <w:t xml:space="preserve">ALTER TABLE EMP_SAL ADD CONSTRAINT EMPLOYEE_FK3 FOREIGN KEY </w:t>
      </w:r>
      <w:proofErr w:type="gramStart"/>
      <w:r w:rsidRPr="00E8071F">
        <w:rPr>
          <w:color w:val="0070C0"/>
          <w:sz w:val="20"/>
        </w:rPr>
        <w:t>( STORE</w:t>
      </w:r>
      <w:proofErr w:type="gramEnd"/>
      <w:r w:rsidRPr="00E8071F">
        <w:rPr>
          <w:color w:val="0070C0"/>
          <w:sz w:val="20"/>
        </w:rPr>
        <w:t>_ID ) REFERENCES STORE ( STORE_ID ) ;</w:t>
      </w:r>
    </w:p>
    <w:p w:rsidR="00E8071F" w:rsidRPr="00E8071F" w:rsidRDefault="00E8071F" w:rsidP="00E8071F">
      <w:pPr>
        <w:pStyle w:val="BodyText"/>
        <w:rPr>
          <w:color w:val="0070C0"/>
          <w:sz w:val="20"/>
        </w:rPr>
      </w:pPr>
    </w:p>
    <w:p w:rsidR="00E8071F" w:rsidRPr="00E8071F" w:rsidRDefault="00E8071F" w:rsidP="00E8071F">
      <w:pPr>
        <w:pStyle w:val="BodyText"/>
        <w:rPr>
          <w:color w:val="0070C0"/>
          <w:sz w:val="20"/>
        </w:rPr>
      </w:pPr>
      <w:r w:rsidRPr="00E8071F">
        <w:rPr>
          <w:color w:val="0070C0"/>
          <w:sz w:val="20"/>
        </w:rPr>
        <w:t xml:space="preserve">ALTER TABLE ORDERS ADD CONSTRAINT ORDER_FK1 FOREIGN KEY </w:t>
      </w:r>
      <w:proofErr w:type="gramStart"/>
      <w:r w:rsidRPr="00E8071F">
        <w:rPr>
          <w:color w:val="0070C0"/>
          <w:sz w:val="20"/>
        </w:rPr>
        <w:t>( DATE</w:t>
      </w:r>
      <w:proofErr w:type="gramEnd"/>
      <w:r w:rsidRPr="00E8071F">
        <w:rPr>
          <w:color w:val="0070C0"/>
          <w:sz w:val="20"/>
        </w:rPr>
        <w:t>_ID ) REFERENCES DAY ( DATE_ID ) ;</w:t>
      </w:r>
    </w:p>
    <w:p w:rsidR="00E8071F" w:rsidRPr="00E8071F" w:rsidRDefault="00E8071F" w:rsidP="00E8071F">
      <w:pPr>
        <w:pStyle w:val="BodyText"/>
        <w:rPr>
          <w:color w:val="0070C0"/>
          <w:sz w:val="20"/>
        </w:rPr>
      </w:pPr>
    </w:p>
    <w:p w:rsidR="00E8071F" w:rsidRPr="00E8071F" w:rsidRDefault="00E8071F" w:rsidP="00E8071F">
      <w:pPr>
        <w:pStyle w:val="BodyText"/>
        <w:rPr>
          <w:color w:val="0070C0"/>
          <w:sz w:val="20"/>
        </w:rPr>
      </w:pPr>
      <w:r w:rsidRPr="00E8071F">
        <w:rPr>
          <w:color w:val="0070C0"/>
          <w:sz w:val="20"/>
        </w:rPr>
        <w:t xml:space="preserve">ALTER TABLE ORDERS ADD CONSTRAINT ORDER_FK2 FOREIGN KEY </w:t>
      </w:r>
      <w:proofErr w:type="gramStart"/>
      <w:r w:rsidRPr="00E8071F">
        <w:rPr>
          <w:color w:val="0070C0"/>
          <w:sz w:val="20"/>
        </w:rPr>
        <w:t>( PRODUCT</w:t>
      </w:r>
      <w:proofErr w:type="gramEnd"/>
      <w:r w:rsidRPr="00E8071F">
        <w:rPr>
          <w:color w:val="0070C0"/>
          <w:sz w:val="20"/>
        </w:rPr>
        <w:t>_WID ) REFERENCES PRODUCT ( PRODUCT_WID ) ;</w:t>
      </w:r>
    </w:p>
    <w:p w:rsidR="00E8071F" w:rsidRPr="00E8071F" w:rsidRDefault="00E8071F" w:rsidP="00E8071F">
      <w:pPr>
        <w:pStyle w:val="BodyText"/>
        <w:rPr>
          <w:color w:val="0070C0"/>
          <w:sz w:val="20"/>
        </w:rPr>
      </w:pPr>
    </w:p>
    <w:p w:rsidR="00E8071F" w:rsidRPr="00E8071F" w:rsidRDefault="00E8071F" w:rsidP="00E8071F">
      <w:pPr>
        <w:pStyle w:val="BodyText"/>
        <w:rPr>
          <w:color w:val="0070C0"/>
          <w:sz w:val="20"/>
        </w:rPr>
      </w:pPr>
      <w:r w:rsidRPr="00E8071F">
        <w:rPr>
          <w:color w:val="0070C0"/>
          <w:sz w:val="20"/>
        </w:rPr>
        <w:t xml:space="preserve">ALTER TABLE ORDERS ADD CONSTRAINT ORDER_FK3 FOREIGN KEY </w:t>
      </w:r>
      <w:proofErr w:type="gramStart"/>
      <w:r w:rsidRPr="00E8071F">
        <w:rPr>
          <w:color w:val="0070C0"/>
          <w:sz w:val="20"/>
        </w:rPr>
        <w:t>( STORE</w:t>
      </w:r>
      <w:proofErr w:type="gramEnd"/>
      <w:r w:rsidRPr="00E8071F">
        <w:rPr>
          <w:color w:val="0070C0"/>
          <w:sz w:val="20"/>
        </w:rPr>
        <w:t>_ID ) REFERENCES STORE ( STORE_ID ) ;</w:t>
      </w:r>
    </w:p>
    <w:p w:rsidR="00E8071F" w:rsidRPr="00E8071F" w:rsidRDefault="00E8071F" w:rsidP="00E8071F">
      <w:pPr>
        <w:pStyle w:val="BodyText"/>
        <w:rPr>
          <w:color w:val="0070C0"/>
          <w:sz w:val="20"/>
        </w:rPr>
      </w:pPr>
    </w:p>
    <w:p w:rsidR="00E8071F" w:rsidRPr="00E8071F" w:rsidRDefault="00E8071F" w:rsidP="00E8071F">
      <w:pPr>
        <w:pStyle w:val="BodyText"/>
        <w:rPr>
          <w:color w:val="0070C0"/>
          <w:sz w:val="20"/>
        </w:rPr>
      </w:pPr>
      <w:r w:rsidRPr="00E8071F">
        <w:rPr>
          <w:color w:val="0070C0"/>
          <w:sz w:val="20"/>
        </w:rPr>
        <w:t xml:space="preserve">ALTER TABLE SALES ADD CONSTRAINT SALES_FK1 FOREIGN KEY </w:t>
      </w:r>
      <w:proofErr w:type="gramStart"/>
      <w:r w:rsidRPr="00E8071F">
        <w:rPr>
          <w:color w:val="0070C0"/>
          <w:sz w:val="20"/>
        </w:rPr>
        <w:t>( CUST</w:t>
      </w:r>
      <w:proofErr w:type="gramEnd"/>
      <w:r w:rsidRPr="00E8071F">
        <w:rPr>
          <w:color w:val="0070C0"/>
          <w:sz w:val="20"/>
        </w:rPr>
        <w:t>_ID ) REFERENCES CUSTOMER ( CUST_ID ) ;</w:t>
      </w:r>
    </w:p>
    <w:p w:rsidR="00E8071F" w:rsidRPr="00E8071F" w:rsidRDefault="00E8071F" w:rsidP="00E8071F">
      <w:pPr>
        <w:pStyle w:val="BodyText"/>
        <w:rPr>
          <w:color w:val="0070C0"/>
          <w:sz w:val="20"/>
        </w:rPr>
      </w:pPr>
    </w:p>
    <w:p w:rsidR="00E8071F" w:rsidRPr="00E8071F" w:rsidRDefault="00E8071F" w:rsidP="00E8071F">
      <w:pPr>
        <w:pStyle w:val="BodyText"/>
        <w:rPr>
          <w:color w:val="0070C0"/>
          <w:sz w:val="20"/>
        </w:rPr>
      </w:pPr>
      <w:r w:rsidRPr="00E8071F">
        <w:rPr>
          <w:color w:val="0070C0"/>
          <w:sz w:val="20"/>
        </w:rPr>
        <w:t xml:space="preserve">ALTER TABLE SALES ADD CONSTRAINT SALES_FK2 FOREIGN KEY </w:t>
      </w:r>
      <w:proofErr w:type="gramStart"/>
      <w:r w:rsidRPr="00E8071F">
        <w:rPr>
          <w:color w:val="0070C0"/>
          <w:sz w:val="20"/>
        </w:rPr>
        <w:t>( DATE</w:t>
      </w:r>
      <w:proofErr w:type="gramEnd"/>
      <w:r w:rsidRPr="00E8071F">
        <w:rPr>
          <w:color w:val="0070C0"/>
          <w:sz w:val="20"/>
        </w:rPr>
        <w:t>_ID ) REFERENCES DAY ( DATE_ID ) ;</w:t>
      </w:r>
    </w:p>
    <w:p w:rsidR="00E8071F" w:rsidRPr="00E8071F" w:rsidRDefault="00E8071F" w:rsidP="00E8071F">
      <w:pPr>
        <w:pStyle w:val="BodyText"/>
        <w:rPr>
          <w:color w:val="0070C0"/>
          <w:sz w:val="20"/>
        </w:rPr>
      </w:pPr>
    </w:p>
    <w:p w:rsidR="00E8071F" w:rsidRPr="00E8071F" w:rsidRDefault="00E8071F" w:rsidP="00E8071F">
      <w:pPr>
        <w:pStyle w:val="BodyText"/>
        <w:rPr>
          <w:color w:val="0070C0"/>
          <w:sz w:val="20"/>
        </w:rPr>
      </w:pPr>
      <w:r w:rsidRPr="00E8071F">
        <w:rPr>
          <w:color w:val="0070C0"/>
          <w:sz w:val="20"/>
        </w:rPr>
        <w:t xml:space="preserve">ALTER TABLE SALES ADD CONSTRAINT SALES_FK3 FOREIGN KEY </w:t>
      </w:r>
      <w:proofErr w:type="gramStart"/>
      <w:r w:rsidRPr="00E8071F">
        <w:rPr>
          <w:color w:val="0070C0"/>
          <w:sz w:val="20"/>
        </w:rPr>
        <w:t>( PRODUCT</w:t>
      </w:r>
      <w:proofErr w:type="gramEnd"/>
      <w:r w:rsidRPr="00E8071F">
        <w:rPr>
          <w:color w:val="0070C0"/>
          <w:sz w:val="20"/>
        </w:rPr>
        <w:t>_WID ) REFERENCES PRODUCT ( PRODUCT_WID ) ;</w:t>
      </w:r>
    </w:p>
    <w:p w:rsidR="00E8071F" w:rsidRPr="00E8071F" w:rsidRDefault="00E8071F" w:rsidP="00E8071F">
      <w:pPr>
        <w:pStyle w:val="BodyText"/>
        <w:rPr>
          <w:color w:val="0070C0"/>
          <w:sz w:val="20"/>
        </w:rPr>
      </w:pPr>
    </w:p>
    <w:p w:rsidR="00E8071F" w:rsidRPr="00E8071F" w:rsidRDefault="00E8071F" w:rsidP="00E8071F">
      <w:pPr>
        <w:pStyle w:val="BodyText"/>
        <w:rPr>
          <w:color w:val="0070C0"/>
          <w:sz w:val="20"/>
        </w:rPr>
      </w:pPr>
      <w:r w:rsidRPr="00E8071F">
        <w:rPr>
          <w:color w:val="0070C0"/>
          <w:sz w:val="20"/>
        </w:rPr>
        <w:t xml:space="preserve">ALTER TABLE SALES ADD CONSTRAINT SALES_FK4 FOREIGN KEY </w:t>
      </w:r>
      <w:proofErr w:type="gramStart"/>
      <w:r w:rsidRPr="00E8071F">
        <w:rPr>
          <w:color w:val="0070C0"/>
          <w:sz w:val="20"/>
        </w:rPr>
        <w:t>( STORE</w:t>
      </w:r>
      <w:proofErr w:type="gramEnd"/>
      <w:r w:rsidRPr="00E8071F">
        <w:rPr>
          <w:color w:val="0070C0"/>
          <w:sz w:val="20"/>
        </w:rPr>
        <w:t>_ID ) REFERENCES STORE ( STORE_ID ) ;</w:t>
      </w:r>
    </w:p>
    <w:p w:rsidR="00E8071F" w:rsidRPr="00E8071F" w:rsidRDefault="00E8071F" w:rsidP="00E8071F">
      <w:pPr>
        <w:pStyle w:val="BodyText"/>
        <w:rPr>
          <w:color w:val="0070C0"/>
          <w:sz w:val="20"/>
        </w:rPr>
      </w:pPr>
    </w:p>
    <w:p w:rsidR="00E8071F" w:rsidRDefault="00E8071F" w:rsidP="00E8071F">
      <w:pPr>
        <w:pStyle w:val="BodyText"/>
        <w:rPr>
          <w:color w:val="0070C0"/>
          <w:sz w:val="20"/>
        </w:rPr>
      </w:pPr>
      <w:r w:rsidRPr="00E8071F">
        <w:rPr>
          <w:color w:val="0070C0"/>
          <w:sz w:val="20"/>
        </w:rPr>
        <w:t xml:space="preserve">ALTER TABLE SALES ADD CONSTRAINT SALES_FK5 FOREIGN KEY </w:t>
      </w:r>
      <w:proofErr w:type="gramStart"/>
      <w:r w:rsidRPr="00E8071F">
        <w:rPr>
          <w:color w:val="0070C0"/>
          <w:sz w:val="20"/>
        </w:rPr>
        <w:t>( EMP</w:t>
      </w:r>
      <w:proofErr w:type="gramEnd"/>
      <w:r w:rsidRPr="00E8071F">
        <w:rPr>
          <w:color w:val="0070C0"/>
          <w:sz w:val="20"/>
        </w:rPr>
        <w:t>_ID ) REFERENCES EMPLOYEE ( EMP_ID ) ;</w:t>
      </w:r>
    </w:p>
    <w:p w:rsidR="003E6A3F" w:rsidRDefault="003E6A3F" w:rsidP="00E8071F">
      <w:pPr>
        <w:pStyle w:val="BodyText"/>
        <w:rPr>
          <w:color w:val="0070C0"/>
          <w:sz w:val="20"/>
        </w:rPr>
      </w:pPr>
    </w:p>
    <w:p w:rsidR="003E6A3F" w:rsidRDefault="003E6A3F" w:rsidP="00E8071F">
      <w:pPr>
        <w:pStyle w:val="BodyText"/>
        <w:rPr>
          <w:color w:val="0070C0"/>
          <w:sz w:val="20"/>
        </w:rPr>
      </w:pPr>
    </w:p>
    <w:p w:rsidR="003E6A3F" w:rsidRPr="003E6A3F" w:rsidRDefault="003E6A3F" w:rsidP="00E8071F">
      <w:pPr>
        <w:pStyle w:val="BodyText"/>
        <w:rPr>
          <w:rFonts w:asciiTheme="minorHAnsi" w:hAnsiTheme="minorHAnsi"/>
          <w:sz w:val="24"/>
          <w:szCs w:val="24"/>
        </w:rPr>
      </w:pPr>
      <w:r w:rsidRPr="003E6A3F">
        <w:rPr>
          <w:rFonts w:asciiTheme="minorHAnsi" w:hAnsiTheme="minorHAnsi"/>
          <w:sz w:val="24"/>
          <w:szCs w:val="24"/>
        </w:rPr>
        <w:t>The above created tables are available in the ISQS6338_Group_08 schema as follows</w:t>
      </w:r>
      <w:r>
        <w:rPr>
          <w:rFonts w:asciiTheme="minorHAnsi" w:hAnsiTheme="minorHAnsi"/>
          <w:sz w:val="24"/>
          <w:szCs w:val="24"/>
        </w:rPr>
        <w:t>:</w:t>
      </w:r>
    </w:p>
    <w:p w:rsidR="003E6A3F" w:rsidRDefault="003E6A3F" w:rsidP="00E8071F">
      <w:pPr>
        <w:pStyle w:val="BodyText"/>
        <w:rPr>
          <w:color w:val="0070C0"/>
          <w:sz w:val="20"/>
        </w:rPr>
      </w:pPr>
    </w:p>
    <w:p w:rsidR="003E6A3F" w:rsidRPr="00E8071F" w:rsidRDefault="003E6A3F" w:rsidP="00E8071F">
      <w:pPr>
        <w:pStyle w:val="BodyText"/>
        <w:rPr>
          <w:color w:val="0070C0"/>
          <w:sz w:val="20"/>
        </w:rPr>
      </w:pPr>
      <w:r>
        <w:rPr>
          <w:noProof/>
        </w:rPr>
        <w:drawing>
          <wp:inline distT="0" distB="0" distL="0" distR="0" wp14:anchorId="13052694" wp14:editId="2EB87D19">
            <wp:extent cx="2371725" cy="3286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371725" cy="3286125"/>
                    </a:xfrm>
                    <a:prstGeom prst="rect">
                      <a:avLst/>
                    </a:prstGeom>
                  </pic:spPr>
                </pic:pic>
              </a:graphicData>
            </a:graphic>
          </wp:inline>
        </w:drawing>
      </w:r>
    </w:p>
    <w:p w:rsidR="0033139D" w:rsidRDefault="0033139D">
      <w:pPr>
        <w:pStyle w:val="Heading2"/>
      </w:pPr>
      <w:bookmarkStart w:id="14" w:name="_Toc500241056"/>
      <w:r>
        <w:t>Inserting the data</w:t>
      </w:r>
      <w:bookmarkEnd w:id="14"/>
    </w:p>
    <w:p w:rsidR="0033139D" w:rsidRDefault="0033139D" w:rsidP="0033139D">
      <w:pPr>
        <w:pStyle w:val="BodyText"/>
      </w:pPr>
    </w:p>
    <w:p w:rsidR="0033139D" w:rsidRPr="00126155" w:rsidRDefault="0033139D" w:rsidP="00126155">
      <w:pPr>
        <w:pStyle w:val="BodyText"/>
        <w:spacing w:line="360" w:lineRule="auto"/>
        <w:rPr>
          <w:rFonts w:asciiTheme="minorHAnsi" w:hAnsiTheme="minorHAnsi"/>
          <w:sz w:val="24"/>
          <w:szCs w:val="24"/>
        </w:rPr>
      </w:pPr>
      <w:r w:rsidRPr="00126155">
        <w:rPr>
          <w:rFonts w:asciiTheme="minorHAnsi" w:hAnsiTheme="minorHAnsi"/>
          <w:sz w:val="24"/>
          <w:szCs w:val="24"/>
        </w:rPr>
        <w:t>Once the tables are created, the next step is to insert the data into these tables. Below are some of the sample insert statements for each of the tables:</w:t>
      </w:r>
    </w:p>
    <w:p w:rsidR="0033139D" w:rsidRPr="00126155" w:rsidRDefault="0033139D" w:rsidP="00126155">
      <w:pPr>
        <w:pStyle w:val="BodyText"/>
        <w:spacing w:line="360" w:lineRule="auto"/>
        <w:rPr>
          <w:rFonts w:asciiTheme="minorHAnsi" w:hAnsiTheme="minorHAnsi"/>
          <w:sz w:val="24"/>
          <w:szCs w:val="24"/>
          <w:u w:val="single"/>
        </w:rPr>
      </w:pPr>
      <w:r w:rsidRPr="00126155">
        <w:rPr>
          <w:rFonts w:asciiTheme="minorHAnsi" w:hAnsiTheme="minorHAnsi"/>
          <w:sz w:val="24"/>
          <w:szCs w:val="24"/>
          <w:u w:val="single"/>
        </w:rPr>
        <w:t>Insert into Customer Table:</w:t>
      </w:r>
    </w:p>
    <w:p w:rsidR="0033139D" w:rsidRPr="00126155" w:rsidRDefault="0033139D" w:rsidP="0033139D">
      <w:pPr>
        <w:pStyle w:val="BodyText"/>
        <w:rPr>
          <w:color w:val="0070C0"/>
        </w:rPr>
      </w:pPr>
      <w:r w:rsidRPr="00126155">
        <w:rPr>
          <w:color w:val="0070C0"/>
        </w:rPr>
        <w:t>INSERT INTO CUSTOMER VALUES (23262,1,'Candice Levy</w:t>
      </w:r>
      <w:proofErr w:type="gramStart"/>
      <w:r w:rsidRPr="00126155">
        <w:rPr>
          <w:color w:val="0070C0"/>
        </w:rPr>
        <w:t>','candicelevy@yahoo.com</w:t>
      </w:r>
      <w:proofErr w:type="gramEnd"/>
      <w:r w:rsidRPr="00126155">
        <w:rPr>
          <w:color w:val="0070C0"/>
        </w:rPr>
        <w:t>',1434451018,'Credit Card');</w:t>
      </w:r>
    </w:p>
    <w:p w:rsidR="0033139D" w:rsidRPr="00126155" w:rsidRDefault="0033139D" w:rsidP="0033139D">
      <w:pPr>
        <w:pStyle w:val="BodyText"/>
        <w:rPr>
          <w:color w:val="0070C0"/>
        </w:rPr>
      </w:pPr>
      <w:r w:rsidRPr="00126155">
        <w:rPr>
          <w:color w:val="0070C0"/>
        </w:rPr>
        <w:t>INSERT INTO CUSTOMER VALUES (23263,2,'Xerxes Smith</w:t>
      </w:r>
      <w:proofErr w:type="gramStart"/>
      <w:r w:rsidRPr="00126155">
        <w:rPr>
          <w:color w:val="0070C0"/>
        </w:rPr>
        <w:t>','xerxessmith@yahoo.com</w:t>
      </w:r>
      <w:proofErr w:type="gramEnd"/>
      <w:r w:rsidRPr="00126155">
        <w:rPr>
          <w:color w:val="0070C0"/>
        </w:rPr>
        <w:t>',1464351356,'Cash');</w:t>
      </w:r>
    </w:p>
    <w:p w:rsidR="0033139D" w:rsidRPr="00126155" w:rsidRDefault="0033139D" w:rsidP="0033139D">
      <w:pPr>
        <w:pStyle w:val="BodyText"/>
        <w:rPr>
          <w:color w:val="0070C0"/>
        </w:rPr>
      </w:pPr>
      <w:r w:rsidRPr="00126155">
        <w:rPr>
          <w:color w:val="0070C0"/>
        </w:rPr>
        <w:t>INSERT INTO CUSTOMER VALUES (23264,3,'Levi Douglas</w:t>
      </w:r>
      <w:proofErr w:type="gramStart"/>
      <w:r w:rsidRPr="00126155">
        <w:rPr>
          <w:color w:val="0070C0"/>
        </w:rPr>
        <w:t>','levidouglas@yahoo.com</w:t>
      </w:r>
      <w:proofErr w:type="gramEnd"/>
      <w:r w:rsidRPr="00126155">
        <w:rPr>
          <w:color w:val="0070C0"/>
        </w:rPr>
        <w:t>',1402058219,'Cash');</w:t>
      </w:r>
    </w:p>
    <w:p w:rsidR="0033139D" w:rsidRPr="00126155" w:rsidRDefault="0033139D" w:rsidP="0033139D">
      <w:pPr>
        <w:pStyle w:val="BodyText"/>
        <w:rPr>
          <w:color w:val="0070C0"/>
        </w:rPr>
      </w:pPr>
      <w:r w:rsidRPr="00126155">
        <w:rPr>
          <w:color w:val="0070C0"/>
        </w:rPr>
        <w:t>INSERT INTO CUSTOMER VALUES (23265,4,'Uriel Benton</w:t>
      </w:r>
      <w:proofErr w:type="gramStart"/>
      <w:r w:rsidRPr="00126155">
        <w:rPr>
          <w:color w:val="0070C0"/>
        </w:rPr>
        <w:t>','urielbenton@yahoo.com</w:t>
      </w:r>
      <w:proofErr w:type="gramEnd"/>
      <w:r w:rsidRPr="00126155">
        <w:rPr>
          <w:color w:val="0070C0"/>
        </w:rPr>
        <w:t>',1494804759,'Cash');</w:t>
      </w:r>
    </w:p>
    <w:p w:rsidR="0033139D" w:rsidRDefault="0033139D" w:rsidP="0033139D">
      <w:pPr>
        <w:pStyle w:val="BodyText"/>
      </w:pPr>
    </w:p>
    <w:p w:rsidR="0033139D" w:rsidRPr="00126155" w:rsidRDefault="0033139D" w:rsidP="0033139D">
      <w:pPr>
        <w:pStyle w:val="BodyText"/>
        <w:rPr>
          <w:rFonts w:asciiTheme="minorHAnsi" w:hAnsiTheme="minorHAnsi"/>
          <w:sz w:val="24"/>
          <w:szCs w:val="24"/>
          <w:u w:val="single"/>
        </w:rPr>
      </w:pPr>
      <w:r w:rsidRPr="00126155">
        <w:rPr>
          <w:rFonts w:asciiTheme="minorHAnsi" w:hAnsiTheme="minorHAnsi"/>
          <w:sz w:val="24"/>
          <w:szCs w:val="24"/>
          <w:u w:val="single"/>
        </w:rPr>
        <w:t>Insert into Employee Table</w:t>
      </w:r>
      <w:r w:rsidR="001D340D" w:rsidRPr="00126155">
        <w:rPr>
          <w:rFonts w:asciiTheme="minorHAnsi" w:hAnsiTheme="minorHAnsi"/>
          <w:sz w:val="24"/>
          <w:szCs w:val="24"/>
          <w:u w:val="single"/>
        </w:rPr>
        <w:t>:</w:t>
      </w:r>
    </w:p>
    <w:p w:rsidR="0033139D" w:rsidRDefault="0033139D" w:rsidP="0033139D">
      <w:pPr>
        <w:pStyle w:val="BodyText"/>
      </w:pPr>
    </w:p>
    <w:p w:rsidR="0033139D" w:rsidRPr="00126155" w:rsidRDefault="00126155" w:rsidP="0033139D">
      <w:pPr>
        <w:pStyle w:val="BodyText"/>
        <w:rPr>
          <w:color w:val="0070C0"/>
        </w:rPr>
      </w:pPr>
      <w:r w:rsidRPr="00126155">
        <w:rPr>
          <w:color w:val="0070C0"/>
        </w:rPr>
        <w:t>I</w:t>
      </w:r>
      <w:r w:rsidR="0033139D" w:rsidRPr="00126155">
        <w:rPr>
          <w:color w:val="0070C0"/>
        </w:rPr>
        <w:t>NSERT INTO EMPLOYEE VALUES (1963,1963,'Arsenio Knowles',21,'Cleanzone');</w:t>
      </w:r>
    </w:p>
    <w:p w:rsidR="0033139D" w:rsidRPr="00126155" w:rsidRDefault="0033139D" w:rsidP="0033139D">
      <w:pPr>
        <w:pStyle w:val="BodyText"/>
        <w:rPr>
          <w:color w:val="0070C0"/>
        </w:rPr>
      </w:pPr>
      <w:r w:rsidRPr="00126155">
        <w:rPr>
          <w:color w:val="0070C0"/>
        </w:rPr>
        <w:t>INSERT INTO EMPLOYEE VALUES (1964,1964,'Noble Warner',41,'Freshbreeze');</w:t>
      </w:r>
    </w:p>
    <w:p w:rsidR="0033139D" w:rsidRPr="00126155" w:rsidRDefault="0033139D" w:rsidP="0033139D">
      <w:pPr>
        <w:pStyle w:val="BodyText"/>
        <w:rPr>
          <w:color w:val="0070C0"/>
        </w:rPr>
      </w:pPr>
      <w:r w:rsidRPr="00126155">
        <w:rPr>
          <w:color w:val="0070C0"/>
        </w:rPr>
        <w:t>INSERT INTO EMPLOYEE VALUES (1965,1965,'Melinda Cobb',45,'Freshbreeze');</w:t>
      </w:r>
    </w:p>
    <w:p w:rsidR="001D340D" w:rsidRPr="00126155" w:rsidRDefault="0033139D" w:rsidP="0033139D">
      <w:pPr>
        <w:pStyle w:val="BodyText"/>
        <w:rPr>
          <w:color w:val="0070C0"/>
        </w:rPr>
      </w:pPr>
      <w:r w:rsidRPr="00126155">
        <w:rPr>
          <w:color w:val="0070C0"/>
        </w:rPr>
        <w:lastRenderedPageBreak/>
        <w:t>INSERT INTO EMPLOYEE VALUES (1966,1966,'Silas Battle',28,'Freshbreeze');</w:t>
      </w:r>
    </w:p>
    <w:p w:rsidR="0033139D" w:rsidRDefault="001D340D" w:rsidP="001D340D">
      <w:pPr>
        <w:tabs>
          <w:tab w:val="left" w:pos="7860"/>
        </w:tabs>
      </w:pPr>
      <w:r>
        <w:tab/>
      </w:r>
    </w:p>
    <w:p w:rsidR="001D340D" w:rsidRDefault="001D340D" w:rsidP="001D340D">
      <w:pPr>
        <w:tabs>
          <w:tab w:val="left" w:pos="7860"/>
        </w:tabs>
      </w:pPr>
    </w:p>
    <w:p w:rsidR="001D340D" w:rsidRPr="00126155" w:rsidRDefault="001D340D" w:rsidP="001D340D">
      <w:pPr>
        <w:tabs>
          <w:tab w:val="left" w:pos="7860"/>
        </w:tabs>
        <w:rPr>
          <w:rFonts w:asciiTheme="minorHAnsi" w:hAnsiTheme="minorHAnsi"/>
          <w:sz w:val="24"/>
          <w:szCs w:val="24"/>
          <w:u w:val="single"/>
        </w:rPr>
      </w:pPr>
      <w:r w:rsidRPr="00126155">
        <w:rPr>
          <w:rFonts w:asciiTheme="minorHAnsi" w:hAnsiTheme="minorHAnsi"/>
          <w:sz w:val="24"/>
          <w:szCs w:val="24"/>
          <w:u w:val="single"/>
        </w:rPr>
        <w:t>Insert into Product Table:</w:t>
      </w:r>
    </w:p>
    <w:p w:rsidR="001D340D" w:rsidRDefault="001D340D" w:rsidP="001D340D">
      <w:pPr>
        <w:tabs>
          <w:tab w:val="left" w:pos="7860"/>
        </w:tabs>
      </w:pPr>
    </w:p>
    <w:p w:rsidR="001D340D" w:rsidRPr="00126155" w:rsidRDefault="001D340D" w:rsidP="00126155">
      <w:pPr>
        <w:tabs>
          <w:tab w:val="left" w:pos="7860"/>
        </w:tabs>
        <w:spacing w:line="360" w:lineRule="auto"/>
        <w:rPr>
          <w:color w:val="0070C0"/>
        </w:rPr>
      </w:pPr>
      <w:r w:rsidRPr="00126155">
        <w:rPr>
          <w:color w:val="0070C0"/>
        </w:rPr>
        <w:t>INSERT INTO PRODUCT VALUES (2000800,'DETA800','Detafast Stain Remover - 800ml','DSR',800,6,9);</w:t>
      </w:r>
    </w:p>
    <w:p w:rsidR="001D340D" w:rsidRPr="00126155" w:rsidRDefault="001D340D" w:rsidP="00126155">
      <w:pPr>
        <w:tabs>
          <w:tab w:val="left" w:pos="7860"/>
        </w:tabs>
        <w:spacing w:line="360" w:lineRule="auto"/>
        <w:rPr>
          <w:color w:val="0070C0"/>
        </w:rPr>
      </w:pPr>
      <w:r w:rsidRPr="00126155">
        <w:rPr>
          <w:color w:val="0070C0"/>
        </w:rPr>
        <w:t>INSERT INTO PRODUCT VALUES (3000101,'SUPA101','Super Soft - Product Sample','SST',50,0.3,0);</w:t>
      </w:r>
    </w:p>
    <w:p w:rsidR="001D340D" w:rsidRDefault="001D340D" w:rsidP="001D340D">
      <w:pPr>
        <w:tabs>
          <w:tab w:val="left" w:pos="7860"/>
        </w:tabs>
      </w:pPr>
    </w:p>
    <w:p w:rsidR="001D340D" w:rsidRPr="00126155" w:rsidRDefault="001D340D" w:rsidP="001D340D">
      <w:pPr>
        <w:tabs>
          <w:tab w:val="left" w:pos="7860"/>
        </w:tabs>
        <w:rPr>
          <w:rFonts w:asciiTheme="minorHAnsi" w:hAnsiTheme="minorHAnsi"/>
          <w:sz w:val="24"/>
          <w:szCs w:val="24"/>
          <w:u w:val="single"/>
        </w:rPr>
      </w:pPr>
      <w:r w:rsidRPr="00126155">
        <w:rPr>
          <w:rFonts w:asciiTheme="minorHAnsi" w:hAnsiTheme="minorHAnsi"/>
          <w:sz w:val="24"/>
          <w:szCs w:val="24"/>
          <w:u w:val="single"/>
        </w:rPr>
        <w:t>Insert into Store Table:</w:t>
      </w:r>
    </w:p>
    <w:p w:rsidR="001D340D" w:rsidRPr="00126155" w:rsidRDefault="001D340D" w:rsidP="001D340D">
      <w:pPr>
        <w:tabs>
          <w:tab w:val="left" w:pos="7860"/>
        </w:tabs>
        <w:rPr>
          <w:rFonts w:asciiTheme="minorHAnsi" w:hAnsiTheme="minorHAnsi"/>
          <w:sz w:val="24"/>
          <w:szCs w:val="24"/>
          <w:u w:val="single"/>
        </w:rPr>
      </w:pPr>
    </w:p>
    <w:p w:rsidR="001D340D" w:rsidRPr="00126155" w:rsidRDefault="001D340D" w:rsidP="00126155">
      <w:pPr>
        <w:tabs>
          <w:tab w:val="left" w:pos="7860"/>
        </w:tabs>
        <w:spacing w:line="360" w:lineRule="auto"/>
        <w:jc w:val="left"/>
        <w:rPr>
          <w:color w:val="0070C0"/>
        </w:rPr>
      </w:pPr>
      <w:r w:rsidRPr="00126155">
        <w:rPr>
          <w:color w:val="0070C0"/>
        </w:rPr>
        <w:t>INSERT INTO STORE VALUES (101,101,'Cleanzone',8,'PO 24, Lawrence, Kansas</w:t>
      </w:r>
      <w:proofErr w:type="gramStart"/>
      <w:r w:rsidRPr="00126155">
        <w:rPr>
          <w:color w:val="0070C0"/>
        </w:rPr>
        <w:t>','cleanzoneinc@yahoo.com</w:t>
      </w:r>
      <w:proofErr w:type="gramEnd"/>
      <w:r w:rsidRPr="00126155">
        <w:rPr>
          <w:color w:val="0070C0"/>
        </w:rPr>
        <w:t>',1425551212);</w:t>
      </w:r>
    </w:p>
    <w:p w:rsidR="001D340D" w:rsidRPr="00126155" w:rsidRDefault="001D340D" w:rsidP="00126155">
      <w:pPr>
        <w:tabs>
          <w:tab w:val="left" w:pos="7860"/>
        </w:tabs>
        <w:spacing w:line="360" w:lineRule="auto"/>
        <w:jc w:val="left"/>
        <w:rPr>
          <w:color w:val="0070C0"/>
        </w:rPr>
      </w:pPr>
      <w:r w:rsidRPr="00126155">
        <w:rPr>
          <w:color w:val="0070C0"/>
        </w:rPr>
        <w:t>INSERT INTO STORE VALUES (102,101,'Freshbreeze',7,'PO 85, Lebanon, Kansas</w:t>
      </w:r>
      <w:proofErr w:type="gramStart"/>
      <w:r w:rsidRPr="00126155">
        <w:rPr>
          <w:color w:val="0070C0"/>
        </w:rPr>
        <w:t>','freshbrezeinc@yahoo.com</w:t>
      </w:r>
      <w:proofErr w:type="gramEnd"/>
      <w:r w:rsidRPr="00126155">
        <w:rPr>
          <w:color w:val="0070C0"/>
        </w:rPr>
        <w:t>',1425551233);</w:t>
      </w:r>
    </w:p>
    <w:p w:rsidR="001D340D" w:rsidRDefault="001D340D" w:rsidP="001D340D">
      <w:pPr>
        <w:tabs>
          <w:tab w:val="left" w:pos="7860"/>
        </w:tabs>
      </w:pPr>
    </w:p>
    <w:p w:rsidR="00126155" w:rsidRDefault="00126155" w:rsidP="001D340D">
      <w:pPr>
        <w:tabs>
          <w:tab w:val="left" w:pos="7860"/>
        </w:tabs>
      </w:pPr>
    </w:p>
    <w:p w:rsidR="00126155" w:rsidRDefault="00126155" w:rsidP="001D340D">
      <w:pPr>
        <w:tabs>
          <w:tab w:val="left" w:pos="7860"/>
        </w:tabs>
      </w:pPr>
    </w:p>
    <w:p w:rsidR="00126155" w:rsidRDefault="00126155" w:rsidP="001D340D">
      <w:pPr>
        <w:tabs>
          <w:tab w:val="left" w:pos="7860"/>
        </w:tabs>
      </w:pPr>
    </w:p>
    <w:p w:rsidR="00126155" w:rsidRDefault="00126155" w:rsidP="001D340D">
      <w:pPr>
        <w:tabs>
          <w:tab w:val="left" w:pos="7860"/>
        </w:tabs>
      </w:pPr>
    </w:p>
    <w:p w:rsidR="00126155" w:rsidRDefault="00126155" w:rsidP="001D340D">
      <w:pPr>
        <w:tabs>
          <w:tab w:val="left" w:pos="7860"/>
        </w:tabs>
      </w:pPr>
    </w:p>
    <w:p w:rsidR="001D340D" w:rsidRDefault="001D340D" w:rsidP="001D340D">
      <w:pPr>
        <w:tabs>
          <w:tab w:val="left" w:pos="7860"/>
        </w:tabs>
      </w:pPr>
    </w:p>
    <w:p w:rsidR="001D340D" w:rsidRPr="00126155" w:rsidRDefault="001D340D" w:rsidP="001D340D">
      <w:pPr>
        <w:tabs>
          <w:tab w:val="left" w:pos="7860"/>
        </w:tabs>
        <w:rPr>
          <w:rFonts w:asciiTheme="minorHAnsi" w:hAnsiTheme="minorHAnsi"/>
          <w:sz w:val="24"/>
          <w:szCs w:val="24"/>
          <w:u w:val="single"/>
        </w:rPr>
      </w:pPr>
      <w:r w:rsidRPr="00126155">
        <w:rPr>
          <w:rFonts w:asciiTheme="minorHAnsi" w:hAnsiTheme="minorHAnsi"/>
          <w:sz w:val="24"/>
          <w:szCs w:val="24"/>
          <w:u w:val="single"/>
        </w:rPr>
        <w:t>Insert into Day Table:</w:t>
      </w:r>
    </w:p>
    <w:p w:rsidR="001D340D" w:rsidRPr="00126155" w:rsidRDefault="001D340D" w:rsidP="001D340D">
      <w:pPr>
        <w:tabs>
          <w:tab w:val="left" w:pos="7860"/>
        </w:tabs>
        <w:rPr>
          <w:rFonts w:asciiTheme="minorHAnsi" w:hAnsiTheme="minorHAnsi"/>
          <w:sz w:val="24"/>
          <w:szCs w:val="24"/>
          <w:u w:val="single"/>
        </w:rPr>
      </w:pPr>
    </w:p>
    <w:p w:rsidR="001D340D" w:rsidRPr="00126155" w:rsidRDefault="001D340D" w:rsidP="00126155">
      <w:pPr>
        <w:tabs>
          <w:tab w:val="left" w:pos="7860"/>
        </w:tabs>
        <w:spacing w:line="360" w:lineRule="auto"/>
        <w:rPr>
          <w:color w:val="0070C0"/>
        </w:rPr>
      </w:pPr>
      <w:r w:rsidRPr="00126155">
        <w:rPr>
          <w:color w:val="0070C0"/>
        </w:rPr>
        <w:t>INSERT INTO DAY VALUES (20110101,'01-Jan-11','Saturday','2011 Week01','2011 / 01','2011 Q 1',2011);</w:t>
      </w:r>
    </w:p>
    <w:p w:rsidR="001D340D" w:rsidRPr="00126155" w:rsidRDefault="001D340D" w:rsidP="00126155">
      <w:pPr>
        <w:tabs>
          <w:tab w:val="left" w:pos="7860"/>
        </w:tabs>
        <w:spacing w:line="360" w:lineRule="auto"/>
        <w:rPr>
          <w:color w:val="0070C0"/>
        </w:rPr>
      </w:pPr>
      <w:r w:rsidRPr="00126155">
        <w:rPr>
          <w:color w:val="0070C0"/>
        </w:rPr>
        <w:t>INSERT INTO DAY VALUES (20110102,'02-Jan-11','Sunday','2011 Week02','2011 / 01','2011 Q 1',2011);</w:t>
      </w:r>
    </w:p>
    <w:p w:rsidR="001D340D" w:rsidRPr="00126155" w:rsidRDefault="001D340D" w:rsidP="00126155">
      <w:pPr>
        <w:tabs>
          <w:tab w:val="left" w:pos="7860"/>
        </w:tabs>
        <w:spacing w:line="360" w:lineRule="auto"/>
        <w:rPr>
          <w:color w:val="0070C0"/>
        </w:rPr>
      </w:pPr>
      <w:r w:rsidRPr="00126155">
        <w:rPr>
          <w:color w:val="0070C0"/>
        </w:rPr>
        <w:t>INSERT INTO DAY VALUES (20110103,'03-Jan-11','Monday','2011 Week02','2011 / 01','2011 Q 1',2011);</w:t>
      </w:r>
    </w:p>
    <w:p w:rsidR="001D340D" w:rsidRPr="00126155" w:rsidRDefault="001D340D" w:rsidP="00126155">
      <w:pPr>
        <w:tabs>
          <w:tab w:val="left" w:pos="7860"/>
        </w:tabs>
        <w:spacing w:line="360" w:lineRule="auto"/>
        <w:rPr>
          <w:color w:val="0070C0"/>
        </w:rPr>
      </w:pPr>
      <w:r w:rsidRPr="00126155">
        <w:rPr>
          <w:color w:val="0070C0"/>
        </w:rPr>
        <w:t>INSERT INTO DAY VALUES (20110104,'04-Jan-11','Tuesday','2011 Week02','2011 / 01','2011 Q 1',2011);</w:t>
      </w:r>
    </w:p>
    <w:p w:rsidR="001D340D" w:rsidRPr="00126155" w:rsidRDefault="001D340D" w:rsidP="001D340D">
      <w:pPr>
        <w:tabs>
          <w:tab w:val="left" w:pos="7860"/>
        </w:tabs>
        <w:rPr>
          <w:color w:val="0070C0"/>
        </w:rPr>
      </w:pPr>
    </w:p>
    <w:p w:rsidR="001D340D" w:rsidRDefault="001D340D" w:rsidP="001D340D">
      <w:pPr>
        <w:tabs>
          <w:tab w:val="left" w:pos="7860"/>
        </w:tabs>
      </w:pPr>
    </w:p>
    <w:p w:rsidR="001D340D" w:rsidRDefault="001D340D" w:rsidP="001D340D">
      <w:pPr>
        <w:tabs>
          <w:tab w:val="left" w:pos="7860"/>
        </w:tabs>
      </w:pPr>
      <w:r w:rsidRPr="00126155">
        <w:rPr>
          <w:rFonts w:asciiTheme="minorHAnsi" w:hAnsiTheme="minorHAnsi"/>
          <w:sz w:val="24"/>
          <w:szCs w:val="24"/>
          <w:u w:val="single"/>
        </w:rPr>
        <w:t>Insert into Sales table</w:t>
      </w:r>
      <w:r>
        <w:t>:</w:t>
      </w:r>
    </w:p>
    <w:p w:rsidR="001D340D" w:rsidRDefault="001D340D" w:rsidP="001D340D">
      <w:pPr>
        <w:tabs>
          <w:tab w:val="left" w:pos="7860"/>
        </w:tabs>
      </w:pPr>
    </w:p>
    <w:p w:rsidR="001D340D" w:rsidRPr="00126155" w:rsidRDefault="001D340D" w:rsidP="00126155">
      <w:pPr>
        <w:tabs>
          <w:tab w:val="left" w:pos="7860"/>
        </w:tabs>
        <w:spacing w:line="360" w:lineRule="auto"/>
        <w:rPr>
          <w:color w:val="0070C0"/>
        </w:rPr>
      </w:pPr>
      <w:r w:rsidRPr="00126155">
        <w:rPr>
          <w:color w:val="0070C0"/>
        </w:rPr>
        <w:t>INSERT INTO SALES VALUES (1,101,2000200,23263,1951,20120706,73);</w:t>
      </w:r>
    </w:p>
    <w:p w:rsidR="001D340D" w:rsidRPr="00126155" w:rsidRDefault="001D340D" w:rsidP="00126155">
      <w:pPr>
        <w:tabs>
          <w:tab w:val="left" w:pos="7860"/>
        </w:tabs>
        <w:spacing w:line="360" w:lineRule="auto"/>
        <w:rPr>
          <w:color w:val="0070C0"/>
        </w:rPr>
      </w:pPr>
      <w:r w:rsidRPr="00126155">
        <w:rPr>
          <w:color w:val="0070C0"/>
        </w:rPr>
        <w:t>INSERT INTO SALES VALUES (2,101,2000100,23268,1952,20120712,82);</w:t>
      </w:r>
    </w:p>
    <w:p w:rsidR="001D340D" w:rsidRPr="00126155" w:rsidRDefault="001D340D" w:rsidP="00126155">
      <w:pPr>
        <w:tabs>
          <w:tab w:val="left" w:pos="7860"/>
        </w:tabs>
        <w:spacing w:line="360" w:lineRule="auto"/>
        <w:rPr>
          <w:color w:val="0070C0"/>
        </w:rPr>
      </w:pPr>
      <w:r w:rsidRPr="00126155">
        <w:rPr>
          <w:color w:val="0070C0"/>
        </w:rPr>
        <w:t>INSERT INTO SALES VALUES (3,101,1000100,23269,1953,20120603,116);</w:t>
      </w:r>
    </w:p>
    <w:p w:rsidR="001D340D" w:rsidRPr="00126155" w:rsidRDefault="001D340D" w:rsidP="00126155">
      <w:pPr>
        <w:tabs>
          <w:tab w:val="left" w:pos="7860"/>
        </w:tabs>
        <w:spacing w:line="360" w:lineRule="auto"/>
        <w:rPr>
          <w:color w:val="0070C0"/>
        </w:rPr>
      </w:pPr>
      <w:r w:rsidRPr="00126155">
        <w:rPr>
          <w:color w:val="0070C0"/>
        </w:rPr>
        <w:t>INSERT INTO SALES VALUES (4,101,2000200,23272,1954,20120731,71);</w:t>
      </w:r>
    </w:p>
    <w:p w:rsidR="001D340D" w:rsidRDefault="001D340D" w:rsidP="001D340D">
      <w:pPr>
        <w:tabs>
          <w:tab w:val="left" w:pos="7860"/>
        </w:tabs>
      </w:pPr>
    </w:p>
    <w:p w:rsidR="001D340D" w:rsidRPr="00126155" w:rsidRDefault="001D340D" w:rsidP="001D340D">
      <w:pPr>
        <w:tabs>
          <w:tab w:val="left" w:pos="7860"/>
        </w:tabs>
        <w:rPr>
          <w:rFonts w:asciiTheme="minorHAnsi" w:hAnsiTheme="minorHAnsi"/>
          <w:sz w:val="24"/>
          <w:szCs w:val="24"/>
          <w:u w:val="single"/>
        </w:rPr>
      </w:pPr>
      <w:r w:rsidRPr="00126155">
        <w:rPr>
          <w:rFonts w:asciiTheme="minorHAnsi" w:hAnsiTheme="minorHAnsi"/>
          <w:sz w:val="24"/>
          <w:szCs w:val="24"/>
          <w:u w:val="single"/>
        </w:rPr>
        <w:t>Insert into Employee Salary table:</w:t>
      </w:r>
    </w:p>
    <w:p w:rsidR="001D340D" w:rsidRDefault="001D340D" w:rsidP="001D340D">
      <w:pPr>
        <w:tabs>
          <w:tab w:val="left" w:pos="7860"/>
        </w:tabs>
      </w:pPr>
    </w:p>
    <w:p w:rsidR="001D340D" w:rsidRPr="00126155" w:rsidRDefault="001D340D" w:rsidP="00126155">
      <w:pPr>
        <w:tabs>
          <w:tab w:val="left" w:pos="7860"/>
        </w:tabs>
        <w:spacing w:line="360" w:lineRule="auto"/>
        <w:rPr>
          <w:color w:val="0070C0"/>
        </w:rPr>
      </w:pPr>
      <w:r w:rsidRPr="00126155">
        <w:rPr>
          <w:color w:val="0070C0"/>
        </w:rPr>
        <w:t>INSERT INTO EMP_SAL VALUES (1,20110131,101,1951,2525.33);</w:t>
      </w:r>
    </w:p>
    <w:p w:rsidR="001D340D" w:rsidRPr="00126155" w:rsidRDefault="001D340D" w:rsidP="00126155">
      <w:pPr>
        <w:tabs>
          <w:tab w:val="left" w:pos="7860"/>
        </w:tabs>
        <w:spacing w:line="360" w:lineRule="auto"/>
        <w:rPr>
          <w:color w:val="0070C0"/>
        </w:rPr>
      </w:pPr>
      <w:r w:rsidRPr="00126155">
        <w:rPr>
          <w:color w:val="0070C0"/>
        </w:rPr>
        <w:t>INSERT INTO EMP_SAL VALUES (2,20110131,101,1952,2829.23);</w:t>
      </w:r>
    </w:p>
    <w:p w:rsidR="001D340D" w:rsidRPr="00126155" w:rsidRDefault="001D340D" w:rsidP="00126155">
      <w:pPr>
        <w:tabs>
          <w:tab w:val="left" w:pos="7860"/>
        </w:tabs>
        <w:spacing w:line="360" w:lineRule="auto"/>
        <w:rPr>
          <w:color w:val="0070C0"/>
        </w:rPr>
      </w:pPr>
      <w:r w:rsidRPr="00126155">
        <w:rPr>
          <w:color w:val="0070C0"/>
        </w:rPr>
        <w:t>INSERT INTO EMP_SAL VALUES (3,20110131,101,1953,3987.78);</w:t>
      </w:r>
    </w:p>
    <w:p w:rsidR="001D340D" w:rsidRPr="00126155" w:rsidRDefault="001D340D" w:rsidP="00126155">
      <w:pPr>
        <w:tabs>
          <w:tab w:val="left" w:pos="7860"/>
        </w:tabs>
        <w:spacing w:line="360" w:lineRule="auto"/>
        <w:rPr>
          <w:color w:val="0070C0"/>
        </w:rPr>
      </w:pPr>
      <w:r w:rsidRPr="00126155">
        <w:rPr>
          <w:color w:val="0070C0"/>
        </w:rPr>
        <w:lastRenderedPageBreak/>
        <w:t>INSERT INTO EMP_SAL VALUES (4,20110131,101,1954,2277.73);</w:t>
      </w:r>
    </w:p>
    <w:p w:rsidR="001D340D" w:rsidRDefault="001D340D" w:rsidP="001D340D">
      <w:pPr>
        <w:tabs>
          <w:tab w:val="left" w:pos="7860"/>
        </w:tabs>
      </w:pPr>
    </w:p>
    <w:p w:rsidR="001D340D" w:rsidRPr="00126155" w:rsidRDefault="001D340D" w:rsidP="001D340D">
      <w:pPr>
        <w:tabs>
          <w:tab w:val="left" w:pos="7860"/>
        </w:tabs>
        <w:rPr>
          <w:rFonts w:asciiTheme="minorHAnsi" w:hAnsiTheme="minorHAnsi"/>
          <w:sz w:val="24"/>
          <w:szCs w:val="24"/>
          <w:u w:val="single"/>
        </w:rPr>
      </w:pPr>
      <w:r w:rsidRPr="00126155">
        <w:rPr>
          <w:rFonts w:asciiTheme="minorHAnsi" w:hAnsiTheme="minorHAnsi"/>
          <w:sz w:val="24"/>
          <w:szCs w:val="24"/>
          <w:u w:val="single"/>
        </w:rPr>
        <w:t>Insert into Orders table:</w:t>
      </w:r>
    </w:p>
    <w:p w:rsidR="001D340D" w:rsidRDefault="001D340D" w:rsidP="00126155">
      <w:pPr>
        <w:tabs>
          <w:tab w:val="left" w:pos="7860"/>
        </w:tabs>
        <w:spacing w:line="360" w:lineRule="auto"/>
      </w:pPr>
    </w:p>
    <w:p w:rsidR="001D340D" w:rsidRPr="00126155" w:rsidRDefault="001D340D" w:rsidP="00126155">
      <w:pPr>
        <w:tabs>
          <w:tab w:val="left" w:pos="7860"/>
        </w:tabs>
        <w:spacing w:line="360" w:lineRule="auto"/>
        <w:rPr>
          <w:color w:val="0070C0"/>
        </w:rPr>
      </w:pPr>
      <w:r w:rsidRPr="00126155">
        <w:rPr>
          <w:color w:val="0070C0"/>
        </w:rPr>
        <w:t>INSERT INTO ORDERS VALUES (1,20110102,101,3000101,150);</w:t>
      </w:r>
    </w:p>
    <w:p w:rsidR="001D340D" w:rsidRPr="00126155" w:rsidRDefault="001D340D" w:rsidP="00126155">
      <w:pPr>
        <w:tabs>
          <w:tab w:val="left" w:pos="7860"/>
        </w:tabs>
        <w:spacing w:line="360" w:lineRule="auto"/>
        <w:rPr>
          <w:color w:val="0070C0"/>
        </w:rPr>
      </w:pPr>
      <w:r w:rsidRPr="00126155">
        <w:rPr>
          <w:color w:val="0070C0"/>
        </w:rPr>
        <w:t>INSERT INTO ORDERS VALUES (2,20110102,102,3000105,230);</w:t>
      </w:r>
    </w:p>
    <w:p w:rsidR="001D340D" w:rsidRDefault="001D340D" w:rsidP="00126155">
      <w:pPr>
        <w:tabs>
          <w:tab w:val="left" w:pos="7860"/>
        </w:tabs>
        <w:spacing w:line="360" w:lineRule="auto"/>
      </w:pPr>
    </w:p>
    <w:p w:rsidR="001D340D" w:rsidRPr="001D340D" w:rsidRDefault="001D340D" w:rsidP="001D340D">
      <w:pPr>
        <w:tabs>
          <w:tab w:val="left" w:pos="7860"/>
        </w:tabs>
      </w:pPr>
    </w:p>
    <w:p w:rsidR="003E6A3F" w:rsidRDefault="003E6A3F">
      <w:pPr>
        <w:pStyle w:val="Heading2"/>
      </w:pPr>
      <w:bookmarkStart w:id="15" w:name="_Toc500241057"/>
      <w:r>
        <w:t>Checking the data after insertion</w:t>
      </w:r>
      <w:bookmarkEnd w:id="15"/>
    </w:p>
    <w:p w:rsidR="003E6A3F" w:rsidRDefault="003E6A3F" w:rsidP="003E6A3F">
      <w:pPr>
        <w:pStyle w:val="BodyText"/>
      </w:pPr>
    </w:p>
    <w:p w:rsidR="003E6A3F" w:rsidRPr="003E6A3F" w:rsidRDefault="003E6A3F" w:rsidP="003E6A3F">
      <w:pPr>
        <w:pStyle w:val="BodyText"/>
        <w:rPr>
          <w:rFonts w:asciiTheme="minorHAnsi" w:hAnsiTheme="minorHAnsi"/>
          <w:sz w:val="24"/>
          <w:szCs w:val="24"/>
        </w:rPr>
      </w:pPr>
      <w:r w:rsidRPr="003E6A3F">
        <w:rPr>
          <w:rFonts w:asciiTheme="minorHAnsi" w:hAnsiTheme="minorHAnsi"/>
          <w:sz w:val="24"/>
          <w:szCs w:val="24"/>
        </w:rPr>
        <w:t>We can check the successful insertion of data just by querying from the tables. For example,</w:t>
      </w:r>
    </w:p>
    <w:p w:rsidR="003E6A3F" w:rsidRDefault="003E6A3F" w:rsidP="003E6A3F">
      <w:pPr>
        <w:pStyle w:val="BodyText"/>
      </w:pPr>
    </w:p>
    <w:p w:rsidR="003E6A3F" w:rsidRDefault="003E6A3F" w:rsidP="003E6A3F">
      <w:pPr>
        <w:pStyle w:val="BodyText"/>
      </w:pPr>
      <w:r>
        <w:rPr>
          <w:noProof/>
        </w:rPr>
        <w:drawing>
          <wp:inline distT="0" distB="0" distL="0" distR="0" wp14:anchorId="0EB6A9D2" wp14:editId="4EDF982E">
            <wp:extent cx="5486400" cy="28479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86400" cy="2847975"/>
                    </a:xfrm>
                    <a:prstGeom prst="rect">
                      <a:avLst/>
                    </a:prstGeom>
                  </pic:spPr>
                </pic:pic>
              </a:graphicData>
            </a:graphic>
          </wp:inline>
        </w:drawing>
      </w:r>
    </w:p>
    <w:p w:rsidR="00A70B41" w:rsidRDefault="00A70B41" w:rsidP="003E6A3F">
      <w:pPr>
        <w:pStyle w:val="BodyText"/>
      </w:pPr>
    </w:p>
    <w:p w:rsidR="00A70B41" w:rsidRPr="003E6A3F" w:rsidRDefault="00A70B41" w:rsidP="003E6A3F">
      <w:pPr>
        <w:pStyle w:val="BodyText"/>
      </w:pPr>
    </w:p>
    <w:p w:rsidR="009B1833" w:rsidRDefault="0057386C">
      <w:pPr>
        <w:pStyle w:val="Heading1"/>
        <w:rPr>
          <w:rFonts w:asciiTheme="minorHAnsi" w:hAnsiTheme="minorHAnsi"/>
          <w:sz w:val="32"/>
          <w:szCs w:val="32"/>
        </w:rPr>
      </w:pPr>
      <w:bookmarkStart w:id="16" w:name="_Toc500241058"/>
      <w:r w:rsidRPr="0057386C">
        <w:rPr>
          <w:rFonts w:asciiTheme="minorHAnsi" w:hAnsiTheme="minorHAnsi"/>
          <w:sz w:val="32"/>
          <w:szCs w:val="32"/>
        </w:rPr>
        <w:lastRenderedPageBreak/>
        <w:t>Narrative Behind projects data</w:t>
      </w:r>
      <w:bookmarkEnd w:id="16"/>
    </w:p>
    <w:p w:rsidR="00C30F02" w:rsidRDefault="00027045" w:rsidP="00027045">
      <w:pPr>
        <w:spacing w:line="360" w:lineRule="auto"/>
        <w:rPr>
          <w:rFonts w:asciiTheme="minorHAnsi" w:hAnsiTheme="minorHAnsi"/>
          <w:sz w:val="24"/>
          <w:szCs w:val="24"/>
        </w:rPr>
      </w:pPr>
      <w:r w:rsidRPr="00027045">
        <w:rPr>
          <w:rFonts w:asciiTheme="minorHAnsi" w:hAnsiTheme="minorHAnsi"/>
          <w:sz w:val="24"/>
          <w:szCs w:val="24"/>
        </w:rPr>
        <w:t xml:space="preserve">“Data is the new oil,” </w:t>
      </w:r>
      <w:proofErr w:type="spellStart"/>
      <w:r w:rsidRPr="00027045">
        <w:rPr>
          <w:rFonts w:asciiTheme="minorHAnsi" w:hAnsiTheme="minorHAnsi"/>
          <w:sz w:val="24"/>
          <w:szCs w:val="24"/>
        </w:rPr>
        <w:t>Shivon</w:t>
      </w:r>
      <w:proofErr w:type="spellEnd"/>
      <w:r w:rsidRPr="00027045">
        <w:rPr>
          <w:rFonts w:asciiTheme="minorHAnsi" w:hAnsiTheme="minorHAnsi"/>
          <w:sz w:val="24"/>
          <w:szCs w:val="24"/>
        </w:rPr>
        <w:t xml:space="preserve"> Zilis, a partner with the venture capital firm Bloomberg Beta, said about data’s increasing value. Wherever there is an organized data, it can be used to do wonders. In the context of this project, we are storing the data of orders and sales of products, the employee and their salary details by store, etc. When we have data stored for a period of 2-3 years, the insights obtained from that data can be used to better plan our business, make plans to expand the business, etc. All these plans will turn out to be almost accurate as it is based on real time data. Imagine placing an order for products or thinking of opening a new store when you don’t have any previous knowledge and data to support your decision making. There will not be a defined path that you can choose. And we never know if it works well or Not.</w:t>
      </w:r>
      <w:r>
        <w:rPr>
          <w:rFonts w:asciiTheme="minorHAnsi" w:hAnsiTheme="minorHAnsi"/>
          <w:sz w:val="24"/>
          <w:szCs w:val="24"/>
        </w:rPr>
        <w:t xml:space="preserve"> Thus, availability of previous data </w:t>
      </w:r>
      <w:r w:rsidR="001B76C3">
        <w:rPr>
          <w:rFonts w:asciiTheme="minorHAnsi" w:hAnsiTheme="minorHAnsi"/>
          <w:sz w:val="24"/>
          <w:szCs w:val="24"/>
        </w:rPr>
        <w:t>and</w:t>
      </w:r>
      <w:r>
        <w:rPr>
          <w:rFonts w:asciiTheme="minorHAnsi" w:hAnsiTheme="minorHAnsi"/>
          <w:sz w:val="24"/>
          <w:szCs w:val="24"/>
        </w:rPr>
        <w:t xml:space="preserve"> understanding of it and gaining right insights is very much essential.</w:t>
      </w:r>
    </w:p>
    <w:p w:rsidR="00880E47" w:rsidRDefault="00880E47" w:rsidP="00027045">
      <w:pPr>
        <w:spacing w:line="360" w:lineRule="auto"/>
        <w:rPr>
          <w:rFonts w:asciiTheme="minorHAnsi" w:hAnsiTheme="minorHAnsi"/>
          <w:sz w:val="24"/>
          <w:szCs w:val="24"/>
        </w:rPr>
      </w:pPr>
    </w:p>
    <w:p w:rsidR="00027045" w:rsidRPr="00027045" w:rsidRDefault="00027045" w:rsidP="00027045">
      <w:pPr>
        <w:spacing w:line="360" w:lineRule="auto"/>
        <w:rPr>
          <w:rFonts w:asciiTheme="minorHAnsi" w:hAnsiTheme="minorHAnsi"/>
          <w:sz w:val="24"/>
          <w:szCs w:val="24"/>
        </w:rPr>
      </w:pPr>
      <w:r>
        <w:rPr>
          <w:rFonts w:asciiTheme="minorHAnsi" w:hAnsiTheme="minorHAnsi"/>
          <w:sz w:val="24"/>
          <w:szCs w:val="24"/>
        </w:rPr>
        <w:t>In the next sections, we see what kind of questions can be asked in this project</w:t>
      </w:r>
      <w:r w:rsidR="00880E47">
        <w:rPr>
          <w:rFonts w:asciiTheme="minorHAnsi" w:hAnsiTheme="minorHAnsi"/>
          <w:sz w:val="24"/>
          <w:szCs w:val="24"/>
        </w:rPr>
        <w:t xml:space="preserve"> that are of interest to data scientist and how the answers to those questions help in gaining actionable insights </w:t>
      </w:r>
      <w:proofErr w:type="gramStart"/>
      <w:r w:rsidR="00880E47">
        <w:rPr>
          <w:rFonts w:asciiTheme="minorHAnsi" w:hAnsiTheme="minorHAnsi"/>
          <w:sz w:val="24"/>
          <w:szCs w:val="24"/>
        </w:rPr>
        <w:t>and  effective</w:t>
      </w:r>
      <w:proofErr w:type="gramEnd"/>
      <w:r w:rsidR="00880E47">
        <w:rPr>
          <w:rFonts w:asciiTheme="minorHAnsi" w:hAnsiTheme="minorHAnsi"/>
          <w:sz w:val="24"/>
          <w:szCs w:val="24"/>
        </w:rPr>
        <w:t xml:space="preserve"> decision making.</w:t>
      </w:r>
    </w:p>
    <w:p w:rsidR="00C30F02" w:rsidRPr="00C30F02" w:rsidRDefault="00C30F02" w:rsidP="00C30F02"/>
    <w:p w:rsidR="0057386C" w:rsidRDefault="0057386C" w:rsidP="0057386C">
      <w:pPr>
        <w:pStyle w:val="Heading2"/>
      </w:pPr>
      <w:bookmarkStart w:id="17" w:name="_Toc500241059"/>
      <w:r>
        <w:t>Questions of interest to data scientists</w:t>
      </w:r>
      <w:bookmarkEnd w:id="17"/>
    </w:p>
    <w:p w:rsidR="0057386C" w:rsidRPr="00EE44D1" w:rsidRDefault="0057386C" w:rsidP="0057386C">
      <w:pPr>
        <w:pStyle w:val="BodyText"/>
        <w:rPr>
          <w:rFonts w:asciiTheme="minorHAnsi" w:hAnsiTheme="minorHAnsi"/>
          <w:sz w:val="24"/>
          <w:szCs w:val="24"/>
        </w:rPr>
      </w:pPr>
      <w:r w:rsidRPr="00EE44D1">
        <w:rPr>
          <w:rFonts w:asciiTheme="minorHAnsi" w:hAnsiTheme="minorHAnsi"/>
          <w:sz w:val="24"/>
          <w:szCs w:val="24"/>
        </w:rPr>
        <w:t xml:space="preserve">Here are some of the sample list of questions </w:t>
      </w:r>
      <w:r w:rsidR="00EE44D1" w:rsidRPr="00EE44D1">
        <w:rPr>
          <w:rFonts w:asciiTheme="minorHAnsi" w:hAnsiTheme="minorHAnsi"/>
          <w:sz w:val="24"/>
          <w:szCs w:val="24"/>
        </w:rPr>
        <w:t>that are of interest to data scientists</w:t>
      </w:r>
      <w:r w:rsidR="00EE44D1">
        <w:rPr>
          <w:rFonts w:asciiTheme="minorHAnsi" w:hAnsiTheme="minorHAnsi"/>
          <w:sz w:val="24"/>
          <w:szCs w:val="24"/>
        </w:rPr>
        <w:t>:</w:t>
      </w:r>
    </w:p>
    <w:p w:rsidR="0057386C" w:rsidRPr="0057386C" w:rsidRDefault="0057386C" w:rsidP="00EE44D1">
      <w:pPr>
        <w:pStyle w:val="ListParagraph"/>
        <w:numPr>
          <w:ilvl w:val="0"/>
          <w:numId w:val="26"/>
        </w:numPr>
        <w:spacing w:after="200" w:line="360" w:lineRule="auto"/>
        <w:contextualSpacing/>
        <w:jc w:val="both"/>
        <w:rPr>
          <w:rFonts w:asciiTheme="minorHAnsi" w:hAnsiTheme="minorHAnsi"/>
        </w:rPr>
      </w:pPr>
      <w:r w:rsidRPr="0057386C">
        <w:rPr>
          <w:rFonts w:asciiTheme="minorHAnsi" w:hAnsiTheme="minorHAnsi"/>
        </w:rPr>
        <w:t>What is the No. of Employees by Store?</w:t>
      </w:r>
    </w:p>
    <w:p w:rsidR="0057386C" w:rsidRPr="0057386C" w:rsidRDefault="0057386C" w:rsidP="00EE44D1">
      <w:pPr>
        <w:pStyle w:val="ListParagraph"/>
        <w:numPr>
          <w:ilvl w:val="0"/>
          <w:numId w:val="26"/>
        </w:numPr>
        <w:spacing w:after="200" w:line="360" w:lineRule="auto"/>
        <w:contextualSpacing/>
        <w:jc w:val="both"/>
        <w:rPr>
          <w:rFonts w:asciiTheme="minorHAnsi" w:hAnsiTheme="minorHAnsi"/>
        </w:rPr>
      </w:pPr>
      <w:r w:rsidRPr="0057386C">
        <w:rPr>
          <w:rFonts w:asciiTheme="minorHAnsi" w:hAnsiTheme="minorHAnsi"/>
        </w:rPr>
        <w:t>What is the No. of Employees by month working in a store (With store working hours)</w:t>
      </w:r>
    </w:p>
    <w:p w:rsidR="0057386C" w:rsidRPr="0057386C" w:rsidRDefault="0057386C" w:rsidP="00EE44D1">
      <w:pPr>
        <w:pStyle w:val="ListParagraph"/>
        <w:numPr>
          <w:ilvl w:val="0"/>
          <w:numId w:val="26"/>
        </w:numPr>
        <w:spacing w:after="200" w:line="360" w:lineRule="auto"/>
        <w:contextualSpacing/>
        <w:jc w:val="both"/>
        <w:rPr>
          <w:rFonts w:asciiTheme="minorHAnsi" w:hAnsiTheme="minorHAnsi"/>
        </w:rPr>
      </w:pPr>
      <w:r w:rsidRPr="0057386C">
        <w:rPr>
          <w:rFonts w:asciiTheme="minorHAnsi" w:hAnsiTheme="minorHAnsi"/>
        </w:rPr>
        <w:t>Compare Employee’s Salary by Year</w:t>
      </w:r>
    </w:p>
    <w:p w:rsidR="0057386C" w:rsidRPr="0057386C" w:rsidRDefault="0057386C" w:rsidP="00EE44D1">
      <w:pPr>
        <w:pStyle w:val="ListParagraph"/>
        <w:numPr>
          <w:ilvl w:val="0"/>
          <w:numId w:val="26"/>
        </w:numPr>
        <w:spacing w:after="200" w:line="360" w:lineRule="auto"/>
        <w:contextualSpacing/>
        <w:jc w:val="both"/>
        <w:rPr>
          <w:rFonts w:asciiTheme="minorHAnsi" w:hAnsiTheme="minorHAnsi"/>
        </w:rPr>
      </w:pPr>
      <w:r w:rsidRPr="0057386C">
        <w:rPr>
          <w:rFonts w:asciiTheme="minorHAnsi" w:hAnsiTheme="minorHAnsi"/>
        </w:rPr>
        <w:t>Who are the Top 10 Employees with highest Salary</w:t>
      </w:r>
      <w:r w:rsidR="00F9489D">
        <w:rPr>
          <w:rFonts w:asciiTheme="minorHAnsi" w:hAnsiTheme="minorHAnsi"/>
        </w:rPr>
        <w:t xml:space="preserve"> </w:t>
      </w:r>
      <w:r w:rsidR="005F796B">
        <w:rPr>
          <w:rFonts w:asciiTheme="minorHAnsi" w:hAnsiTheme="minorHAnsi"/>
        </w:rPr>
        <w:t>in each</w:t>
      </w:r>
      <w:bookmarkStart w:id="18" w:name="_GoBack"/>
      <w:bookmarkEnd w:id="18"/>
      <w:r w:rsidR="00F9489D">
        <w:rPr>
          <w:rFonts w:asciiTheme="minorHAnsi" w:hAnsiTheme="minorHAnsi"/>
        </w:rPr>
        <w:t xml:space="preserve"> year</w:t>
      </w:r>
      <w:r w:rsidRPr="0057386C">
        <w:rPr>
          <w:rFonts w:asciiTheme="minorHAnsi" w:hAnsiTheme="minorHAnsi"/>
        </w:rPr>
        <w:t xml:space="preserve"> (Include Employee and Store details also)?</w:t>
      </w:r>
    </w:p>
    <w:p w:rsidR="0057386C" w:rsidRPr="0057386C" w:rsidRDefault="0057386C" w:rsidP="00EE44D1">
      <w:pPr>
        <w:pStyle w:val="ListParagraph"/>
        <w:numPr>
          <w:ilvl w:val="0"/>
          <w:numId w:val="26"/>
        </w:numPr>
        <w:spacing w:after="200" w:line="360" w:lineRule="auto"/>
        <w:contextualSpacing/>
        <w:jc w:val="both"/>
        <w:rPr>
          <w:rFonts w:asciiTheme="minorHAnsi" w:hAnsiTheme="minorHAnsi"/>
        </w:rPr>
      </w:pPr>
      <w:r w:rsidRPr="0057386C">
        <w:rPr>
          <w:rFonts w:asciiTheme="minorHAnsi" w:hAnsiTheme="minorHAnsi"/>
        </w:rPr>
        <w:t xml:space="preserve">Depict Store </w:t>
      </w:r>
      <w:r w:rsidR="005F796B" w:rsidRPr="0057386C">
        <w:rPr>
          <w:rFonts w:asciiTheme="minorHAnsi" w:hAnsiTheme="minorHAnsi"/>
        </w:rPr>
        <w:t>Level</w:t>
      </w:r>
      <w:r w:rsidRPr="0057386C">
        <w:rPr>
          <w:rFonts w:asciiTheme="minorHAnsi" w:hAnsiTheme="minorHAnsi"/>
        </w:rPr>
        <w:t xml:space="preserve"> Details for each of the stores.</w:t>
      </w:r>
    </w:p>
    <w:p w:rsidR="0057386C" w:rsidRPr="0057386C" w:rsidRDefault="0057386C" w:rsidP="00EE44D1">
      <w:pPr>
        <w:pStyle w:val="ListParagraph"/>
        <w:numPr>
          <w:ilvl w:val="0"/>
          <w:numId w:val="26"/>
        </w:numPr>
        <w:spacing w:after="200" w:line="360" w:lineRule="auto"/>
        <w:contextualSpacing/>
        <w:jc w:val="both"/>
        <w:rPr>
          <w:rFonts w:asciiTheme="minorHAnsi" w:hAnsiTheme="minorHAnsi"/>
        </w:rPr>
      </w:pPr>
      <w:r w:rsidRPr="0057386C">
        <w:rPr>
          <w:rFonts w:asciiTheme="minorHAnsi" w:hAnsiTheme="minorHAnsi"/>
        </w:rPr>
        <w:t xml:space="preserve">Display Ordered Quantity and Total Cost for Selected Products </w:t>
      </w:r>
      <w:r w:rsidR="005F796B">
        <w:rPr>
          <w:rFonts w:asciiTheme="minorHAnsi" w:hAnsiTheme="minorHAnsi"/>
        </w:rPr>
        <w:t>b</w:t>
      </w:r>
      <w:r w:rsidRPr="0057386C">
        <w:rPr>
          <w:rFonts w:asciiTheme="minorHAnsi" w:hAnsiTheme="minorHAnsi"/>
        </w:rPr>
        <w:t>y Year (Any 6 Products of user choice).</w:t>
      </w:r>
    </w:p>
    <w:p w:rsidR="0057386C" w:rsidRPr="0057386C" w:rsidRDefault="0057386C" w:rsidP="00EE44D1">
      <w:pPr>
        <w:pStyle w:val="ListParagraph"/>
        <w:numPr>
          <w:ilvl w:val="0"/>
          <w:numId w:val="26"/>
        </w:numPr>
        <w:spacing w:after="200" w:line="360" w:lineRule="auto"/>
        <w:contextualSpacing/>
        <w:jc w:val="both"/>
        <w:rPr>
          <w:rFonts w:asciiTheme="minorHAnsi" w:hAnsiTheme="minorHAnsi"/>
        </w:rPr>
      </w:pPr>
      <w:r w:rsidRPr="0057386C">
        <w:rPr>
          <w:rFonts w:asciiTheme="minorHAnsi" w:hAnsiTheme="minorHAnsi"/>
        </w:rPr>
        <w:t>Compare Total Cost and Ordered Quantity for a store at a month level.</w:t>
      </w:r>
    </w:p>
    <w:p w:rsidR="0057386C" w:rsidRPr="0057386C" w:rsidRDefault="0057386C" w:rsidP="00EE44D1">
      <w:pPr>
        <w:pStyle w:val="ListParagraph"/>
        <w:numPr>
          <w:ilvl w:val="0"/>
          <w:numId w:val="26"/>
        </w:numPr>
        <w:spacing w:after="200" w:line="360" w:lineRule="auto"/>
        <w:contextualSpacing/>
        <w:jc w:val="both"/>
        <w:rPr>
          <w:rFonts w:asciiTheme="minorHAnsi" w:hAnsiTheme="minorHAnsi"/>
        </w:rPr>
      </w:pPr>
      <w:r w:rsidRPr="0057386C">
        <w:rPr>
          <w:rFonts w:asciiTheme="minorHAnsi" w:hAnsiTheme="minorHAnsi"/>
        </w:rPr>
        <w:t>Display the all Product Details such as Name, Brand, Cost Price, Selling Price etc. Display Grand Total for all the metrics.</w:t>
      </w:r>
    </w:p>
    <w:p w:rsidR="0057386C" w:rsidRPr="0057386C" w:rsidRDefault="0057386C" w:rsidP="00EE44D1">
      <w:pPr>
        <w:pStyle w:val="ListParagraph"/>
        <w:numPr>
          <w:ilvl w:val="0"/>
          <w:numId w:val="26"/>
        </w:numPr>
        <w:spacing w:after="200" w:line="360" w:lineRule="auto"/>
        <w:contextualSpacing/>
        <w:jc w:val="both"/>
        <w:rPr>
          <w:rFonts w:asciiTheme="minorHAnsi" w:hAnsiTheme="minorHAnsi"/>
        </w:rPr>
      </w:pPr>
      <w:r w:rsidRPr="0057386C">
        <w:rPr>
          <w:rFonts w:asciiTheme="minorHAnsi" w:hAnsiTheme="minorHAnsi"/>
        </w:rPr>
        <w:lastRenderedPageBreak/>
        <w:t>Calculate and Display Profit % for Products.</w:t>
      </w:r>
    </w:p>
    <w:p w:rsidR="0057386C" w:rsidRPr="0057386C" w:rsidRDefault="0057386C" w:rsidP="00EE44D1">
      <w:pPr>
        <w:pStyle w:val="ListParagraph"/>
        <w:numPr>
          <w:ilvl w:val="0"/>
          <w:numId w:val="26"/>
        </w:numPr>
        <w:spacing w:after="200" w:line="360" w:lineRule="auto"/>
        <w:contextualSpacing/>
        <w:jc w:val="both"/>
        <w:rPr>
          <w:rFonts w:asciiTheme="minorHAnsi" w:hAnsiTheme="minorHAnsi"/>
        </w:rPr>
      </w:pPr>
      <w:r w:rsidRPr="0057386C">
        <w:rPr>
          <w:rFonts w:asciiTheme="minorHAnsi" w:hAnsiTheme="minorHAnsi"/>
        </w:rPr>
        <w:t>Which are the Top 10 days with Maximum Quantity Ordered (For Last 6 months only)? Use store Level Information.</w:t>
      </w:r>
    </w:p>
    <w:p w:rsidR="0057386C" w:rsidRPr="0057386C" w:rsidRDefault="0057386C" w:rsidP="00EE44D1">
      <w:pPr>
        <w:pStyle w:val="ListParagraph"/>
        <w:numPr>
          <w:ilvl w:val="0"/>
          <w:numId w:val="26"/>
        </w:numPr>
        <w:spacing w:after="200" w:line="360" w:lineRule="auto"/>
        <w:contextualSpacing/>
        <w:jc w:val="both"/>
        <w:rPr>
          <w:rFonts w:asciiTheme="minorHAnsi" w:hAnsiTheme="minorHAnsi"/>
        </w:rPr>
      </w:pPr>
      <w:r w:rsidRPr="0057386C">
        <w:rPr>
          <w:rFonts w:asciiTheme="minorHAnsi" w:hAnsiTheme="minorHAnsi"/>
        </w:rPr>
        <w:t>Who are the Top 10 Customers by Revenue?</w:t>
      </w:r>
    </w:p>
    <w:p w:rsidR="0057386C" w:rsidRPr="0057386C" w:rsidRDefault="0057386C" w:rsidP="00EE44D1">
      <w:pPr>
        <w:pStyle w:val="ListParagraph"/>
        <w:numPr>
          <w:ilvl w:val="0"/>
          <w:numId w:val="26"/>
        </w:numPr>
        <w:spacing w:after="200" w:line="360" w:lineRule="auto"/>
        <w:contextualSpacing/>
        <w:jc w:val="both"/>
        <w:rPr>
          <w:rFonts w:asciiTheme="minorHAnsi" w:hAnsiTheme="minorHAnsi"/>
        </w:rPr>
      </w:pPr>
      <w:r w:rsidRPr="0057386C">
        <w:rPr>
          <w:rFonts w:asciiTheme="minorHAnsi" w:hAnsiTheme="minorHAnsi"/>
        </w:rPr>
        <w:t>What is the No. of Customers and Total Revenue at brand level filtered for respective Month?</w:t>
      </w:r>
    </w:p>
    <w:p w:rsidR="0057386C" w:rsidRPr="0057386C" w:rsidRDefault="0057386C" w:rsidP="00EE44D1">
      <w:pPr>
        <w:pStyle w:val="ListParagraph"/>
        <w:numPr>
          <w:ilvl w:val="0"/>
          <w:numId w:val="26"/>
        </w:numPr>
        <w:spacing w:after="200" w:line="360" w:lineRule="auto"/>
        <w:contextualSpacing/>
        <w:jc w:val="both"/>
        <w:rPr>
          <w:rFonts w:asciiTheme="minorHAnsi" w:hAnsiTheme="minorHAnsi"/>
        </w:rPr>
      </w:pPr>
      <w:r w:rsidRPr="0057386C">
        <w:rPr>
          <w:rFonts w:asciiTheme="minorHAnsi" w:hAnsiTheme="minorHAnsi"/>
        </w:rPr>
        <w:t>What is Average Revenue, Average Quantity sold, Total Revenue by Product? Show this information Year Wise.</w:t>
      </w:r>
    </w:p>
    <w:p w:rsidR="0057386C" w:rsidRPr="0057386C" w:rsidRDefault="0057386C" w:rsidP="00EE44D1">
      <w:pPr>
        <w:pStyle w:val="ListParagraph"/>
        <w:numPr>
          <w:ilvl w:val="0"/>
          <w:numId w:val="26"/>
        </w:numPr>
        <w:spacing w:after="200" w:line="360" w:lineRule="auto"/>
        <w:contextualSpacing/>
        <w:jc w:val="both"/>
        <w:rPr>
          <w:rFonts w:asciiTheme="minorHAnsi" w:hAnsiTheme="minorHAnsi"/>
        </w:rPr>
      </w:pPr>
      <w:r w:rsidRPr="0057386C">
        <w:rPr>
          <w:rFonts w:asciiTheme="minorHAnsi" w:hAnsiTheme="minorHAnsi"/>
        </w:rPr>
        <w:t>Display the Products by Quantity Sold.</w:t>
      </w:r>
    </w:p>
    <w:p w:rsidR="0057386C" w:rsidRDefault="0057386C" w:rsidP="00EE44D1">
      <w:pPr>
        <w:pStyle w:val="ListParagraph"/>
        <w:numPr>
          <w:ilvl w:val="0"/>
          <w:numId w:val="26"/>
        </w:numPr>
        <w:spacing w:after="200" w:line="360" w:lineRule="auto"/>
        <w:contextualSpacing/>
        <w:jc w:val="both"/>
        <w:rPr>
          <w:rFonts w:asciiTheme="minorHAnsi" w:hAnsiTheme="minorHAnsi"/>
        </w:rPr>
      </w:pPr>
      <w:r w:rsidRPr="0057386C">
        <w:rPr>
          <w:rFonts w:asciiTheme="minorHAnsi" w:hAnsiTheme="minorHAnsi"/>
        </w:rPr>
        <w:t>Display Total Revenue, Quantity Sold at Store Level for different Years.</w:t>
      </w:r>
    </w:p>
    <w:p w:rsidR="00EE44D1" w:rsidRDefault="00EE44D1" w:rsidP="00EE44D1">
      <w:pPr>
        <w:spacing w:after="200" w:line="360" w:lineRule="auto"/>
        <w:contextualSpacing/>
        <w:rPr>
          <w:rFonts w:asciiTheme="minorHAnsi" w:hAnsiTheme="minorHAnsi"/>
          <w:sz w:val="24"/>
          <w:szCs w:val="24"/>
        </w:rPr>
      </w:pPr>
      <w:r w:rsidRPr="00880E47">
        <w:rPr>
          <w:rFonts w:asciiTheme="minorHAnsi" w:hAnsiTheme="minorHAnsi"/>
          <w:sz w:val="24"/>
          <w:szCs w:val="24"/>
        </w:rPr>
        <w:t xml:space="preserve">The answers to </w:t>
      </w:r>
      <w:r w:rsidR="00880E47">
        <w:rPr>
          <w:rFonts w:asciiTheme="minorHAnsi" w:hAnsiTheme="minorHAnsi"/>
          <w:sz w:val="24"/>
          <w:szCs w:val="24"/>
        </w:rPr>
        <w:t>these questions can be obtained by using SQL queries on the database. When those answers are understood and analyzed, we can take right decisions.</w:t>
      </w:r>
    </w:p>
    <w:p w:rsidR="00880E47" w:rsidRDefault="00880E47" w:rsidP="00EE44D1">
      <w:pPr>
        <w:spacing w:after="200" w:line="360" w:lineRule="auto"/>
        <w:contextualSpacing/>
        <w:rPr>
          <w:rFonts w:asciiTheme="minorHAnsi" w:hAnsiTheme="minorHAnsi"/>
          <w:sz w:val="24"/>
          <w:szCs w:val="24"/>
        </w:rPr>
      </w:pPr>
    </w:p>
    <w:p w:rsidR="0057386C" w:rsidRDefault="00880E47" w:rsidP="00880E47">
      <w:pPr>
        <w:spacing w:after="200" w:line="360" w:lineRule="auto"/>
        <w:contextualSpacing/>
        <w:rPr>
          <w:rFonts w:asciiTheme="minorHAnsi" w:hAnsiTheme="minorHAnsi"/>
          <w:b/>
          <w:sz w:val="24"/>
          <w:szCs w:val="24"/>
        </w:rPr>
      </w:pPr>
      <w:r w:rsidRPr="00880E47">
        <w:rPr>
          <w:rFonts w:asciiTheme="minorHAnsi" w:hAnsiTheme="minorHAnsi"/>
          <w:b/>
          <w:sz w:val="24"/>
          <w:szCs w:val="24"/>
        </w:rPr>
        <w:t xml:space="preserve">Also, a data scientist is not only interested in finding the insights from data, s/he is also interested in predicting the future sales, future revenue, which customers will purchase more in future etc. There </w:t>
      </w:r>
      <w:r w:rsidR="0053461C" w:rsidRPr="00880E47">
        <w:rPr>
          <w:rFonts w:asciiTheme="minorHAnsi" w:hAnsiTheme="minorHAnsi"/>
          <w:b/>
          <w:sz w:val="24"/>
          <w:szCs w:val="24"/>
        </w:rPr>
        <w:t>come</w:t>
      </w:r>
      <w:r w:rsidRPr="00880E47">
        <w:rPr>
          <w:rFonts w:asciiTheme="minorHAnsi" w:hAnsiTheme="minorHAnsi"/>
          <w:b/>
          <w:sz w:val="24"/>
          <w:szCs w:val="24"/>
        </w:rPr>
        <w:t xml:space="preserve"> the concepts of predictive analytics which is an important area of data science.</w:t>
      </w:r>
    </w:p>
    <w:p w:rsidR="0053461C" w:rsidRDefault="0053461C" w:rsidP="00880E47">
      <w:pPr>
        <w:spacing w:after="200" w:line="360" w:lineRule="auto"/>
        <w:contextualSpacing/>
        <w:rPr>
          <w:rFonts w:asciiTheme="minorHAnsi" w:hAnsiTheme="minorHAnsi"/>
          <w:b/>
          <w:sz w:val="24"/>
          <w:szCs w:val="24"/>
        </w:rPr>
      </w:pPr>
    </w:p>
    <w:p w:rsidR="0053461C" w:rsidRDefault="0053461C" w:rsidP="00880E47">
      <w:pPr>
        <w:spacing w:after="200" w:line="360" w:lineRule="auto"/>
        <w:contextualSpacing/>
        <w:rPr>
          <w:rFonts w:asciiTheme="minorHAnsi" w:hAnsiTheme="minorHAnsi"/>
          <w:b/>
          <w:sz w:val="24"/>
          <w:szCs w:val="24"/>
        </w:rPr>
      </w:pPr>
    </w:p>
    <w:p w:rsidR="0053461C" w:rsidRDefault="0053461C" w:rsidP="00880E47">
      <w:pPr>
        <w:spacing w:after="200" w:line="360" w:lineRule="auto"/>
        <w:contextualSpacing/>
        <w:rPr>
          <w:rFonts w:asciiTheme="minorHAnsi" w:hAnsiTheme="minorHAnsi"/>
          <w:b/>
          <w:sz w:val="24"/>
          <w:szCs w:val="24"/>
        </w:rPr>
      </w:pPr>
    </w:p>
    <w:p w:rsidR="0053461C" w:rsidRDefault="0053461C" w:rsidP="00880E47">
      <w:pPr>
        <w:spacing w:after="200" w:line="360" w:lineRule="auto"/>
        <w:contextualSpacing/>
        <w:rPr>
          <w:rFonts w:asciiTheme="minorHAnsi" w:hAnsiTheme="minorHAnsi"/>
          <w:b/>
          <w:sz w:val="24"/>
          <w:szCs w:val="24"/>
        </w:rPr>
      </w:pPr>
    </w:p>
    <w:p w:rsidR="0053461C" w:rsidRDefault="0053461C" w:rsidP="00880E47">
      <w:pPr>
        <w:spacing w:after="200" w:line="360" w:lineRule="auto"/>
        <w:contextualSpacing/>
        <w:rPr>
          <w:rFonts w:asciiTheme="minorHAnsi" w:hAnsiTheme="minorHAnsi"/>
          <w:b/>
          <w:sz w:val="24"/>
          <w:szCs w:val="24"/>
        </w:rPr>
      </w:pPr>
    </w:p>
    <w:p w:rsidR="0053461C" w:rsidRDefault="0053461C" w:rsidP="00880E47">
      <w:pPr>
        <w:spacing w:after="200" w:line="360" w:lineRule="auto"/>
        <w:contextualSpacing/>
        <w:rPr>
          <w:rFonts w:asciiTheme="minorHAnsi" w:hAnsiTheme="minorHAnsi"/>
          <w:b/>
          <w:sz w:val="24"/>
          <w:szCs w:val="24"/>
        </w:rPr>
      </w:pPr>
    </w:p>
    <w:p w:rsidR="0053461C" w:rsidRDefault="0053461C" w:rsidP="00880E47">
      <w:pPr>
        <w:spacing w:after="200" w:line="360" w:lineRule="auto"/>
        <w:contextualSpacing/>
        <w:rPr>
          <w:rFonts w:asciiTheme="minorHAnsi" w:hAnsiTheme="minorHAnsi"/>
          <w:b/>
          <w:sz w:val="24"/>
          <w:szCs w:val="24"/>
        </w:rPr>
      </w:pPr>
    </w:p>
    <w:p w:rsidR="0053461C" w:rsidRDefault="0053461C" w:rsidP="00880E47">
      <w:pPr>
        <w:spacing w:after="200" w:line="360" w:lineRule="auto"/>
        <w:contextualSpacing/>
        <w:rPr>
          <w:rFonts w:asciiTheme="minorHAnsi" w:hAnsiTheme="minorHAnsi"/>
          <w:b/>
          <w:sz w:val="24"/>
          <w:szCs w:val="24"/>
        </w:rPr>
      </w:pPr>
    </w:p>
    <w:p w:rsidR="0053461C" w:rsidRPr="00880E47" w:rsidRDefault="0053461C" w:rsidP="00880E47">
      <w:pPr>
        <w:spacing w:after="200" w:line="360" w:lineRule="auto"/>
        <w:contextualSpacing/>
        <w:rPr>
          <w:rFonts w:asciiTheme="minorHAnsi" w:hAnsiTheme="minorHAnsi"/>
          <w:b/>
          <w:sz w:val="24"/>
          <w:szCs w:val="24"/>
        </w:rPr>
      </w:pPr>
    </w:p>
    <w:p w:rsidR="0057386C" w:rsidRDefault="0057386C">
      <w:pPr>
        <w:pStyle w:val="Heading2"/>
      </w:pPr>
      <w:bookmarkStart w:id="19" w:name="_Toc500241060"/>
      <w:r>
        <w:lastRenderedPageBreak/>
        <w:t>Answering those questions using SQL</w:t>
      </w:r>
      <w:bookmarkEnd w:id="19"/>
    </w:p>
    <w:p w:rsidR="0053461C" w:rsidRPr="0053461C" w:rsidRDefault="0053461C" w:rsidP="0053461C">
      <w:pPr>
        <w:pStyle w:val="BodyText"/>
        <w:spacing w:line="360" w:lineRule="auto"/>
        <w:rPr>
          <w:rFonts w:asciiTheme="minorHAnsi" w:hAnsiTheme="minorHAnsi"/>
          <w:sz w:val="24"/>
          <w:szCs w:val="24"/>
        </w:rPr>
      </w:pPr>
      <w:r w:rsidRPr="0053461C">
        <w:rPr>
          <w:rFonts w:asciiTheme="minorHAnsi" w:hAnsiTheme="minorHAnsi"/>
          <w:sz w:val="24"/>
          <w:szCs w:val="24"/>
        </w:rPr>
        <w:t>In this section of the document, we have solved some of the questions</w:t>
      </w:r>
      <w:r>
        <w:rPr>
          <w:rFonts w:asciiTheme="minorHAnsi" w:hAnsiTheme="minorHAnsi"/>
          <w:sz w:val="24"/>
          <w:szCs w:val="24"/>
        </w:rPr>
        <w:t xml:space="preserve"> asked above which are of importance to data scientists. The answers to the questions are obtained by writing SQL statements on the projects data</w:t>
      </w:r>
      <w:r w:rsidRPr="0053461C">
        <w:rPr>
          <w:rFonts w:asciiTheme="minorHAnsi" w:hAnsiTheme="minorHAnsi"/>
          <w:sz w:val="24"/>
          <w:szCs w:val="24"/>
        </w:rPr>
        <w:t xml:space="preserve"> </w:t>
      </w:r>
      <w:r>
        <w:rPr>
          <w:rFonts w:asciiTheme="minorHAnsi" w:hAnsiTheme="minorHAnsi"/>
          <w:sz w:val="24"/>
          <w:szCs w:val="24"/>
        </w:rPr>
        <w:t>on MS SQL Server.</w:t>
      </w:r>
    </w:p>
    <w:p w:rsidR="00880E47" w:rsidRPr="00880E47" w:rsidRDefault="00880E47" w:rsidP="0057386C">
      <w:pPr>
        <w:pStyle w:val="ListParagraph"/>
        <w:numPr>
          <w:ilvl w:val="0"/>
          <w:numId w:val="26"/>
        </w:numPr>
        <w:spacing w:after="200" w:line="360" w:lineRule="auto"/>
        <w:contextualSpacing/>
        <w:jc w:val="both"/>
        <w:rPr>
          <w:rFonts w:asciiTheme="minorHAnsi" w:hAnsiTheme="minorHAnsi"/>
        </w:rPr>
      </w:pPr>
      <w:r w:rsidRPr="0057386C">
        <w:rPr>
          <w:rFonts w:asciiTheme="minorHAnsi" w:hAnsiTheme="minorHAnsi"/>
        </w:rPr>
        <w:t>What is the No. of Employees by Store?</w:t>
      </w:r>
    </w:p>
    <w:p w:rsidR="008665AD" w:rsidRDefault="00880E47" w:rsidP="0057386C">
      <w:pPr>
        <w:pStyle w:val="BodyText"/>
      </w:pPr>
      <w:r>
        <w:rPr>
          <w:noProof/>
        </w:rPr>
        <w:drawing>
          <wp:inline distT="0" distB="0" distL="0" distR="0" wp14:anchorId="068CE960" wp14:editId="7DA67450">
            <wp:extent cx="3895725" cy="2091664"/>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899393" cy="2093634"/>
                    </a:xfrm>
                    <a:prstGeom prst="rect">
                      <a:avLst/>
                    </a:prstGeom>
                  </pic:spPr>
                </pic:pic>
              </a:graphicData>
            </a:graphic>
          </wp:inline>
        </w:drawing>
      </w:r>
    </w:p>
    <w:p w:rsidR="008665AD" w:rsidRDefault="008665AD" w:rsidP="0057386C">
      <w:pPr>
        <w:pStyle w:val="BodyText"/>
      </w:pPr>
    </w:p>
    <w:p w:rsidR="008665AD" w:rsidRPr="0057386C" w:rsidRDefault="008665AD" w:rsidP="008665AD">
      <w:pPr>
        <w:pStyle w:val="ListParagraph"/>
        <w:numPr>
          <w:ilvl w:val="0"/>
          <w:numId w:val="26"/>
        </w:numPr>
        <w:spacing w:after="200" w:line="360" w:lineRule="auto"/>
        <w:contextualSpacing/>
        <w:jc w:val="both"/>
        <w:rPr>
          <w:rFonts w:asciiTheme="minorHAnsi" w:hAnsiTheme="minorHAnsi"/>
        </w:rPr>
      </w:pPr>
      <w:r w:rsidRPr="0057386C">
        <w:rPr>
          <w:rFonts w:asciiTheme="minorHAnsi" w:hAnsiTheme="minorHAnsi"/>
        </w:rPr>
        <w:t xml:space="preserve">What is the No. of Employees by month working in a store </w:t>
      </w:r>
      <w:r w:rsidR="0053461C">
        <w:rPr>
          <w:rFonts w:asciiTheme="minorHAnsi" w:hAnsiTheme="minorHAnsi"/>
        </w:rPr>
        <w:t>in each</w:t>
      </w:r>
      <w:r w:rsidR="00F9489D">
        <w:rPr>
          <w:rFonts w:asciiTheme="minorHAnsi" w:hAnsiTheme="minorHAnsi"/>
        </w:rPr>
        <w:t xml:space="preserve"> year </w:t>
      </w:r>
      <w:r w:rsidRPr="0057386C">
        <w:rPr>
          <w:rFonts w:asciiTheme="minorHAnsi" w:hAnsiTheme="minorHAnsi"/>
        </w:rPr>
        <w:t>(With store working hours)</w:t>
      </w:r>
    </w:p>
    <w:p w:rsidR="008665AD" w:rsidRDefault="008665AD" w:rsidP="0057386C">
      <w:pPr>
        <w:pStyle w:val="BodyText"/>
      </w:pPr>
    </w:p>
    <w:p w:rsidR="00826BC7" w:rsidRDefault="00F9489D" w:rsidP="0057386C">
      <w:pPr>
        <w:pStyle w:val="BodyText"/>
      </w:pPr>
      <w:r>
        <w:rPr>
          <w:noProof/>
        </w:rPr>
        <w:drawing>
          <wp:inline distT="0" distB="0" distL="0" distR="0" wp14:anchorId="5A8330A0" wp14:editId="653761EF">
            <wp:extent cx="3724275" cy="3293631"/>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726743" cy="3295813"/>
                    </a:xfrm>
                    <a:prstGeom prst="rect">
                      <a:avLst/>
                    </a:prstGeom>
                  </pic:spPr>
                </pic:pic>
              </a:graphicData>
            </a:graphic>
          </wp:inline>
        </w:drawing>
      </w:r>
    </w:p>
    <w:p w:rsidR="00164CCD" w:rsidRPr="00164CCD" w:rsidRDefault="00164CCD" w:rsidP="0057386C">
      <w:pPr>
        <w:pStyle w:val="ListParagraph"/>
        <w:numPr>
          <w:ilvl w:val="0"/>
          <w:numId w:val="26"/>
        </w:numPr>
        <w:spacing w:after="200" w:line="360" w:lineRule="auto"/>
        <w:contextualSpacing/>
        <w:jc w:val="both"/>
        <w:rPr>
          <w:rFonts w:asciiTheme="minorHAnsi" w:hAnsiTheme="minorHAnsi"/>
        </w:rPr>
      </w:pPr>
      <w:r w:rsidRPr="0057386C">
        <w:rPr>
          <w:rFonts w:asciiTheme="minorHAnsi" w:hAnsiTheme="minorHAnsi"/>
        </w:rPr>
        <w:lastRenderedPageBreak/>
        <w:t>Display the Products by Quantity Sold.</w:t>
      </w:r>
    </w:p>
    <w:p w:rsidR="00F9489D" w:rsidRDefault="00826BC7" w:rsidP="00F9489D">
      <w:pPr>
        <w:pStyle w:val="BodyText"/>
        <w:rPr>
          <w:rFonts w:asciiTheme="minorHAnsi" w:hAnsiTheme="minorHAnsi"/>
          <w:sz w:val="24"/>
          <w:szCs w:val="24"/>
        </w:rPr>
      </w:pPr>
      <w:r>
        <w:rPr>
          <w:noProof/>
        </w:rPr>
        <w:drawing>
          <wp:inline distT="0" distB="0" distL="0" distR="0" wp14:anchorId="3BB931C0" wp14:editId="54930177">
            <wp:extent cx="4495800" cy="39433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495800" cy="3943350"/>
                    </a:xfrm>
                    <a:prstGeom prst="rect">
                      <a:avLst/>
                    </a:prstGeom>
                  </pic:spPr>
                </pic:pic>
              </a:graphicData>
            </a:graphic>
          </wp:inline>
        </w:drawing>
      </w:r>
    </w:p>
    <w:p w:rsidR="00826BC7" w:rsidRDefault="00826BC7" w:rsidP="00F9489D">
      <w:pPr>
        <w:pStyle w:val="BodyText"/>
        <w:rPr>
          <w:rFonts w:asciiTheme="minorHAnsi" w:hAnsiTheme="minorHAnsi"/>
          <w:sz w:val="24"/>
          <w:szCs w:val="24"/>
        </w:rPr>
      </w:pPr>
    </w:p>
    <w:p w:rsidR="00826BC7" w:rsidRPr="00F9489D" w:rsidRDefault="00826BC7" w:rsidP="00F9489D">
      <w:pPr>
        <w:pStyle w:val="BodyText"/>
        <w:rPr>
          <w:rFonts w:asciiTheme="minorHAnsi" w:hAnsiTheme="minorHAnsi"/>
          <w:sz w:val="24"/>
          <w:szCs w:val="24"/>
        </w:rPr>
      </w:pPr>
    </w:p>
    <w:p w:rsidR="00826BC7" w:rsidRDefault="00826BC7">
      <w:pPr>
        <w:pStyle w:val="Heading1"/>
        <w:rPr>
          <w:rFonts w:ascii="Cambria" w:hAnsi="Cambria"/>
          <w:sz w:val="32"/>
          <w:szCs w:val="32"/>
        </w:rPr>
      </w:pPr>
      <w:bookmarkStart w:id="20" w:name="_Toc500241061"/>
      <w:r w:rsidRPr="00826BC7">
        <w:rPr>
          <w:rFonts w:ascii="Cambria" w:hAnsi="Cambria"/>
          <w:sz w:val="32"/>
          <w:szCs w:val="32"/>
        </w:rPr>
        <w:lastRenderedPageBreak/>
        <w:t>Conclusions and Future Work</w:t>
      </w:r>
      <w:bookmarkEnd w:id="20"/>
    </w:p>
    <w:p w:rsidR="00441F29" w:rsidRDefault="00441F29" w:rsidP="00441F29">
      <w:pPr>
        <w:spacing w:line="360" w:lineRule="auto"/>
        <w:ind w:firstLine="90"/>
        <w:rPr>
          <w:rFonts w:asciiTheme="minorHAnsi" w:hAnsiTheme="minorHAnsi"/>
          <w:sz w:val="24"/>
          <w:szCs w:val="24"/>
        </w:rPr>
      </w:pPr>
    </w:p>
    <w:p w:rsidR="00826BC7" w:rsidRPr="004C70A5" w:rsidRDefault="00826BC7" w:rsidP="00441F29">
      <w:pPr>
        <w:spacing w:line="360" w:lineRule="auto"/>
        <w:ind w:firstLine="90"/>
        <w:rPr>
          <w:rFonts w:asciiTheme="minorHAnsi" w:hAnsiTheme="minorHAnsi"/>
          <w:sz w:val="24"/>
          <w:szCs w:val="24"/>
        </w:rPr>
      </w:pPr>
      <w:r w:rsidRPr="004C70A5">
        <w:rPr>
          <w:rFonts w:asciiTheme="minorHAnsi" w:hAnsiTheme="minorHAnsi"/>
          <w:sz w:val="24"/>
          <w:szCs w:val="24"/>
        </w:rPr>
        <w:t>In future, this project can be further enhanced by adding more n</w:t>
      </w:r>
      <w:r w:rsidR="005C4052">
        <w:rPr>
          <w:rFonts w:asciiTheme="minorHAnsi" w:hAnsiTheme="minorHAnsi"/>
          <w:sz w:val="24"/>
          <w:szCs w:val="24"/>
        </w:rPr>
        <w:t xml:space="preserve">umber </w:t>
      </w:r>
      <w:r w:rsidRPr="004C70A5">
        <w:rPr>
          <w:rFonts w:asciiTheme="minorHAnsi" w:hAnsiTheme="minorHAnsi"/>
          <w:sz w:val="24"/>
          <w:szCs w:val="24"/>
        </w:rPr>
        <w:t xml:space="preserve">of entities and by adding more attributes and capture more details. We can also introduce security to this project </w:t>
      </w:r>
      <w:r w:rsidR="005C4052" w:rsidRPr="004C70A5">
        <w:rPr>
          <w:rFonts w:asciiTheme="minorHAnsi" w:hAnsiTheme="minorHAnsi"/>
          <w:sz w:val="24"/>
          <w:szCs w:val="24"/>
        </w:rPr>
        <w:t>and</w:t>
      </w:r>
      <w:r w:rsidRPr="004C70A5">
        <w:rPr>
          <w:rFonts w:asciiTheme="minorHAnsi" w:hAnsiTheme="minorHAnsi"/>
          <w:sz w:val="24"/>
          <w:szCs w:val="24"/>
        </w:rPr>
        <w:t xml:space="preserve"> the concept of views, etc.</w:t>
      </w:r>
    </w:p>
    <w:p w:rsidR="00CE07BC" w:rsidRDefault="00CE07BC" w:rsidP="004C70A5">
      <w:pPr>
        <w:spacing w:line="360" w:lineRule="auto"/>
        <w:rPr>
          <w:rFonts w:asciiTheme="minorHAnsi" w:hAnsiTheme="minorHAnsi"/>
          <w:sz w:val="24"/>
          <w:szCs w:val="24"/>
        </w:rPr>
      </w:pPr>
    </w:p>
    <w:p w:rsidR="005D56AB" w:rsidRPr="004C70A5" w:rsidRDefault="00826BC7" w:rsidP="004C70A5">
      <w:pPr>
        <w:spacing w:line="360" w:lineRule="auto"/>
        <w:rPr>
          <w:rFonts w:asciiTheme="minorHAnsi" w:hAnsiTheme="minorHAnsi"/>
          <w:sz w:val="24"/>
          <w:szCs w:val="24"/>
        </w:rPr>
      </w:pPr>
      <w:r w:rsidRPr="004C70A5">
        <w:rPr>
          <w:rFonts w:asciiTheme="minorHAnsi" w:hAnsiTheme="minorHAnsi"/>
          <w:sz w:val="24"/>
          <w:szCs w:val="24"/>
        </w:rPr>
        <w:t xml:space="preserve">And inorder to best utilize this data, we can </w:t>
      </w:r>
      <w:r w:rsidR="00CE07BC">
        <w:rPr>
          <w:rFonts w:asciiTheme="minorHAnsi" w:hAnsiTheme="minorHAnsi"/>
          <w:sz w:val="24"/>
          <w:szCs w:val="24"/>
        </w:rPr>
        <w:t>plan to use software like</w:t>
      </w:r>
      <w:r w:rsidRPr="004C70A5">
        <w:rPr>
          <w:rFonts w:asciiTheme="minorHAnsi" w:hAnsiTheme="minorHAnsi"/>
          <w:sz w:val="24"/>
          <w:szCs w:val="24"/>
        </w:rPr>
        <w:t xml:space="preserve"> </w:t>
      </w:r>
      <w:r w:rsidR="004C70A5" w:rsidRPr="004C70A5">
        <w:rPr>
          <w:rFonts w:asciiTheme="minorHAnsi" w:hAnsiTheme="minorHAnsi"/>
          <w:sz w:val="24"/>
          <w:szCs w:val="24"/>
        </w:rPr>
        <w:t>Microsoft</w:t>
      </w:r>
      <w:r w:rsidR="00646355" w:rsidRPr="004C70A5">
        <w:rPr>
          <w:rFonts w:asciiTheme="minorHAnsi" w:hAnsiTheme="minorHAnsi"/>
          <w:sz w:val="24"/>
          <w:szCs w:val="24"/>
        </w:rPr>
        <w:t xml:space="preserve"> SSRS</w:t>
      </w:r>
      <w:r w:rsidR="004C70A5" w:rsidRPr="004C70A5">
        <w:rPr>
          <w:rFonts w:asciiTheme="minorHAnsi" w:hAnsiTheme="minorHAnsi"/>
          <w:sz w:val="24"/>
          <w:szCs w:val="24"/>
        </w:rPr>
        <w:t xml:space="preserve"> (Sequel Server Reporting Services)</w:t>
      </w:r>
      <w:r w:rsidR="00646355" w:rsidRPr="004C70A5">
        <w:rPr>
          <w:rFonts w:asciiTheme="minorHAnsi" w:hAnsiTheme="minorHAnsi"/>
          <w:sz w:val="24"/>
          <w:szCs w:val="24"/>
        </w:rPr>
        <w:t xml:space="preserve"> for generating the trend reports and graphs</w:t>
      </w:r>
      <w:r w:rsidR="00CE07BC">
        <w:rPr>
          <w:rFonts w:asciiTheme="minorHAnsi" w:hAnsiTheme="minorHAnsi"/>
          <w:sz w:val="24"/>
          <w:szCs w:val="24"/>
        </w:rPr>
        <w:t xml:space="preserve"> which will help us more to identify the trends in the data and thus obtain actionable insights from the same.</w:t>
      </w:r>
    </w:p>
    <w:p w:rsidR="00826BC7" w:rsidRPr="00826BC7" w:rsidRDefault="00826BC7" w:rsidP="00826BC7"/>
    <w:sectPr w:rsidR="00826BC7" w:rsidRPr="00826BC7" w:rsidSect="007F7074">
      <w:pgSz w:w="12240" w:h="15840" w:code="1"/>
      <w:pgMar w:top="1440" w:right="1080" w:bottom="1440" w:left="1080" w:header="936" w:footer="936"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B677A" w:rsidRDefault="00BB677A">
      <w:r>
        <w:separator/>
      </w:r>
    </w:p>
  </w:endnote>
  <w:endnote w:type="continuationSeparator" w:id="0">
    <w:p w:rsidR="00BB677A" w:rsidRDefault="00BB6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Optima">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Gras">
    <w:charset w:val="00"/>
    <w:family w:val="swiss"/>
    <w:pitch w:val="variable"/>
    <w:sig w:usb0="00000003" w:usb1="00000000" w:usb2="00000000" w:usb3="00000000" w:csb0="00000001" w:csb1="00000000"/>
  </w:font>
  <w:font w:name="ZapfHumnst BT">
    <w:altName w:val="Lucida Sans Unicode"/>
    <w:charset w:val="00"/>
    <w:family w:val="swiss"/>
    <w:pitch w:val="variable"/>
    <w:sig w:usb0="00000087" w:usb1="00000000" w:usb2="00000000" w:usb3="00000000" w:csb0="0000001B"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Book Antiqua">
    <w:altName w:val="Book Antiqua"/>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47381066"/>
      <w:docPartObj>
        <w:docPartGallery w:val="Page Numbers (Bottom of Page)"/>
        <w:docPartUnique/>
      </w:docPartObj>
    </w:sdtPr>
    <w:sdtEndPr/>
    <w:sdtContent>
      <w:p w:rsidR="00027045" w:rsidRDefault="00027045">
        <w:pPr>
          <w:pStyle w:val="Footer"/>
          <w:jc w:val="right"/>
        </w:pPr>
        <w:r>
          <w:t xml:space="preserve">Page | </w:t>
        </w:r>
        <w:r>
          <w:fldChar w:fldCharType="begin"/>
        </w:r>
        <w:r>
          <w:instrText xml:space="preserve"> PAGE   \* MERGEFORMAT </w:instrText>
        </w:r>
        <w:r>
          <w:fldChar w:fldCharType="separate"/>
        </w:r>
        <w:r w:rsidR="005F796B">
          <w:rPr>
            <w:noProof/>
          </w:rPr>
          <w:t>26</w:t>
        </w:r>
        <w:r>
          <w:rPr>
            <w:noProof/>
          </w:rPr>
          <w:fldChar w:fldCharType="end"/>
        </w:r>
        <w:r>
          <w:t xml:space="preserve"> </w:t>
        </w:r>
      </w:p>
    </w:sdtContent>
  </w:sdt>
  <w:p w:rsidR="00027045" w:rsidRPr="00F70049" w:rsidRDefault="00027045">
    <w:pPr>
      <w:pStyle w:val="Footer"/>
      <w:pBdr>
        <w:top w:val="single" w:sz="6" w:space="1" w:color="auto"/>
      </w:pBdr>
      <w:tabs>
        <w:tab w:val="clear" w:pos="8306"/>
        <w:tab w:val="left" w:pos="5760"/>
        <w:tab w:val="right" w:pos="9360"/>
      </w:tabs>
      <w:ind w:right="2"/>
      <w:jc w:val="right"/>
      <w:rPr>
        <w:rFonts w:ascii="Calibri" w:hAnsi="Calibr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B677A" w:rsidRDefault="00BB677A">
      <w:pPr>
        <w:rPr>
          <w:sz w:val="19"/>
        </w:rPr>
      </w:pPr>
      <w:r>
        <w:rPr>
          <w:rFonts w:ascii="Courier" w:hAnsi="Courier"/>
          <w:sz w:val="21"/>
        </w:rPr>
        <w:separator/>
      </w:r>
    </w:p>
  </w:footnote>
  <w:footnote w:type="continuationSeparator" w:id="0">
    <w:p w:rsidR="00BB677A" w:rsidRDefault="00BB67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11488"/>
    <w:multiLevelType w:val="hybridMultilevel"/>
    <w:tmpl w:val="116805FA"/>
    <w:lvl w:ilvl="0" w:tplc="15D6FC0C">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CC5DF1"/>
    <w:multiLevelType w:val="hybridMultilevel"/>
    <w:tmpl w:val="70BA0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014705"/>
    <w:multiLevelType w:val="hybridMultilevel"/>
    <w:tmpl w:val="0B26F99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0626BB"/>
    <w:multiLevelType w:val="hybridMultilevel"/>
    <w:tmpl w:val="0792D6B2"/>
    <w:lvl w:ilvl="0" w:tplc="1DDA7FA8">
      <w:start w:val="1"/>
      <w:numFmt w:val="bullet"/>
      <w:lvlText w:val="•"/>
      <w:lvlJc w:val="left"/>
      <w:pPr>
        <w:tabs>
          <w:tab w:val="num" w:pos="720"/>
        </w:tabs>
        <w:ind w:left="720" w:hanging="360"/>
      </w:pPr>
      <w:rPr>
        <w:rFonts w:ascii="Times New Roman" w:hAnsi="Times New Roman" w:hint="default"/>
      </w:rPr>
    </w:lvl>
    <w:lvl w:ilvl="1" w:tplc="DA3AA714" w:tentative="1">
      <w:start w:val="1"/>
      <w:numFmt w:val="bullet"/>
      <w:lvlText w:val="•"/>
      <w:lvlJc w:val="left"/>
      <w:pPr>
        <w:tabs>
          <w:tab w:val="num" w:pos="1440"/>
        </w:tabs>
        <w:ind w:left="1440" w:hanging="360"/>
      </w:pPr>
      <w:rPr>
        <w:rFonts w:ascii="Times New Roman" w:hAnsi="Times New Roman" w:hint="default"/>
      </w:rPr>
    </w:lvl>
    <w:lvl w:ilvl="2" w:tplc="4E38367C" w:tentative="1">
      <w:start w:val="1"/>
      <w:numFmt w:val="bullet"/>
      <w:lvlText w:val="•"/>
      <w:lvlJc w:val="left"/>
      <w:pPr>
        <w:tabs>
          <w:tab w:val="num" w:pos="2160"/>
        </w:tabs>
        <w:ind w:left="2160" w:hanging="360"/>
      </w:pPr>
      <w:rPr>
        <w:rFonts w:ascii="Times New Roman" w:hAnsi="Times New Roman" w:hint="default"/>
      </w:rPr>
    </w:lvl>
    <w:lvl w:ilvl="3" w:tplc="BB02C614" w:tentative="1">
      <w:start w:val="1"/>
      <w:numFmt w:val="bullet"/>
      <w:lvlText w:val="•"/>
      <w:lvlJc w:val="left"/>
      <w:pPr>
        <w:tabs>
          <w:tab w:val="num" w:pos="2880"/>
        </w:tabs>
        <w:ind w:left="2880" w:hanging="360"/>
      </w:pPr>
      <w:rPr>
        <w:rFonts w:ascii="Times New Roman" w:hAnsi="Times New Roman" w:hint="default"/>
      </w:rPr>
    </w:lvl>
    <w:lvl w:ilvl="4" w:tplc="A8BE0BD2" w:tentative="1">
      <w:start w:val="1"/>
      <w:numFmt w:val="bullet"/>
      <w:lvlText w:val="•"/>
      <w:lvlJc w:val="left"/>
      <w:pPr>
        <w:tabs>
          <w:tab w:val="num" w:pos="3600"/>
        </w:tabs>
        <w:ind w:left="3600" w:hanging="360"/>
      </w:pPr>
      <w:rPr>
        <w:rFonts w:ascii="Times New Roman" w:hAnsi="Times New Roman" w:hint="default"/>
      </w:rPr>
    </w:lvl>
    <w:lvl w:ilvl="5" w:tplc="C1C2B364" w:tentative="1">
      <w:start w:val="1"/>
      <w:numFmt w:val="bullet"/>
      <w:lvlText w:val="•"/>
      <w:lvlJc w:val="left"/>
      <w:pPr>
        <w:tabs>
          <w:tab w:val="num" w:pos="4320"/>
        </w:tabs>
        <w:ind w:left="4320" w:hanging="360"/>
      </w:pPr>
      <w:rPr>
        <w:rFonts w:ascii="Times New Roman" w:hAnsi="Times New Roman" w:hint="default"/>
      </w:rPr>
    </w:lvl>
    <w:lvl w:ilvl="6" w:tplc="BB46E7D8" w:tentative="1">
      <w:start w:val="1"/>
      <w:numFmt w:val="bullet"/>
      <w:lvlText w:val="•"/>
      <w:lvlJc w:val="left"/>
      <w:pPr>
        <w:tabs>
          <w:tab w:val="num" w:pos="5040"/>
        </w:tabs>
        <w:ind w:left="5040" w:hanging="360"/>
      </w:pPr>
      <w:rPr>
        <w:rFonts w:ascii="Times New Roman" w:hAnsi="Times New Roman" w:hint="default"/>
      </w:rPr>
    </w:lvl>
    <w:lvl w:ilvl="7" w:tplc="E056DB94" w:tentative="1">
      <w:start w:val="1"/>
      <w:numFmt w:val="bullet"/>
      <w:lvlText w:val="•"/>
      <w:lvlJc w:val="left"/>
      <w:pPr>
        <w:tabs>
          <w:tab w:val="num" w:pos="5760"/>
        </w:tabs>
        <w:ind w:left="5760" w:hanging="360"/>
      </w:pPr>
      <w:rPr>
        <w:rFonts w:ascii="Times New Roman" w:hAnsi="Times New Roman" w:hint="default"/>
      </w:rPr>
    </w:lvl>
    <w:lvl w:ilvl="8" w:tplc="50DEA454"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0C7527AD"/>
    <w:multiLevelType w:val="singleLevel"/>
    <w:tmpl w:val="7568891A"/>
    <w:lvl w:ilvl="0">
      <w:start w:val="1"/>
      <w:numFmt w:val="bullet"/>
      <w:pStyle w:val="ListBullet"/>
      <w:lvlText w:val=""/>
      <w:lvlJc w:val="left"/>
      <w:pPr>
        <w:tabs>
          <w:tab w:val="num" w:pos="360"/>
        </w:tabs>
        <w:ind w:left="360" w:hanging="360"/>
      </w:pPr>
      <w:rPr>
        <w:rFonts w:ascii="Wingdings" w:hAnsi="Wingdings" w:hint="default"/>
        <w:sz w:val="16"/>
      </w:rPr>
    </w:lvl>
  </w:abstractNum>
  <w:abstractNum w:abstractNumId="5" w15:restartNumberingAfterBreak="0">
    <w:nsid w:val="1AAD037F"/>
    <w:multiLevelType w:val="hybridMultilevel"/>
    <w:tmpl w:val="B23AE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D07FCB"/>
    <w:multiLevelType w:val="hybridMultilevel"/>
    <w:tmpl w:val="C5DE4BFC"/>
    <w:lvl w:ilvl="0" w:tplc="183297CA">
      <w:start w:val="2"/>
      <w:numFmt w:val="decimal"/>
      <w:lvlText w:val="%1."/>
      <w:lvlJc w:val="left"/>
      <w:pPr>
        <w:ind w:left="720" w:hanging="360"/>
      </w:pPr>
      <w:rPr>
        <w:rFonts w:eastAsiaTheme="minorHAnsi" w:cstheme="minorBid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FE7736"/>
    <w:multiLevelType w:val="singleLevel"/>
    <w:tmpl w:val="6504ADE2"/>
    <w:lvl w:ilvl="0">
      <w:start w:val="1"/>
      <w:numFmt w:val="bullet"/>
      <w:pStyle w:val="BulletInTable"/>
      <w:lvlText w:val=""/>
      <w:lvlJc w:val="left"/>
      <w:pPr>
        <w:tabs>
          <w:tab w:val="num" w:pos="360"/>
        </w:tabs>
        <w:ind w:left="360" w:hanging="360"/>
      </w:pPr>
      <w:rPr>
        <w:rFonts w:ascii="Wingdings" w:hAnsi="Wingdings" w:hint="default"/>
      </w:rPr>
    </w:lvl>
  </w:abstractNum>
  <w:abstractNum w:abstractNumId="8" w15:restartNumberingAfterBreak="0">
    <w:nsid w:val="28C835F7"/>
    <w:multiLevelType w:val="hybridMultilevel"/>
    <w:tmpl w:val="FB00BC30"/>
    <w:lvl w:ilvl="0" w:tplc="F912B442">
      <w:start w:val="1"/>
      <w:numFmt w:val="bullet"/>
      <w:lvlText w:val=""/>
      <w:lvlJc w:val="left"/>
      <w:pPr>
        <w:tabs>
          <w:tab w:val="num" w:pos="720"/>
        </w:tabs>
        <w:ind w:left="720" w:hanging="360"/>
      </w:pPr>
      <w:rPr>
        <w:rFonts w:ascii="Wingdings 3" w:hAnsi="Wingdings 3" w:hint="default"/>
      </w:rPr>
    </w:lvl>
    <w:lvl w:ilvl="1" w:tplc="F57081A4" w:tentative="1">
      <w:start w:val="1"/>
      <w:numFmt w:val="bullet"/>
      <w:lvlText w:val=""/>
      <w:lvlJc w:val="left"/>
      <w:pPr>
        <w:tabs>
          <w:tab w:val="num" w:pos="1440"/>
        </w:tabs>
        <w:ind w:left="1440" w:hanging="360"/>
      </w:pPr>
      <w:rPr>
        <w:rFonts w:ascii="Wingdings 3" w:hAnsi="Wingdings 3" w:hint="default"/>
      </w:rPr>
    </w:lvl>
    <w:lvl w:ilvl="2" w:tplc="EE6C69BE" w:tentative="1">
      <w:start w:val="1"/>
      <w:numFmt w:val="bullet"/>
      <w:lvlText w:val=""/>
      <w:lvlJc w:val="left"/>
      <w:pPr>
        <w:tabs>
          <w:tab w:val="num" w:pos="2160"/>
        </w:tabs>
        <w:ind w:left="2160" w:hanging="360"/>
      </w:pPr>
      <w:rPr>
        <w:rFonts w:ascii="Wingdings 3" w:hAnsi="Wingdings 3" w:hint="default"/>
      </w:rPr>
    </w:lvl>
    <w:lvl w:ilvl="3" w:tplc="2814DC9A" w:tentative="1">
      <w:start w:val="1"/>
      <w:numFmt w:val="bullet"/>
      <w:lvlText w:val=""/>
      <w:lvlJc w:val="left"/>
      <w:pPr>
        <w:tabs>
          <w:tab w:val="num" w:pos="2880"/>
        </w:tabs>
        <w:ind w:left="2880" w:hanging="360"/>
      </w:pPr>
      <w:rPr>
        <w:rFonts w:ascii="Wingdings 3" w:hAnsi="Wingdings 3" w:hint="default"/>
      </w:rPr>
    </w:lvl>
    <w:lvl w:ilvl="4" w:tplc="9EB896CE" w:tentative="1">
      <w:start w:val="1"/>
      <w:numFmt w:val="bullet"/>
      <w:lvlText w:val=""/>
      <w:lvlJc w:val="left"/>
      <w:pPr>
        <w:tabs>
          <w:tab w:val="num" w:pos="3600"/>
        </w:tabs>
        <w:ind w:left="3600" w:hanging="360"/>
      </w:pPr>
      <w:rPr>
        <w:rFonts w:ascii="Wingdings 3" w:hAnsi="Wingdings 3" w:hint="default"/>
      </w:rPr>
    </w:lvl>
    <w:lvl w:ilvl="5" w:tplc="EA80DA8A" w:tentative="1">
      <w:start w:val="1"/>
      <w:numFmt w:val="bullet"/>
      <w:lvlText w:val=""/>
      <w:lvlJc w:val="left"/>
      <w:pPr>
        <w:tabs>
          <w:tab w:val="num" w:pos="4320"/>
        </w:tabs>
        <w:ind w:left="4320" w:hanging="360"/>
      </w:pPr>
      <w:rPr>
        <w:rFonts w:ascii="Wingdings 3" w:hAnsi="Wingdings 3" w:hint="default"/>
      </w:rPr>
    </w:lvl>
    <w:lvl w:ilvl="6" w:tplc="5D22772C" w:tentative="1">
      <w:start w:val="1"/>
      <w:numFmt w:val="bullet"/>
      <w:lvlText w:val=""/>
      <w:lvlJc w:val="left"/>
      <w:pPr>
        <w:tabs>
          <w:tab w:val="num" w:pos="5040"/>
        </w:tabs>
        <w:ind w:left="5040" w:hanging="360"/>
      </w:pPr>
      <w:rPr>
        <w:rFonts w:ascii="Wingdings 3" w:hAnsi="Wingdings 3" w:hint="default"/>
      </w:rPr>
    </w:lvl>
    <w:lvl w:ilvl="7" w:tplc="3376A6A6" w:tentative="1">
      <w:start w:val="1"/>
      <w:numFmt w:val="bullet"/>
      <w:lvlText w:val=""/>
      <w:lvlJc w:val="left"/>
      <w:pPr>
        <w:tabs>
          <w:tab w:val="num" w:pos="5760"/>
        </w:tabs>
        <w:ind w:left="5760" w:hanging="360"/>
      </w:pPr>
      <w:rPr>
        <w:rFonts w:ascii="Wingdings 3" w:hAnsi="Wingdings 3" w:hint="default"/>
      </w:rPr>
    </w:lvl>
    <w:lvl w:ilvl="8" w:tplc="BA421DAC" w:tentative="1">
      <w:start w:val="1"/>
      <w:numFmt w:val="bullet"/>
      <w:lvlText w:val=""/>
      <w:lvlJc w:val="left"/>
      <w:pPr>
        <w:tabs>
          <w:tab w:val="num" w:pos="6480"/>
        </w:tabs>
        <w:ind w:left="6480" w:hanging="360"/>
      </w:pPr>
      <w:rPr>
        <w:rFonts w:ascii="Wingdings 3" w:hAnsi="Wingdings 3" w:hint="default"/>
      </w:rPr>
    </w:lvl>
  </w:abstractNum>
  <w:abstractNum w:abstractNumId="9" w15:restartNumberingAfterBreak="0">
    <w:nsid w:val="2A4434F5"/>
    <w:multiLevelType w:val="hybridMultilevel"/>
    <w:tmpl w:val="A9DE27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52175E"/>
    <w:multiLevelType w:val="multilevel"/>
    <w:tmpl w:val="AFFC0630"/>
    <w:lvl w:ilvl="0">
      <w:start w:val="1"/>
      <w:numFmt w:val="decimal"/>
      <w:pStyle w:val="Heading1"/>
      <w:lvlText w:val="%1"/>
      <w:lvlJc w:val="left"/>
      <w:pPr>
        <w:ind w:left="522" w:hanging="432"/>
      </w:pPr>
    </w:lvl>
    <w:lvl w:ilvl="1">
      <w:start w:val="1"/>
      <w:numFmt w:val="decimal"/>
      <w:pStyle w:val="Heading2"/>
      <w:lvlText w:val="%1.%2"/>
      <w:lvlJc w:val="left"/>
      <w:pPr>
        <w:ind w:left="846" w:hanging="576"/>
      </w:pPr>
    </w:lvl>
    <w:lvl w:ilvl="2">
      <w:start w:val="1"/>
      <w:numFmt w:val="decimal"/>
      <w:pStyle w:val="Heading3"/>
      <w:lvlText w:val="%1.%2.%3"/>
      <w:lvlJc w:val="left"/>
      <w:pPr>
        <w:ind w:left="720" w:hanging="720"/>
      </w:pPr>
      <w:rPr>
        <w:rFonts w:asciiTheme="majorHAnsi" w:hAnsiTheme="majorHAnsi" w:cstheme="majorHAnsi" w:hint="default"/>
        <w:sz w:val="22"/>
        <w:szCs w:val="22"/>
      </w:rPr>
    </w:lvl>
    <w:lvl w:ilvl="3">
      <w:start w:val="1"/>
      <w:numFmt w:val="decimal"/>
      <w:pStyle w:val="Heading4"/>
      <w:lvlText w:val="%1.%2.%3.%4"/>
      <w:lvlJc w:val="left"/>
      <w:pPr>
        <w:ind w:left="864" w:hanging="864"/>
      </w:pPr>
      <w:rPr>
        <w:rFonts w:asciiTheme="majorHAnsi" w:hAnsiTheme="majorHAnsi" w:cstheme="majorHAnsi" w:hint="default"/>
        <w:sz w:val="22"/>
        <w:szCs w:val="22"/>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35035FD5"/>
    <w:multiLevelType w:val="singleLevel"/>
    <w:tmpl w:val="77649BDA"/>
    <w:lvl w:ilvl="0">
      <w:start w:val="1"/>
      <w:numFmt w:val="decimal"/>
      <w:pStyle w:val="HiddenTextNum"/>
      <w:lvlText w:val="%1."/>
      <w:legacy w:legacy="1" w:legacySpace="0" w:legacyIndent="360"/>
      <w:lvlJc w:val="left"/>
      <w:pPr>
        <w:ind w:left="1080" w:hanging="360"/>
      </w:pPr>
    </w:lvl>
  </w:abstractNum>
  <w:abstractNum w:abstractNumId="12" w15:restartNumberingAfterBreak="0">
    <w:nsid w:val="399123CB"/>
    <w:multiLevelType w:val="hybridMultilevel"/>
    <w:tmpl w:val="4104A1C8"/>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3" w15:restartNumberingAfterBreak="0">
    <w:nsid w:val="39FE13A7"/>
    <w:multiLevelType w:val="multilevel"/>
    <w:tmpl w:val="7F8232F4"/>
    <w:lvl w:ilvl="0">
      <w:start w:val="1"/>
      <w:numFmt w:val="bullet"/>
      <w:pStyle w:val="ListeHierarchique"/>
      <w:lvlText w:val=""/>
      <w:lvlJc w:val="left"/>
      <w:pPr>
        <w:tabs>
          <w:tab w:val="num" w:pos="794"/>
        </w:tabs>
        <w:ind w:left="794" w:hanging="434"/>
      </w:pPr>
      <w:rPr>
        <w:rFonts w:ascii="Symbol" w:hAnsi="Symbol" w:hint="default"/>
        <w:color w:val="0066A2"/>
      </w:rPr>
    </w:lvl>
    <w:lvl w:ilvl="1">
      <w:start w:val="1"/>
      <w:numFmt w:val="bullet"/>
      <w:lvlText w:val=""/>
      <w:lvlJc w:val="left"/>
      <w:pPr>
        <w:tabs>
          <w:tab w:val="num" w:pos="1080"/>
        </w:tabs>
        <w:ind w:left="1080" w:hanging="360"/>
      </w:pPr>
      <w:rPr>
        <w:rFonts w:ascii="Wingdings" w:hAnsi="Wingdings" w:hint="default"/>
      </w:rPr>
    </w:lvl>
    <w:lvl w:ilvl="2">
      <w:start w:val="1"/>
      <w:numFmt w:val="bullet"/>
      <w:lvlText w:val=""/>
      <w:lvlJc w:val="left"/>
      <w:pPr>
        <w:tabs>
          <w:tab w:val="num" w:pos="1440"/>
        </w:tabs>
        <w:ind w:left="1440" w:hanging="360"/>
      </w:pPr>
      <w:rPr>
        <w:rFonts w:ascii="Symbol" w:hAnsi="Symbol" w:hint="default"/>
        <w:color w:val="auto"/>
        <w:sz w:val="16"/>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abstractNum w:abstractNumId="14" w15:restartNumberingAfterBreak="0">
    <w:nsid w:val="3D4E241D"/>
    <w:multiLevelType w:val="hybridMultilevel"/>
    <w:tmpl w:val="2B7471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D81179"/>
    <w:multiLevelType w:val="hybridMultilevel"/>
    <w:tmpl w:val="0EB0E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35064C"/>
    <w:multiLevelType w:val="hybridMultilevel"/>
    <w:tmpl w:val="990629FE"/>
    <w:lvl w:ilvl="0" w:tplc="DCC89B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B830135"/>
    <w:multiLevelType w:val="multilevel"/>
    <w:tmpl w:val="CFD6DD5A"/>
    <w:lvl w:ilvl="0">
      <w:start w:val="1"/>
      <w:numFmt w:val="upperLetter"/>
      <w:pStyle w:val="appendix"/>
      <w:lvlText w:val="Appendix %1."/>
      <w:lvlJc w:val="left"/>
      <w:pPr>
        <w:tabs>
          <w:tab w:val="num" w:pos="2520"/>
        </w:tabs>
        <w:ind w:left="720" w:hanging="720"/>
      </w:pPr>
    </w:lvl>
    <w:lvl w:ilvl="1">
      <w:start w:val="1"/>
      <w:numFmt w:val="decimal"/>
      <w:lvlText w:val="%1.%2."/>
      <w:lvlJc w:val="left"/>
      <w:pPr>
        <w:tabs>
          <w:tab w:val="num" w:pos="0"/>
        </w:tabs>
        <w:ind w:left="720" w:hanging="720"/>
      </w:pPr>
    </w:lvl>
    <w:lvl w:ilvl="2">
      <w:start w:val="1"/>
      <w:numFmt w:val="decimal"/>
      <w:lvlText w:val="%1.%2.%3."/>
      <w:lvlJc w:val="left"/>
      <w:pPr>
        <w:tabs>
          <w:tab w:val="num" w:pos="0"/>
        </w:tabs>
        <w:ind w:left="907" w:hanging="720"/>
      </w:pPr>
    </w:lvl>
    <w:lvl w:ilvl="3">
      <w:start w:val="1"/>
      <w:numFmt w:val="decimal"/>
      <w:lvlText w:val="%1.%2.%3.%4."/>
      <w:lvlJc w:val="left"/>
      <w:pPr>
        <w:tabs>
          <w:tab w:val="num" w:pos="0"/>
        </w:tabs>
        <w:ind w:left="1080" w:hanging="720"/>
      </w:pPr>
    </w:lvl>
    <w:lvl w:ilvl="4">
      <w:start w:val="1"/>
      <w:numFmt w:val="decimal"/>
      <w:lvlText w:val="%1.%2.%3.%4.%5."/>
      <w:lvlJc w:val="left"/>
      <w:pPr>
        <w:tabs>
          <w:tab w:val="num" w:pos="0"/>
        </w:tabs>
        <w:ind w:left="3600" w:hanging="720"/>
      </w:pPr>
    </w:lvl>
    <w:lvl w:ilvl="5">
      <w:start w:val="1"/>
      <w:numFmt w:val="decimal"/>
      <w:lvlText w:val="%1.%2.%3.%4.%5.%6."/>
      <w:lvlJc w:val="left"/>
      <w:pPr>
        <w:tabs>
          <w:tab w:val="num" w:pos="0"/>
        </w:tabs>
        <w:ind w:left="4320" w:hanging="720"/>
      </w:pPr>
    </w:lvl>
    <w:lvl w:ilvl="6">
      <w:start w:val="1"/>
      <w:numFmt w:val="decimal"/>
      <w:lvlText w:val="%1.%2.%3.%4.%5.%6.%7."/>
      <w:lvlJc w:val="left"/>
      <w:pPr>
        <w:tabs>
          <w:tab w:val="num" w:pos="0"/>
        </w:tabs>
        <w:ind w:left="5040" w:hanging="720"/>
      </w:pPr>
    </w:lvl>
    <w:lvl w:ilvl="7">
      <w:start w:val="1"/>
      <w:numFmt w:val="decimal"/>
      <w:lvlText w:val="%1.%2.%3.%4.%5.%6.%7.%8."/>
      <w:lvlJc w:val="left"/>
      <w:pPr>
        <w:tabs>
          <w:tab w:val="num" w:pos="0"/>
        </w:tabs>
        <w:ind w:left="5760" w:hanging="720"/>
      </w:pPr>
    </w:lvl>
    <w:lvl w:ilvl="8">
      <w:start w:val="1"/>
      <w:numFmt w:val="decimal"/>
      <w:lvlText w:val="%1.%2.%3.%4.%5.%6.%7.%8.%9."/>
      <w:lvlJc w:val="left"/>
      <w:pPr>
        <w:tabs>
          <w:tab w:val="num" w:pos="0"/>
        </w:tabs>
        <w:ind w:left="6480" w:hanging="720"/>
      </w:pPr>
    </w:lvl>
  </w:abstractNum>
  <w:abstractNum w:abstractNumId="18" w15:restartNumberingAfterBreak="0">
    <w:nsid w:val="5BF51592"/>
    <w:multiLevelType w:val="singleLevel"/>
    <w:tmpl w:val="75C44F2E"/>
    <w:lvl w:ilvl="0">
      <w:start w:val="1"/>
      <w:numFmt w:val="bullet"/>
      <w:pStyle w:val="ListBullet2"/>
      <w:lvlText w:val=""/>
      <w:lvlJc w:val="left"/>
      <w:pPr>
        <w:tabs>
          <w:tab w:val="num" w:pos="360"/>
        </w:tabs>
        <w:ind w:left="360" w:hanging="360"/>
      </w:pPr>
      <w:rPr>
        <w:rFonts w:ascii="Wingdings" w:hAnsi="Wingdings" w:hint="default"/>
      </w:rPr>
    </w:lvl>
  </w:abstractNum>
  <w:abstractNum w:abstractNumId="19" w15:restartNumberingAfterBreak="0">
    <w:nsid w:val="5C086DC4"/>
    <w:multiLevelType w:val="hybridMultilevel"/>
    <w:tmpl w:val="A9DE27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4670F3F"/>
    <w:multiLevelType w:val="singleLevel"/>
    <w:tmpl w:val="AD087772"/>
    <w:lvl w:ilvl="0">
      <w:start w:val="1"/>
      <w:numFmt w:val="bullet"/>
      <w:pStyle w:val="InfoBlueBullet"/>
      <w:lvlText w:val=""/>
      <w:lvlJc w:val="left"/>
      <w:pPr>
        <w:tabs>
          <w:tab w:val="num" w:pos="360"/>
        </w:tabs>
        <w:ind w:left="360" w:hanging="360"/>
      </w:pPr>
      <w:rPr>
        <w:rFonts w:ascii="Symbol" w:hAnsi="Symbol" w:hint="default"/>
      </w:rPr>
    </w:lvl>
  </w:abstractNum>
  <w:abstractNum w:abstractNumId="21" w15:restartNumberingAfterBreak="0">
    <w:nsid w:val="6CA412E9"/>
    <w:multiLevelType w:val="hybridMultilevel"/>
    <w:tmpl w:val="B5505A6A"/>
    <w:lvl w:ilvl="0" w:tplc="4E30DF74">
      <w:start w:val="1"/>
      <w:numFmt w:val="bullet"/>
      <w:pStyle w:val="HiddenText3"/>
      <w:lvlText w:val=""/>
      <w:lvlJc w:val="left"/>
      <w:pPr>
        <w:tabs>
          <w:tab w:val="num" w:pos="1440"/>
        </w:tabs>
        <w:ind w:left="1440" w:hanging="360"/>
      </w:pPr>
      <w:rPr>
        <w:rFonts w:ascii="Symbol" w:hAnsi="Symbol" w:hint="default"/>
      </w:rPr>
    </w:lvl>
    <w:lvl w:ilvl="1" w:tplc="FE582F78" w:tentative="1">
      <w:start w:val="1"/>
      <w:numFmt w:val="bullet"/>
      <w:lvlText w:val="o"/>
      <w:lvlJc w:val="left"/>
      <w:pPr>
        <w:tabs>
          <w:tab w:val="num" w:pos="2160"/>
        </w:tabs>
        <w:ind w:left="2160" w:hanging="360"/>
      </w:pPr>
      <w:rPr>
        <w:rFonts w:ascii="Courier New" w:hAnsi="Courier New" w:hint="default"/>
      </w:rPr>
    </w:lvl>
    <w:lvl w:ilvl="2" w:tplc="63E49CAC" w:tentative="1">
      <w:start w:val="1"/>
      <w:numFmt w:val="bullet"/>
      <w:lvlText w:val=""/>
      <w:lvlJc w:val="left"/>
      <w:pPr>
        <w:tabs>
          <w:tab w:val="num" w:pos="2880"/>
        </w:tabs>
        <w:ind w:left="2880" w:hanging="360"/>
      </w:pPr>
      <w:rPr>
        <w:rFonts w:ascii="Wingdings" w:hAnsi="Wingdings" w:hint="default"/>
      </w:rPr>
    </w:lvl>
    <w:lvl w:ilvl="3" w:tplc="0220CA5C" w:tentative="1">
      <w:start w:val="1"/>
      <w:numFmt w:val="bullet"/>
      <w:lvlText w:val=""/>
      <w:lvlJc w:val="left"/>
      <w:pPr>
        <w:tabs>
          <w:tab w:val="num" w:pos="3600"/>
        </w:tabs>
        <w:ind w:left="3600" w:hanging="360"/>
      </w:pPr>
      <w:rPr>
        <w:rFonts w:ascii="Symbol" w:hAnsi="Symbol" w:hint="default"/>
      </w:rPr>
    </w:lvl>
    <w:lvl w:ilvl="4" w:tplc="CD04D124" w:tentative="1">
      <w:start w:val="1"/>
      <w:numFmt w:val="bullet"/>
      <w:lvlText w:val="o"/>
      <w:lvlJc w:val="left"/>
      <w:pPr>
        <w:tabs>
          <w:tab w:val="num" w:pos="4320"/>
        </w:tabs>
        <w:ind w:left="4320" w:hanging="360"/>
      </w:pPr>
      <w:rPr>
        <w:rFonts w:ascii="Courier New" w:hAnsi="Courier New" w:hint="default"/>
      </w:rPr>
    </w:lvl>
    <w:lvl w:ilvl="5" w:tplc="DDC09A22" w:tentative="1">
      <w:start w:val="1"/>
      <w:numFmt w:val="bullet"/>
      <w:lvlText w:val=""/>
      <w:lvlJc w:val="left"/>
      <w:pPr>
        <w:tabs>
          <w:tab w:val="num" w:pos="5040"/>
        </w:tabs>
        <w:ind w:left="5040" w:hanging="360"/>
      </w:pPr>
      <w:rPr>
        <w:rFonts w:ascii="Wingdings" w:hAnsi="Wingdings" w:hint="default"/>
      </w:rPr>
    </w:lvl>
    <w:lvl w:ilvl="6" w:tplc="B2F6FC8C" w:tentative="1">
      <w:start w:val="1"/>
      <w:numFmt w:val="bullet"/>
      <w:lvlText w:val=""/>
      <w:lvlJc w:val="left"/>
      <w:pPr>
        <w:tabs>
          <w:tab w:val="num" w:pos="5760"/>
        </w:tabs>
        <w:ind w:left="5760" w:hanging="360"/>
      </w:pPr>
      <w:rPr>
        <w:rFonts w:ascii="Symbol" w:hAnsi="Symbol" w:hint="default"/>
      </w:rPr>
    </w:lvl>
    <w:lvl w:ilvl="7" w:tplc="325ECF46" w:tentative="1">
      <w:start w:val="1"/>
      <w:numFmt w:val="bullet"/>
      <w:lvlText w:val="o"/>
      <w:lvlJc w:val="left"/>
      <w:pPr>
        <w:tabs>
          <w:tab w:val="num" w:pos="6480"/>
        </w:tabs>
        <w:ind w:left="6480" w:hanging="360"/>
      </w:pPr>
      <w:rPr>
        <w:rFonts w:ascii="Courier New" w:hAnsi="Courier New" w:hint="default"/>
      </w:rPr>
    </w:lvl>
    <w:lvl w:ilvl="8" w:tplc="4E50DA98" w:tentative="1">
      <w:start w:val="1"/>
      <w:numFmt w:val="bullet"/>
      <w:lvlText w:val=""/>
      <w:lvlJc w:val="left"/>
      <w:pPr>
        <w:tabs>
          <w:tab w:val="num" w:pos="7200"/>
        </w:tabs>
        <w:ind w:left="7200" w:hanging="360"/>
      </w:pPr>
      <w:rPr>
        <w:rFonts w:ascii="Wingdings" w:hAnsi="Wingdings" w:hint="default"/>
      </w:rPr>
    </w:lvl>
  </w:abstractNum>
  <w:abstractNum w:abstractNumId="22" w15:restartNumberingAfterBreak="0">
    <w:nsid w:val="6E2F4825"/>
    <w:multiLevelType w:val="singleLevel"/>
    <w:tmpl w:val="F8D81904"/>
    <w:lvl w:ilvl="0">
      <w:start w:val="1"/>
      <w:numFmt w:val="bullet"/>
      <w:pStyle w:val="ListBullet3"/>
      <w:lvlText w:val=""/>
      <w:lvlJc w:val="left"/>
      <w:pPr>
        <w:tabs>
          <w:tab w:val="num" w:pos="1080"/>
        </w:tabs>
        <w:ind w:left="1080" w:hanging="360"/>
      </w:pPr>
      <w:rPr>
        <w:rFonts w:ascii="Symbol" w:hAnsi="Symbol" w:hint="default"/>
      </w:rPr>
    </w:lvl>
  </w:abstractNum>
  <w:abstractNum w:abstractNumId="23" w15:restartNumberingAfterBreak="0">
    <w:nsid w:val="704007F1"/>
    <w:multiLevelType w:val="singleLevel"/>
    <w:tmpl w:val="081C88B4"/>
    <w:lvl w:ilvl="0">
      <w:start w:val="1"/>
      <w:numFmt w:val="bullet"/>
      <w:pStyle w:val="InfoBlueSubBullet"/>
      <w:lvlText w:val=""/>
      <w:lvlJc w:val="left"/>
      <w:pPr>
        <w:tabs>
          <w:tab w:val="num" w:pos="360"/>
        </w:tabs>
        <w:ind w:left="360" w:hanging="360"/>
      </w:pPr>
      <w:rPr>
        <w:rFonts w:ascii="Wingdings" w:hAnsi="Wingdings" w:hint="default"/>
      </w:rPr>
    </w:lvl>
  </w:abstractNum>
  <w:abstractNum w:abstractNumId="24" w15:restartNumberingAfterBreak="0">
    <w:nsid w:val="75C72EF3"/>
    <w:multiLevelType w:val="hybridMultilevel"/>
    <w:tmpl w:val="EC8AE80C"/>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AA7250F"/>
    <w:multiLevelType w:val="hybridMultilevel"/>
    <w:tmpl w:val="36C2FEC8"/>
    <w:lvl w:ilvl="0" w:tplc="6194BF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E5714FF"/>
    <w:multiLevelType w:val="hybridMultilevel"/>
    <w:tmpl w:val="977E53A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1"/>
  </w:num>
  <w:num w:numId="3">
    <w:abstractNumId w:val="17"/>
  </w:num>
  <w:num w:numId="4">
    <w:abstractNumId w:val="7"/>
  </w:num>
  <w:num w:numId="5">
    <w:abstractNumId w:val="18"/>
  </w:num>
  <w:num w:numId="6">
    <w:abstractNumId w:val="22"/>
  </w:num>
  <w:num w:numId="7">
    <w:abstractNumId w:val="4"/>
  </w:num>
  <w:num w:numId="8">
    <w:abstractNumId w:val="20"/>
  </w:num>
  <w:num w:numId="9">
    <w:abstractNumId w:val="23"/>
  </w:num>
  <w:num w:numId="10">
    <w:abstractNumId w:val="13"/>
  </w:num>
  <w:num w:numId="11">
    <w:abstractNumId w:val="10"/>
  </w:num>
  <w:num w:numId="12">
    <w:abstractNumId w:val="26"/>
  </w:num>
  <w:num w:numId="13">
    <w:abstractNumId w:val="5"/>
  </w:num>
  <w:num w:numId="14">
    <w:abstractNumId w:val="14"/>
  </w:num>
  <w:num w:numId="15">
    <w:abstractNumId w:val="10"/>
  </w:num>
  <w:num w:numId="16">
    <w:abstractNumId w:val="16"/>
  </w:num>
  <w:num w:numId="17">
    <w:abstractNumId w:val="2"/>
  </w:num>
  <w:num w:numId="18">
    <w:abstractNumId w:val="25"/>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num>
  <w:num w:numId="21">
    <w:abstractNumId w:val="24"/>
  </w:num>
  <w:num w:numId="22">
    <w:abstractNumId w:val="15"/>
  </w:num>
  <w:num w:numId="23">
    <w:abstractNumId w:val="19"/>
  </w:num>
  <w:num w:numId="24">
    <w:abstractNumId w:val="9"/>
  </w:num>
  <w:num w:numId="25">
    <w:abstractNumId w:val="1"/>
  </w:num>
  <w:num w:numId="26">
    <w:abstractNumId w:val="0"/>
  </w:num>
  <w:num w:numId="27">
    <w:abstractNumId w:val="3"/>
  </w:num>
  <w:num w:numId="28">
    <w:abstractNumId w:val="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embedSystemFonts/>
  <w:bordersDoNotSurroundHeader/>
  <w:bordersDoNotSurroundFooter/>
  <w:activeWritingStyle w:appName="MSWord" w:lang="en-US" w:vendorID="8" w:dllVersion="513" w:checkStyle="1"/>
  <w:activeWritingStyle w:appName="MSWord" w:lang="en-GB" w:vendorID="8" w:dllVersion="513" w:checkStyle="1"/>
  <w:activeWritingStyle w:appName="MSWord" w:lang="fr-FR" w:vendorID="9" w:dllVersion="512"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hdrShapeDefaults>
    <o:shapedefaults v:ext="edit" spidmax="2049">
      <o:colormru v:ext="edit" colors="#e4e4e4,#dbdbdb,#d5d5d5"/>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BD0"/>
    <w:rsid w:val="000008C0"/>
    <w:rsid w:val="00002301"/>
    <w:rsid w:val="00002E54"/>
    <w:rsid w:val="0000364D"/>
    <w:rsid w:val="00003752"/>
    <w:rsid w:val="00004542"/>
    <w:rsid w:val="00004650"/>
    <w:rsid w:val="00006248"/>
    <w:rsid w:val="00007FB5"/>
    <w:rsid w:val="00010241"/>
    <w:rsid w:val="000104B9"/>
    <w:rsid w:val="00011076"/>
    <w:rsid w:val="0001159F"/>
    <w:rsid w:val="00012280"/>
    <w:rsid w:val="00013D32"/>
    <w:rsid w:val="00014A19"/>
    <w:rsid w:val="00014E25"/>
    <w:rsid w:val="00014EB2"/>
    <w:rsid w:val="00015855"/>
    <w:rsid w:val="00015C6A"/>
    <w:rsid w:val="00015C7F"/>
    <w:rsid w:val="000160A9"/>
    <w:rsid w:val="0001648A"/>
    <w:rsid w:val="00016E3F"/>
    <w:rsid w:val="000204D3"/>
    <w:rsid w:val="00020561"/>
    <w:rsid w:val="00021113"/>
    <w:rsid w:val="0002188F"/>
    <w:rsid w:val="00021957"/>
    <w:rsid w:val="00023AB9"/>
    <w:rsid w:val="00024059"/>
    <w:rsid w:val="000242AA"/>
    <w:rsid w:val="00027045"/>
    <w:rsid w:val="00027EB2"/>
    <w:rsid w:val="00030341"/>
    <w:rsid w:val="00030DA6"/>
    <w:rsid w:val="00032232"/>
    <w:rsid w:val="000338EC"/>
    <w:rsid w:val="000350B9"/>
    <w:rsid w:val="0003597C"/>
    <w:rsid w:val="00035D5C"/>
    <w:rsid w:val="00035FE7"/>
    <w:rsid w:val="00037095"/>
    <w:rsid w:val="000377E5"/>
    <w:rsid w:val="0004005F"/>
    <w:rsid w:val="000409C1"/>
    <w:rsid w:val="00040B9F"/>
    <w:rsid w:val="00040CA4"/>
    <w:rsid w:val="000419C5"/>
    <w:rsid w:val="00041E07"/>
    <w:rsid w:val="00043ED7"/>
    <w:rsid w:val="000442CD"/>
    <w:rsid w:val="00044A3F"/>
    <w:rsid w:val="00044C9D"/>
    <w:rsid w:val="00045777"/>
    <w:rsid w:val="000473BE"/>
    <w:rsid w:val="000475FE"/>
    <w:rsid w:val="00047AA7"/>
    <w:rsid w:val="000514F8"/>
    <w:rsid w:val="00051787"/>
    <w:rsid w:val="000530C4"/>
    <w:rsid w:val="0005393C"/>
    <w:rsid w:val="00053A92"/>
    <w:rsid w:val="00054967"/>
    <w:rsid w:val="00055660"/>
    <w:rsid w:val="000567D0"/>
    <w:rsid w:val="00056BCD"/>
    <w:rsid w:val="000571B2"/>
    <w:rsid w:val="00057497"/>
    <w:rsid w:val="000577D7"/>
    <w:rsid w:val="00060617"/>
    <w:rsid w:val="00061036"/>
    <w:rsid w:val="0006135B"/>
    <w:rsid w:val="00061CF8"/>
    <w:rsid w:val="0006214E"/>
    <w:rsid w:val="00064ECB"/>
    <w:rsid w:val="0006508C"/>
    <w:rsid w:val="00065C77"/>
    <w:rsid w:val="0006602C"/>
    <w:rsid w:val="00067421"/>
    <w:rsid w:val="00070921"/>
    <w:rsid w:val="000719EA"/>
    <w:rsid w:val="000720A8"/>
    <w:rsid w:val="00072D51"/>
    <w:rsid w:val="00072FE9"/>
    <w:rsid w:val="00075280"/>
    <w:rsid w:val="00075BBD"/>
    <w:rsid w:val="000760AE"/>
    <w:rsid w:val="0007677D"/>
    <w:rsid w:val="000777F9"/>
    <w:rsid w:val="000801B4"/>
    <w:rsid w:val="0008044B"/>
    <w:rsid w:val="00081DE6"/>
    <w:rsid w:val="0008214D"/>
    <w:rsid w:val="00082B31"/>
    <w:rsid w:val="000831E3"/>
    <w:rsid w:val="00084070"/>
    <w:rsid w:val="00084678"/>
    <w:rsid w:val="0008537A"/>
    <w:rsid w:val="000863A5"/>
    <w:rsid w:val="00086A7E"/>
    <w:rsid w:val="0008776E"/>
    <w:rsid w:val="000901FE"/>
    <w:rsid w:val="00090859"/>
    <w:rsid w:val="00090E93"/>
    <w:rsid w:val="00093FDE"/>
    <w:rsid w:val="000944E2"/>
    <w:rsid w:val="00094CBA"/>
    <w:rsid w:val="0009562F"/>
    <w:rsid w:val="00095B87"/>
    <w:rsid w:val="00096A6C"/>
    <w:rsid w:val="0009756D"/>
    <w:rsid w:val="00097C67"/>
    <w:rsid w:val="000A046E"/>
    <w:rsid w:val="000A203D"/>
    <w:rsid w:val="000A2E85"/>
    <w:rsid w:val="000A3314"/>
    <w:rsid w:val="000A3852"/>
    <w:rsid w:val="000A39BA"/>
    <w:rsid w:val="000A4634"/>
    <w:rsid w:val="000A4B43"/>
    <w:rsid w:val="000A52DA"/>
    <w:rsid w:val="000A5FEC"/>
    <w:rsid w:val="000A67AE"/>
    <w:rsid w:val="000A70F3"/>
    <w:rsid w:val="000A74BA"/>
    <w:rsid w:val="000A74C2"/>
    <w:rsid w:val="000A7996"/>
    <w:rsid w:val="000B154C"/>
    <w:rsid w:val="000B1774"/>
    <w:rsid w:val="000B19FB"/>
    <w:rsid w:val="000B5BC9"/>
    <w:rsid w:val="000B5BE0"/>
    <w:rsid w:val="000B6621"/>
    <w:rsid w:val="000B6CB5"/>
    <w:rsid w:val="000B6CD6"/>
    <w:rsid w:val="000B7485"/>
    <w:rsid w:val="000B75C5"/>
    <w:rsid w:val="000B7743"/>
    <w:rsid w:val="000B77F7"/>
    <w:rsid w:val="000B7BE0"/>
    <w:rsid w:val="000C0614"/>
    <w:rsid w:val="000C0962"/>
    <w:rsid w:val="000C17A9"/>
    <w:rsid w:val="000C27C1"/>
    <w:rsid w:val="000C2E76"/>
    <w:rsid w:val="000C3F16"/>
    <w:rsid w:val="000C544D"/>
    <w:rsid w:val="000C5C9C"/>
    <w:rsid w:val="000C5DE3"/>
    <w:rsid w:val="000C5FC9"/>
    <w:rsid w:val="000C6B18"/>
    <w:rsid w:val="000C6E6A"/>
    <w:rsid w:val="000C70E3"/>
    <w:rsid w:val="000C722D"/>
    <w:rsid w:val="000C7720"/>
    <w:rsid w:val="000C79E7"/>
    <w:rsid w:val="000D041A"/>
    <w:rsid w:val="000D2998"/>
    <w:rsid w:val="000D2C53"/>
    <w:rsid w:val="000D3915"/>
    <w:rsid w:val="000D4A4A"/>
    <w:rsid w:val="000D4AA2"/>
    <w:rsid w:val="000D4EED"/>
    <w:rsid w:val="000E0441"/>
    <w:rsid w:val="000E0F6C"/>
    <w:rsid w:val="000E107A"/>
    <w:rsid w:val="000E19A3"/>
    <w:rsid w:val="000E262C"/>
    <w:rsid w:val="000E2CDD"/>
    <w:rsid w:val="000E35AA"/>
    <w:rsid w:val="000E39CE"/>
    <w:rsid w:val="000E423A"/>
    <w:rsid w:val="000E4D90"/>
    <w:rsid w:val="000E508F"/>
    <w:rsid w:val="000E6429"/>
    <w:rsid w:val="000F167C"/>
    <w:rsid w:val="000F39C3"/>
    <w:rsid w:val="000F40B9"/>
    <w:rsid w:val="000F4333"/>
    <w:rsid w:val="000F4B8B"/>
    <w:rsid w:val="000F55F3"/>
    <w:rsid w:val="000F5C35"/>
    <w:rsid w:val="000F5C46"/>
    <w:rsid w:val="000F6818"/>
    <w:rsid w:val="000F72C4"/>
    <w:rsid w:val="000F7739"/>
    <w:rsid w:val="000F79DA"/>
    <w:rsid w:val="00100225"/>
    <w:rsid w:val="0010088A"/>
    <w:rsid w:val="00100934"/>
    <w:rsid w:val="00102475"/>
    <w:rsid w:val="00102ADE"/>
    <w:rsid w:val="00103C29"/>
    <w:rsid w:val="001049BD"/>
    <w:rsid w:val="001053B2"/>
    <w:rsid w:val="00105A66"/>
    <w:rsid w:val="00106D15"/>
    <w:rsid w:val="001071AA"/>
    <w:rsid w:val="00107FC2"/>
    <w:rsid w:val="001119AD"/>
    <w:rsid w:val="00111C6D"/>
    <w:rsid w:val="00112326"/>
    <w:rsid w:val="0011245E"/>
    <w:rsid w:val="001126E9"/>
    <w:rsid w:val="00112F81"/>
    <w:rsid w:val="001140DD"/>
    <w:rsid w:val="001143C9"/>
    <w:rsid w:val="00114B12"/>
    <w:rsid w:val="00114FCA"/>
    <w:rsid w:val="001157FF"/>
    <w:rsid w:val="00115815"/>
    <w:rsid w:val="001173B2"/>
    <w:rsid w:val="00117DBE"/>
    <w:rsid w:val="00120C07"/>
    <w:rsid w:val="001214F9"/>
    <w:rsid w:val="0012163F"/>
    <w:rsid w:val="00121A8B"/>
    <w:rsid w:val="001222F8"/>
    <w:rsid w:val="001227B4"/>
    <w:rsid w:val="001233D3"/>
    <w:rsid w:val="00123421"/>
    <w:rsid w:val="00123B97"/>
    <w:rsid w:val="001246E1"/>
    <w:rsid w:val="001248F2"/>
    <w:rsid w:val="00124CFD"/>
    <w:rsid w:val="001257B2"/>
    <w:rsid w:val="00125A9B"/>
    <w:rsid w:val="00125E8F"/>
    <w:rsid w:val="00126155"/>
    <w:rsid w:val="001264C2"/>
    <w:rsid w:val="001279D0"/>
    <w:rsid w:val="00127A94"/>
    <w:rsid w:val="00127F5A"/>
    <w:rsid w:val="00130280"/>
    <w:rsid w:val="0013062E"/>
    <w:rsid w:val="001313B8"/>
    <w:rsid w:val="001324D0"/>
    <w:rsid w:val="00133F04"/>
    <w:rsid w:val="00134DA3"/>
    <w:rsid w:val="00134E78"/>
    <w:rsid w:val="00135B42"/>
    <w:rsid w:val="00135F76"/>
    <w:rsid w:val="001363B8"/>
    <w:rsid w:val="00136BFA"/>
    <w:rsid w:val="001370D9"/>
    <w:rsid w:val="00140BEB"/>
    <w:rsid w:val="00140D68"/>
    <w:rsid w:val="0014114A"/>
    <w:rsid w:val="001433B1"/>
    <w:rsid w:val="00143C24"/>
    <w:rsid w:val="0014418A"/>
    <w:rsid w:val="00144FC8"/>
    <w:rsid w:val="00145841"/>
    <w:rsid w:val="00147691"/>
    <w:rsid w:val="00147E8F"/>
    <w:rsid w:val="001501A8"/>
    <w:rsid w:val="0015158C"/>
    <w:rsid w:val="001522EA"/>
    <w:rsid w:val="0015332F"/>
    <w:rsid w:val="00153840"/>
    <w:rsid w:val="00153CBD"/>
    <w:rsid w:val="0015438E"/>
    <w:rsid w:val="0015446E"/>
    <w:rsid w:val="00154621"/>
    <w:rsid w:val="00155DEC"/>
    <w:rsid w:val="00157E4F"/>
    <w:rsid w:val="00160498"/>
    <w:rsid w:val="00160D3A"/>
    <w:rsid w:val="001615BC"/>
    <w:rsid w:val="00163114"/>
    <w:rsid w:val="001640A8"/>
    <w:rsid w:val="001640CE"/>
    <w:rsid w:val="00164CCD"/>
    <w:rsid w:val="0016509C"/>
    <w:rsid w:val="00165BC8"/>
    <w:rsid w:val="00165D18"/>
    <w:rsid w:val="001664D7"/>
    <w:rsid w:val="0016666A"/>
    <w:rsid w:val="0016686D"/>
    <w:rsid w:val="00166C81"/>
    <w:rsid w:val="00166EEB"/>
    <w:rsid w:val="00167845"/>
    <w:rsid w:val="0017024D"/>
    <w:rsid w:val="001707A2"/>
    <w:rsid w:val="00170A01"/>
    <w:rsid w:val="00171DAC"/>
    <w:rsid w:val="00172343"/>
    <w:rsid w:val="00172D36"/>
    <w:rsid w:val="0017300E"/>
    <w:rsid w:val="001732A9"/>
    <w:rsid w:val="001732C9"/>
    <w:rsid w:val="00173574"/>
    <w:rsid w:val="00174249"/>
    <w:rsid w:val="00174B76"/>
    <w:rsid w:val="00174DF9"/>
    <w:rsid w:val="001753A0"/>
    <w:rsid w:val="00175A15"/>
    <w:rsid w:val="0017610C"/>
    <w:rsid w:val="00176326"/>
    <w:rsid w:val="00177607"/>
    <w:rsid w:val="00180724"/>
    <w:rsid w:val="00181088"/>
    <w:rsid w:val="0018109F"/>
    <w:rsid w:val="0018126A"/>
    <w:rsid w:val="0018141D"/>
    <w:rsid w:val="001814B8"/>
    <w:rsid w:val="00183686"/>
    <w:rsid w:val="0018609E"/>
    <w:rsid w:val="001863FA"/>
    <w:rsid w:val="001909C4"/>
    <w:rsid w:val="00190F23"/>
    <w:rsid w:val="00192368"/>
    <w:rsid w:val="001937BC"/>
    <w:rsid w:val="00194050"/>
    <w:rsid w:val="0019438D"/>
    <w:rsid w:val="0019487E"/>
    <w:rsid w:val="00194A84"/>
    <w:rsid w:val="0019507A"/>
    <w:rsid w:val="0019546F"/>
    <w:rsid w:val="00195BF0"/>
    <w:rsid w:val="00196BCD"/>
    <w:rsid w:val="001975E4"/>
    <w:rsid w:val="00197617"/>
    <w:rsid w:val="001A2A66"/>
    <w:rsid w:val="001A3386"/>
    <w:rsid w:val="001A33AB"/>
    <w:rsid w:val="001A38D7"/>
    <w:rsid w:val="001A4258"/>
    <w:rsid w:val="001A5434"/>
    <w:rsid w:val="001A6443"/>
    <w:rsid w:val="001A68E8"/>
    <w:rsid w:val="001A70D7"/>
    <w:rsid w:val="001A79DA"/>
    <w:rsid w:val="001A7CF6"/>
    <w:rsid w:val="001B0140"/>
    <w:rsid w:val="001B0AE1"/>
    <w:rsid w:val="001B231A"/>
    <w:rsid w:val="001B265A"/>
    <w:rsid w:val="001B26FA"/>
    <w:rsid w:val="001B3419"/>
    <w:rsid w:val="001B3483"/>
    <w:rsid w:val="001B3BDD"/>
    <w:rsid w:val="001B417B"/>
    <w:rsid w:val="001B45FF"/>
    <w:rsid w:val="001B47B8"/>
    <w:rsid w:val="001B489B"/>
    <w:rsid w:val="001B6002"/>
    <w:rsid w:val="001B604C"/>
    <w:rsid w:val="001B61C1"/>
    <w:rsid w:val="001B6372"/>
    <w:rsid w:val="001B6612"/>
    <w:rsid w:val="001B76C3"/>
    <w:rsid w:val="001B7F7C"/>
    <w:rsid w:val="001C055F"/>
    <w:rsid w:val="001C0F7E"/>
    <w:rsid w:val="001C1288"/>
    <w:rsid w:val="001C12FC"/>
    <w:rsid w:val="001C1766"/>
    <w:rsid w:val="001C2883"/>
    <w:rsid w:val="001C28AE"/>
    <w:rsid w:val="001C2B86"/>
    <w:rsid w:val="001C34C3"/>
    <w:rsid w:val="001C3C70"/>
    <w:rsid w:val="001C5AD5"/>
    <w:rsid w:val="001C5F95"/>
    <w:rsid w:val="001C761C"/>
    <w:rsid w:val="001C7BCD"/>
    <w:rsid w:val="001C7E5C"/>
    <w:rsid w:val="001C7FAF"/>
    <w:rsid w:val="001D1C9D"/>
    <w:rsid w:val="001D1CF3"/>
    <w:rsid w:val="001D2204"/>
    <w:rsid w:val="001D27C5"/>
    <w:rsid w:val="001D340D"/>
    <w:rsid w:val="001D357A"/>
    <w:rsid w:val="001D3D07"/>
    <w:rsid w:val="001D5680"/>
    <w:rsid w:val="001D6AAB"/>
    <w:rsid w:val="001D7764"/>
    <w:rsid w:val="001D777D"/>
    <w:rsid w:val="001E0114"/>
    <w:rsid w:val="001E017A"/>
    <w:rsid w:val="001E0366"/>
    <w:rsid w:val="001E13FD"/>
    <w:rsid w:val="001E1800"/>
    <w:rsid w:val="001E18ED"/>
    <w:rsid w:val="001E49EB"/>
    <w:rsid w:val="001E523B"/>
    <w:rsid w:val="001E6035"/>
    <w:rsid w:val="001E70B8"/>
    <w:rsid w:val="001E7EC4"/>
    <w:rsid w:val="001E7EEB"/>
    <w:rsid w:val="001F00CF"/>
    <w:rsid w:val="001F0B21"/>
    <w:rsid w:val="001F0CAD"/>
    <w:rsid w:val="001F115F"/>
    <w:rsid w:val="001F1D67"/>
    <w:rsid w:val="001F1FE1"/>
    <w:rsid w:val="001F21AB"/>
    <w:rsid w:val="001F23AF"/>
    <w:rsid w:val="001F3279"/>
    <w:rsid w:val="001F3D04"/>
    <w:rsid w:val="001F61EA"/>
    <w:rsid w:val="001F6AB0"/>
    <w:rsid w:val="001F6CA3"/>
    <w:rsid w:val="001F73F8"/>
    <w:rsid w:val="001F79BF"/>
    <w:rsid w:val="002007C5"/>
    <w:rsid w:val="0020123D"/>
    <w:rsid w:val="00202DD0"/>
    <w:rsid w:val="00202E31"/>
    <w:rsid w:val="00202F50"/>
    <w:rsid w:val="00204012"/>
    <w:rsid w:val="00204442"/>
    <w:rsid w:val="00204971"/>
    <w:rsid w:val="00204C95"/>
    <w:rsid w:val="00204F1F"/>
    <w:rsid w:val="00205A5B"/>
    <w:rsid w:val="0020665F"/>
    <w:rsid w:val="00206B2E"/>
    <w:rsid w:val="00207219"/>
    <w:rsid w:val="00207479"/>
    <w:rsid w:val="002102BE"/>
    <w:rsid w:val="00210C25"/>
    <w:rsid w:val="00210D7B"/>
    <w:rsid w:val="00211477"/>
    <w:rsid w:val="00212094"/>
    <w:rsid w:val="002122D4"/>
    <w:rsid w:val="00212339"/>
    <w:rsid w:val="002128B5"/>
    <w:rsid w:val="00212B81"/>
    <w:rsid w:val="00212C14"/>
    <w:rsid w:val="00213210"/>
    <w:rsid w:val="002137AB"/>
    <w:rsid w:val="002144E1"/>
    <w:rsid w:val="00214D06"/>
    <w:rsid w:val="002150C0"/>
    <w:rsid w:val="002150E0"/>
    <w:rsid w:val="00216463"/>
    <w:rsid w:val="0021655D"/>
    <w:rsid w:val="00216D1A"/>
    <w:rsid w:val="00216F1D"/>
    <w:rsid w:val="002172FA"/>
    <w:rsid w:val="0022096D"/>
    <w:rsid w:val="0022168F"/>
    <w:rsid w:val="00221E61"/>
    <w:rsid w:val="002242FC"/>
    <w:rsid w:val="002267DE"/>
    <w:rsid w:val="00226FE2"/>
    <w:rsid w:val="0022730A"/>
    <w:rsid w:val="002300B9"/>
    <w:rsid w:val="00231320"/>
    <w:rsid w:val="0023163E"/>
    <w:rsid w:val="00232028"/>
    <w:rsid w:val="00232499"/>
    <w:rsid w:val="00233497"/>
    <w:rsid w:val="0023490E"/>
    <w:rsid w:val="00234AC3"/>
    <w:rsid w:val="00234EF3"/>
    <w:rsid w:val="00235093"/>
    <w:rsid w:val="002356E5"/>
    <w:rsid w:val="00235B18"/>
    <w:rsid w:val="002360AC"/>
    <w:rsid w:val="00236808"/>
    <w:rsid w:val="002371B6"/>
    <w:rsid w:val="00237431"/>
    <w:rsid w:val="00237CCD"/>
    <w:rsid w:val="00237D87"/>
    <w:rsid w:val="00237DD3"/>
    <w:rsid w:val="00240A46"/>
    <w:rsid w:val="00241C6F"/>
    <w:rsid w:val="002429AE"/>
    <w:rsid w:val="00242B82"/>
    <w:rsid w:val="00242CAC"/>
    <w:rsid w:val="00244092"/>
    <w:rsid w:val="00244D88"/>
    <w:rsid w:val="00244F62"/>
    <w:rsid w:val="00245C25"/>
    <w:rsid w:val="00246652"/>
    <w:rsid w:val="002466ED"/>
    <w:rsid w:val="002473BE"/>
    <w:rsid w:val="00247DEC"/>
    <w:rsid w:val="00247F24"/>
    <w:rsid w:val="00247F7C"/>
    <w:rsid w:val="0025007A"/>
    <w:rsid w:val="0025183C"/>
    <w:rsid w:val="00252278"/>
    <w:rsid w:val="0025285A"/>
    <w:rsid w:val="00253575"/>
    <w:rsid w:val="00253709"/>
    <w:rsid w:val="00254926"/>
    <w:rsid w:val="00254AE2"/>
    <w:rsid w:val="00255F47"/>
    <w:rsid w:val="0025691A"/>
    <w:rsid w:val="00260ACF"/>
    <w:rsid w:val="00261858"/>
    <w:rsid w:val="00261880"/>
    <w:rsid w:val="00261D72"/>
    <w:rsid w:val="00262A4D"/>
    <w:rsid w:val="00264A69"/>
    <w:rsid w:val="00265603"/>
    <w:rsid w:val="00265C2A"/>
    <w:rsid w:val="00266046"/>
    <w:rsid w:val="0026749D"/>
    <w:rsid w:val="00270443"/>
    <w:rsid w:val="002707DE"/>
    <w:rsid w:val="00270AB1"/>
    <w:rsid w:val="00272BE1"/>
    <w:rsid w:val="00272FCC"/>
    <w:rsid w:val="00273913"/>
    <w:rsid w:val="00273A7C"/>
    <w:rsid w:val="0027402B"/>
    <w:rsid w:val="00274F7A"/>
    <w:rsid w:val="00276933"/>
    <w:rsid w:val="00276A6A"/>
    <w:rsid w:val="0027747F"/>
    <w:rsid w:val="00277C85"/>
    <w:rsid w:val="00281B16"/>
    <w:rsid w:val="002826B7"/>
    <w:rsid w:val="00283591"/>
    <w:rsid w:val="002838BF"/>
    <w:rsid w:val="0028562B"/>
    <w:rsid w:val="0028570B"/>
    <w:rsid w:val="00285885"/>
    <w:rsid w:val="0028595A"/>
    <w:rsid w:val="002876BC"/>
    <w:rsid w:val="002902E5"/>
    <w:rsid w:val="00290742"/>
    <w:rsid w:val="00290990"/>
    <w:rsid w:val="002922D3"/>
    <w:rsid w:val="002929DC"/>
    <w:rsid w:val="00292A25"/>
    <w:rsid w:val="002942EF"/>
    <w:rsid w:val="00294366"/>
    <w:rsid w:val="002943C8"/>
    <w:rsid w:val="00294A14"/>
    <w:rsid w:val="00295822"/>
    <w:rsid w:val="00297199"/>
    <w:rsid w:val="002A004E"/>
    <w:rsid w:val="002A0137"/>
    <w:rsid w:val="002A04A9"/>
    <w:rsid w:val="002A070C"/>
    <w:rsid w:val="002A1CED"/>
    <w:rsid w:val="002A2586"/>
    <w:rsid w:val="002A2C07"/>
    <w:rsid w:val="002A2EAE"/>
    <w:rsid w:val="002A3337"/>
    <w:rsid w:val="002A3F1B"/>
    <w:rsid w:val="002A540F"/>
    <w:rsid w:val="002A5C20"/>
    <w:rsid w:val="002A5D59"/>
    <w:rsid w:val="002A5F6E"/>
    <w:rsid w:val="002A6552"/>
    <w:rsid w:val="002B025B"/>
    <w:rsid w:val="002B0EF7"/>
    <w:rsid w:val="002B1A52"/>
    <w:rsid w:val="002B1C9C"/>
    <w:rsid w:val="002B1FE9"/>
    <w:rsid w:val="002B22D5"/>
    <w:rsid w:val="002B24B9"/>
    <w:rsid w:val="002B2792"/>
    <w:rsid w:val="002B294D"/>
    <w:rsid w:val="002B4A25"/>
    <w:rsid w:val="002B5200"/>
    <w:rsid w:val="002B54F8"/>
    <w:rsid w:val="002B554F"/>
    <w:rsid w:val="002B5949"/>
    <w:rsid w:val="002B5B39"/>
    <w:rsid w:val="002B6F5E"/>
    <w:rsid w:val="002B73B6"/>
    <w:rsid w:val="002C0204"/>
    <w:rsid w:val="002C11EC"/>
    <w:rsid w:val="002C1315"/>
    <w:rsid w:val="002C245B"/>
    <w:rsid w:val="002C338D"/>
    <w:rsid w:val="002C3767"/>
    <w:rsid w:val="002C3EBE"/>
    <w:rsid w:val="002C4036"/>
    <w:rsid w:val="002C51D5"/>
    <w:rsid w:val="002C5C0B"/>
    <w:rsid w:val="002C5CB1"/>
    <w:rsid w:val="002C5F22"/>
    <w:rsid w:val="002C784B"/>
    <w:rsid w:val="002C79C7"/>
    <w:rsid w:val="002C7D88"/>
    <w:rsid w:val="002D0602"/>
    <w:rsid w:val="002D14E5"/>
    <w:rsid w:val="002D15B0"/>
    <w:rsid w:val="002D17A1"/>
    <w:rsid w:val="002D1EE6"/>
    <w:rsid w:val="002D24F3"/>
    <w:rsid w:val="002D36FA"/>
    <w:rsid w:val="002D3A1F"/>
    <w:rsid w:val="002D3D96"/>
    <w:rsid w:val="002D4BD0"/>
    <w:rsid w:val="002D4DC3"/>
    <w:rsid w:val="002D6B66"/>
    <w:rsid w:val="002D6E7D"/>
    <w:rsid w:val="002D76BB"/>
    <w:rsid w:val="002D77D8"/>
    <w:rsid w:val="002E0D33"/>
    <w:rsid w:val="002E1E1E"/>
    <w:rsid w:val="002E2E3A"/>
    <w:rsid w:val="002E36A3"/>
    <w:rsid w:val="002E4314"/>
    <w:rsid w:val="002E4515"/>
    <w:rsid w:val="002E4AD8"/>
    <w:rsid w:val="002E4D61"/>
    <w:rsid w:val="002E52A1"/>
    <w:rsid w:val="002E5437"/>
    <w:rsid w:val="002E579A"/>
    <w:rsid w:val="002E5860"/>
    <w:rsid w:val="002E691F"/>
    <w:rsid w:val="002E6A39"/>
    <w:rsid w:val="002F0068"/>
    <w:rsid w:val="002F04AA"/>
    <w:rsid w:val="002F0864"/>
    <w:rsid w:val="002F11E3"/>
    <w:rsid w:val="002F1747"/>
    <w:rsid w:val="002F1A5E"/>
    <w:rsid w:val="002F24A1"/>
    <w:rsid w:val="002F2B2B"/>
    <w:rsid w:val="002F40D6"/>
    <w:rsid w:val="002F5D30"/>
    <w:rsid w:val="002F6100"/>
    <w:rsid w:val="002F6904"/>
    <w:rsid w:val="002F765F"/>
    <w:rsid w:val="002F7780"/>
    <w:rsid w:val="002F797F"/>
    <w:rsid w:val="002F7F22"/>
    <w:rsid w:val="003003CF"/>
    <w:rsid w:val="00300F0C"/>
    <w:rsid w:val="00302B2C"/>
    <w:rsid w:val="0030307D"/>
    <w:rsid w:val="0030336E"/>
    <w:rsid w:val="00303804"/>
    <w:rsid w:val="003043FF"/>
    <w:rsid w:val="00305498"/>
    <w:rsid w:val="003059E5"/>
    <w:rsid w:val="003065EA"/>
    <w:rsid w:val="00306989"/>
    <w:rsid w:val="00307014"/>
    <w:rsid w:val="00307756"/>
    <w:rsid w:val="00307A53"/>
    <w:rsid w:val="00310AFB"/>
    <w:rsid w:val="00310C87"/>
    <w:rsid w:val="003114DB"/>
    <w:rsid w:val="00311B1E"/>
    <w:rsid w:val="00312A74"/>
    <w:rsid w:val="00312E80"/>
    <w:rsid w:val="003132AA"/>
    <w:rsid w:val="003133BE"/>
    <w:rsid w:val="00313EBF"/>
    <w:rsid w:val="00313F1A"/>
    <w:rsid w:val="00313F25"/>
    <w:rsid w:val="0031567E"/>
    <w:rsid w:val="00315B48"/>
    <w:rsid w:val="0032016A"/>
    <w:rsid w:val="0032147F"/>
    <w:rsid w:val="0032154B"/>
    <w:rsid w:val="003222C3"/>
    <w:rsid w:val="003231E9"/>
    <w:rsid w:val="0032390C"/>
    <w:rsid w:val="00323C0A"/>
    <w:rsid w:val="00324BAD"/>
    <w:rsid w:val="003255A3"/>
    <w:rsid w:val="00326A91"/>
    <w:rsid w:val="00327A1A"/>
    <w:rsid w:val="00327E24"/>
    <w:rsid w:val="0033000C"/>
    <w:rsid w:val="00330259"/>
    <w:rsid w:val="0033139D"/>
    <w:rsid w:val="00331A20"/>
    <w:rsid w:val="00331B81"/>
    <w:rsid w:val="00332427"/>
    <w:rsid w:val="00334545"/>
    <w:rsid w:val="003358D9"/>
    <w:rsid w:val="003368C3"/>
    <w:rsid w:val="00340043"/>
    <w:rsid w:val="003402AA"/>
    <w:rsid w:val="0034084F"/>
    <w:rsid w:val="00340B1C"/>
    <w:rsid w:val="00340F41"/>
    <w:rsid w:val="00341DB9"/>
    <w:rsid w:val="00342062"/>
    <w:rsid w:val="00342419"/>
    <w:rsid w:val="00342542"/>
    <w:rsid w:val="003429E4"/>
    <w:rsid w:val="00342B03"/>
    <w:rsid w:val="00342CAC"/>
    <w:rsid w:val="003432AE"/>
    <w:rsid w:val="003439DA"/>
    <w:rsid w:val="003443A1"/>
    <w:rsid w:val="003458E9"/>
    <w:rsid w:val="00345A9C"/>
    <w:rsid w:val="00346DA0"/>
    <w:rsid w:val="003471F1"/>
    <w:rsid w:val="0035170E"/>
    <w:rsid w:val="00351F28"/>
    <w:rsid w:val="003528F0"/>
    <w:rsid w:val="00352EAB"/>
    <w:rsid w:val="00353AC0"/>
    <w:rsid w:val="00355195"/>
    <w:rsid w:val="003561B9"/>
    <w:rsid w:val="00356454"/>
    <w:rsid w:val="00357205"/>
    <w:rsid w:val="00360553"/>
    <w:rsid w:val="00361C72"/>
    <w:rsid w:val="0036210D"/>
    <w:rsid w:val="0036213A"/>
    <w:rsid w:val="00362A1D"/>
    <w:rsid w:val="00362C9E"/>
    <w:rsid w:val="003672E1"/>
    <w:rsid w:val="00367FD6"/>
    <w:rsid w:val="003702B1"/>
    <w:rsid w:val="00370626"/>
    <w:rsid w:val="003710FC"/>
    <w:rsid w:val="0037192D"/>
    <w:rsid w:val="00371C9E"/>
    <w:rsid w:val="003745F6"/>
    <w:rsid w:val="00376545"/>
    <w:rsid w:val="003772F5"/>
    <w:rsid w:val="003807E1"/>
    <w:rsid w:val="00380A5B"/>
    <w:rsid w:val="00381B58"/>
    <w:rsid w:val="00383D10"/>
    <w:rsid w:val="003844D5"/>
    <w:rsid w:val="003869AC"/>
    <w:rsid w:val="00387242"/>
    <w:rsid w:val="00387342"/>
    <w:rsid w:val="00387D13"/>
    <w:rsid w:val="00390EFF"/>
    <w:rsid w:val="00392533"/>
    <w:rsid w:val="00392C17"/>
    <w:rsid w:val="00393F90"/>
    <w:rsid w:val="00396023"/>
    <w:rsid w:val="00396309"/>
    <w:rsid w:val="00396E6A"/>
    <w:rsid w:val="003971C0"/>
    <w:rsid w:val="0039790E"/>
    <w:rsid w:val="003A0C37"/>
    <w:rsid w:val="003A1890"/>
    <w:rsid w:val="003A26B1"/>
    <w:rsid w:val="003A54CF"/>
    <w:rsid w:val="003A6A0A"/>
    <w:rsid w:val="003A6BA3"/>
    <w:rsid w:val="003A6E29"/>
    <w:rsid w:val="003A7EB3"/>
    <w:rsid w:val="003B0859"/>
    <w:rsid w:val="003B17BD"/>
    <w:rsid w:val="003B2207"/>
    <w:rsid w:val="003B2A94"/>
    <w:rsid w:val="003B3535"/>
    <w:rsid w:val="003B36A9"/>
    <w:rsid w:val="003B3EB3"/>
    <w:rsid w:val="003B4F5C"/>
    <w:rsid w:val="003B58A0"/>
    <w:rsid w:val="003B5B34"/>
    <w:rsid w:val="003B6311"/>
    <w:rsid w:val="003B736E"/>
    <w:rsid w:val="003B7772"/>
    <w:rsid w:val="003B799F"/>
    <w:rsid w:val="003C1153"/>
    <w:rsid w:val="003C14A9"/>
    <w:rsid w:val="003C2FCE"/>
    <w:rsid w:val="003C32C5"/>
    <w:rsid w:val="003C4BA6"/>
    <w:rsid w:val="003C511C"/>
    <w:rsid w:val="003C7936"/>
    <w:rsid w:val="003D0691"/>
    <w:rsid w:val="003D0BB7"/>
    <w:rsid w:val="003D1264"/>
    <w:rsid w:val="003D26FF"/>
    <w:rsid w:val="003D2A47"/>
    <w:rsid w:val="003D2CD3"/>
    <w:rsid w:val="003D4345"/>
    <w:rsid w:val="003D480D"/>
    <w:rsid w:val="003D5F31"/>
    <w:rsid w:val="003D64C2"/>
    <w:rsid w:val="003D68C3"/>
    <w:rsid w:val="003D7EB4"/>
    <w:rsid w:val="003E0195"/>
    <w:rsid w:val="003E0DB0"/>
    <w:rsid w:val="003E10EB"/>
    <w:rsid w:val="003E2319"/>
    <w:rsid w:val="003E3137"/>
    <w:rsid w:val="003E60AC"/>
    <w:rsid w:val="003E6A3F"/>
    <w:rsid w:val="003E6C4D"/>
    <w:rsid w:val="003E7265"/>
    <w:rsid w:val="003E7799"/>
    <w:rsid w:val="003E77DB"/>
    <w:rsid w:val="003E7D1E"/>
    <w:rsid w:val="003E7DB2"/>
    <w:rsid w:val="003F009D"/>
    <w:rsid w:val="003F0693"/>
    <w:rsid w:val="003F08DF"/>
    <w:rsid w:val="003F095A"/>
    <w:rsid w:val="003F0BA9"/>
    <w:rsid w:val="003F117A"/>
    <w:rsid w:val="003F14CC"/>
    <w:rsid w:val="003F1517"/>
    <w:rsid w:val="003F1C6B"/>
    <w:rsid w:val="003F1F6A"/>
    <w:rsid w:val="003F2442"/>
    <w:rsid w:val="003F28B1"/>
    <w:rsid w:val="003F3CFE"/>
    <w:rsid w:val="003F3EB2"/>
    <w:rsid w:val="003F5080"/>
    <w:rsid w:val="003F52FF"/>
    <w:rsid w:val="003F5636"/>
    <w:rsid w:val="003F570C"/>
    <w:rsid w:val="003F5CDA"/>
    <w:rsid w:val="003F6220"/>
    <w:rsid w:val="003F76E0"/>
    <w:rsid w:val="00401526"/>
    <w:rsid w:val="00401D8C"/>
    <w:rsid w:val="00403BE0"/>
    <w:rsid w:val="00403D12"/>
    <w:rsid w:val="00403D7B"/>
    <w:rsid w:val="00403FBD"/>
    <w:rsid w:val="00404A15"/>
    <w:rsid w:val="0040512A"/>
    <w:rsid w:val="004053AD"/>
    <w:rsid w:val="00405497"/>
    <w:rsid w:val="00405A23"/>
    <w:rsid w:val="004068ED"/>
    <w:rsid w:val="00406ABA"/>
    <w:rsid w:val="0040774E"/>
    <w:rsid w:val="00407F2C"/>
    <w:rsid w:val="00410AFC"/>
    <w:rsid w:val="00410EE3"/>
    <w:rsid w:val="00410F6B"/>
    <w:rsid w:val="0041186C"/>
    <w:rsid w:val="0041274E"/>
    <w:rsid w:val="004128A6"/>
    <w:rsid w:val="00412C82"/>
    <w:rsid w:val="004148AE"/>
    <w:rsid w:val="00414E1F"/>
    <w:rsid w:val="004157BF"/>
    <w:rsid w:val="00415DCE"/>
    <w:rsid w:val="00415FC9"/>
    <w:rsid w:val="00416303"/>
    <w:rsid w:val="004164A9"/>
    <w:rsid w:val="00416A6D"/>
    <w:rsid w:val="00416C3C"/>
    <w:rsid w:val="00417465"/>
    <w:rsid w:val="00417A2F"/>
    <w:rsid w:val="004202A6"/>
    <w:rsid w:val="00420EDF"/>
    <w:rsid w:val="00421C6F"/>
    <w:rsid w:val="0042261D"/>
    <w:rsid w:val="004226FB"/>
    <w:rsid w:val="00423254"/>
    <w:rsid w:val="004236CF"/>
    <w:rsid w:val="0042385A"/>
    <w:rsid w:val="00424555"/>
    <w:rsid w:val="00424858"/>
    <w:rsid w:val="0042486E"/>
    <w:rsid w:val="00425604"/>
    <w:rsid w:val="00427EB7"/>
    <w:rsid w:val="0043134A"/>
    <w:rsid w:val="004317B9"/>
    <w:rsid w:val="00431ACF"/>
    <w:rsid w:val="00431B87"/>
    <w:rsid w:val="00434144"/>
    <w:rsid w:val="00434EF6"/>
    <w:rsid w:val="00435407"/>
    <w:rsid w:val="004357EB"/>
    <w:rsid w:val="0043757F"/>
    <w:rsid w:val="00437A87"/>
    <w:rsid w:val="00437E87"/>
    <w:rsid w:val="0044004E"/>
    <w:rsid w:val="004401CE"/>
    <w:rsid w:val="00440BDD"/>
    <w:rsid w:val="0044179E"/>
    <w:rsid w:val="00441897"/>
    <w:rsid w:val="00441F29"/>
    <w:rsid w:val="00442605"/>
    <w:rsid w:val="00442CEE"/>
    <w:rsid w:val="00443080"/>
    <w:rsid w:val="004433A5"/>
    <w:rsid w:val="004445E2"/>
    <w:rsid w:val="004456EF"/>
    <w:rsid w:val="00445E15"/>
    <w:rsid w:val="004461B4"/>
    <w:rsid w:val="00450DA7"/>
    <w:rsid w:val="00451735"/>
    <w:rsid w:val="00451AB3"/>
    <w:rsid w:val="0045389D"/>
    <w:rsid w:val="0045418A"/>
    <w:rsid w:val="0045442B"/>
    <w:rsid w:val="004548D1"/>
    <w:rsid w:val="0045591E"/>
    <w:rsid w:val="00455E4F"/>
    <w:rsid w:val="00457D99"/>
    <w:rsid w:val="00460F45"/>
    <w:rsid w:val="0046242E"/>
    <w:rsid w:val="00462805"/>
    <w:rsid w:val="00464895"/>
    <w:rsid w:val="00464AE7"/>
    <w:rsid w:val="00464B52"/>
    <w:rsid w:val="00466130"/>
    <w:rsid w:val="00466A34"/>
    <w:rsid w:val="00466D96"/>
    <w:rsid w:val="004702D8"/>
    <w:rsid w:val="004711EB"/>
    <w:rsid w:val="00471570"/>
    <w:rsid w:val="004719A0"/>
    <w:rsid w:val="004723F3"/>
    <w:rsid w:val="00472451"/>
    <w:rsid w:val="0047388A"/>
    <w:rsid w:val="00473FC5"/>
    <w:rsid w:val="00474DED"/>
    <w:rsid w:val="00475987"/>
    <w:rsid w:val="0047609E"/>
    <w:rsid w:val="0047634D"/>
    <w:rsid w:val="00477740"/>
    <w:rsid w:val="00477C91"/>
    <w:rsid w:val="0048026F"/>
    <w:rsid w:val="00480389"/>
    <w:rsid w:val="00480E47"/>
    <w:rsid w:val="004810BC"/>
    <w:rsid w:val="004812D8"/>
    <w:rsid w:val="00481341"/>
    <w:rsid w:val="0048217A"/>
    <w:rsid w:val="004823BE"/>
    <w:rsid w:val="004826AB"/>
    <w:rsid w:val="004829A6"/>
    <w:rsid w:val="00483CD4"/>
    <w:rsid w:val="00483E8F"/>
    <w:rsid w:val="00484389"/>
    <w:rsid w:val="00484939"/>
    <w:rsid w:val="004855B4"/>
    <w:rsid w:val="00486BB5"/>
    <w:rsid w:val="004870F8"/>
    <w:rsid w:val="004877FA"/>
    <w:rsid w:val="00487A29"/>
    <w:rsid w:val="004906FB"/>
    <w:rsid w:val="00492590"/>
    <w:rsid w:val="00493B5D"/>
    <w:rsid w:val="00493EE6"/>
    <w:rsid w:val="0049436E"/>
    <w:rsid w:val="004967AB"/>
    <w:rsid w:val="004A0C45"/>
    <w:rsid w:val="004A2733"/>
    <w:rsid w:val="004A32AF"/>
    <w:rsid w:val="004A3A32"/>
    <w:rsid w:val="004A46C7"/>
    <w:rsid w:val="004A4A06"/>
    <w:rsid w:val="004A4AA4"/>
    <w:rsid w:val="004A4B5F"/>
    <w:rsid w:val="004A5E06"/>
    <w:rsid w:val="004A6041"/>
    <w:rsid w:val="004A6B03"/>
    <w:rsid w:val="004B01C7"/>
    <w:rsid w:val="004B03F0"/>
    <w:rsid w:val="004B1978"/>
    <w:rsid w:val="004B1BAF"/>
    <w:rsid w:val="004B2192"/>
    <w:rsid w:val="004B28B2"/>
    <w:rsid w:val="004B3936"/>
    <w:rsid w:val="004B403E"/>
    <w:rsid w:val="004B511E"/>
    <w:rsid w:val="004B5759"/>
    <w:rsid w:val="004B57E3"/>
    <w:rsid w:val="004B5BCB"/>
    <w:rsid w:val="004B64DC"/>
    <w:rsid w:val="004B66B9"/>
    <w:rsid w:val="004B684B"/>
    <w:rsid w:val="004B6BF6"/>
    <w:rsid w:val="004B706F"/>
    <w:rsid w:val="004B74CC"/>
    <w:rsid w:val="004B7585"/>
    <w:rsid w:val="004B7DC0"/>
    <w:rsid w:val="004C2E4B"/>
    <w:rsid w:val="004C3107"/>
    <w:rsid w:val="004C3732"/>
    <w:rsid w:val="004C3B86"/>
    <w:rsid w:val="004C4155"/>
    <w:rsid w:val="004C5112"/>
    <w:rsid w:val="004C5F4D"/>
    <w:rsid w:val="004C61CB"/>
    <w:rsid w:val="004C6B89"/>
    <w:rsid w:val="004C6E41"/>
    <w:rsid w:val="004C70A5"/>
    <w:rsid w:val="004C71F7"/>
    <w:rsid w:val="004C73C4"/>
    <w:rsid w:val="004C78D1"/>
    <w:rsid w:val="004D03D9"/>
    <w:rsid w:val="004D0BAC"/>
    <w:rsid w:val="004D1D4E"/>
    <w:rsid w:val="004D2552"/>
    <w:rsid w:val="004D292E"/>
    <w:rsid w:val="004D33B2"/>
    <w:rsid w:val="004D3762"/>
    <w:rsid w:val="004D43AA"/>
    <w:rsid w:val="004D54AC"/>
    <w:rsid w:val="004D59FC"/>
    <w:rsid w:val="004D6B43"/>
    <w:rsid w:val="004D6BCF"/>
    <w:rsid w:val="004E0213"/>
    <w:rsid w:val="004E025E"/>
    <w:rsid w:val="004E0C11"/>
    <w:rsid w:val="004E0FBF"/>
    <w:rsid w:val="004E1D82"/>
    <w:rsid w:val="004E2199"/>
    <w:rsid w:val="004E2202"/>
    <w:rsid w:val="004E3D85"/>
    <w:rsid w:val="004E4BF2"/>
    <w:rsid w:val="004E4ECA"/>
    <w:rsid w:val="004E5B77"/>
    <w:rsid w:val="004E5D31"/>
    <w:rsid w:val="004E655C"/>
    <w:rsid w:val="004E6567"/>
    <w:rsid w:val="004E7D6A"/>
    <w:rsid w:val="004F0392"/>
    <w:rsid w:val="004F0A17"/>
    <w:rsid w:val="004F2E56"/>
    <w:rsid w:val="004F311E"/>
    <w:rsid w:val="004F3CFE"/>
    <w:rsid w:val="004F41EC"/>
    <w:rsid w:val="004F6208"/>
    <w:rsid w:val="004F65A1"/>
    <w:rsid w:val="004F7E7B"/>
    <w:rsid w:val="0050136C"/>
    <w:rsid w:val="005025F0"/>
    <w:rsid w:val="00504395"/>
    <w:rsid w:val="00504F04"/>
    <w:rsid w:val="00506023"/>
    <w:rsid w:val="005067B7"/>
    <w:rsid w:val="00506BDD"/>
    <w:rsid w:val="0050743A"/>
    <w:rsid w:val="005113C6"/>
    <w:rsid w:val="00511A5C"/>
    <w:rsid w:val="00511AB5"/>
    <w:rsid w:val="00512591"/>
    <w:rsid w:val="0051273D"/>
    <w:rsid w:val="00512BB1"/>
    <w:rsid w:val="00513192"/>
    <w:rsid w:val="0051320C"/>
    <w:rsid w:val="00513544"/>
    <w:rsid w:val="00513BD6"/>
    <w:rsid w:val="005143BF"/>
    <w:rsid w:val="0051763D"/>
    <w:rsid w:val="0051771A"/>
    <w:rsid w:val="005177ED"/>
    <w:rsid w:val="0052024E"/>
    <w:rsid w:val="0052054B"/>
    <w:rsid w:val="005211F3"/>
    <w:rsid w:val="00521534"/>
    <w:rsid w:val="00521D99"/>
    <w:rsid w:val="00522EFF"/>
    <w:rsid w:val="00523253"/>
    <w:rsid w:val="005235B9"/>
    <w:rsid w:val="0052431A"/>
    <w:rsid w:val="005244BA"/>
    <w:rsid w:val="005245DC"/>
    <w:rsid w:val="00525D6E"/>
    <w:rsid w:val="005267B4"/>
    <w:rsid w:val="0052756A"/>
    <w:rsid w:val="005304EE"/>
    <w:rsid w:val="005325B1"/>
    <w:rsid w:val="0053267B"/>
    <w:rsid w:val="00532F8D"/>
    <w:rsid w:val="005332C7"/>
    <w:rsid w:val="00534223"/>
    <w:rsid w:val="0053461C"/>
    <w:rsid w:val="005346EE"/>
    <w:rsid w:val="00534A5F"/>
    <w:rsid w:val="005351D5"/>
    <w:rsid w:val="00535D49"/>
    <w:rsid w:val="00536C75"/>
    <w:rsid w:val="00537434"/>
    <w:rsid w:val="00537A0E"/>
    <w:rsid w:val="00540C98"/>
    <w:rsid w:val="00541D1A"/>
    <w:rsid w:val="00542F5E"/>
    <w:rsid w:val="0054373E"/>
    <w:rsid w:val="00543C09"/>
    <w:rsid w:val="00543D49"/>
    <w:rsid w:val="00544660"/>
    <w:rsid w:val="00544AE6"/>
    <w:rsid w:val="00545142"/>
    <w:rsid w:val="005455E4"/>
    <w:rsid w:val="0054564F"/>
    <w:rsid w:val="00545D22"/>
    <w:rsid w:val="00546038"/>
    <w:rsid w:val="00546556"/>
    <w:rsid w:val="0054659C"/>
    <w:rsid w:val="00546C68"/>
    <w:rsid w:val="00547276"/>
    <w:rsid w:val="00552523"/>
    <w:rsid w:val="00555C2D"/>
    <w:rsid w:val="00555E2C"/>
    <w:rsid w:val="00555EE1"/>
    <w:rsid w:val="00557330"/>
    <w:rsid w:val="00557A37"/>
    <w:rsid w:val="00560CF3"/>
    <w:rsid w:val="00560E96"/>
    <w:rsid w:val="00561873"/>
    <w:rsid w:val="0056248B"/>
    <w:rsid w:val="00562DD3"/>
    <w:rsid w:val="00563318"/>
    <w:rsid w:val="00565F60"/>
    <w:rsid w:val="00566262"/>
    <w:rsid w:val="00566D6E"/>
    <w:rsid w:val="00567476"/>
    <w:rsid w:val="0057054C"/>
    <w:rsid w:val="00571B2A"/>
    <w:rsid w:val="0057386C"/>
    <w:rsid w:val="005741B4"/>
    <w:rsid w:val="005742EC"/>
    <w:rsid w:val="005744D8"/>
    <w:rsid w:val="00574CBB"/>
    <w:rsid w:val="005765B7"/>
    <w:rsid w:val="00577EAF"/>
    <w:rsid w:val="005803B7"/>
    <w:rsid w:val="005824D7"/>
    <w:rsid w:val="00582563"/>
    <w:rsid w:val="00582AA3"/>
    <w:rsid w:val="00582B4B"/>
    <w:rsid w:val="00583B40"/>
    <w:rsid w:val="005850D0"/>
    <w:rsid w:val="005858FA"/>
    <w:rsid w:val="00586106"/>
    <w:rsid w:val="005861E3"/>
    <w:rsid w:val="0058726F"/>
    <w:rsid w:val="00587A8C"/>
    <w:rsid w:val="00587B4E"/>
    <w:rsid w:val="00587EF9"/>
    <w:rsid w:val="00590D26"/>
    <w:rsid w:val="005932E0"/>
    <w:rsid w:val="005938F9"/>
    <w:rsid w:val="00593E93"/>
    <w:rsid w:val="00593F93"/>
    <w:rsid w:val="00594212"/>
    <w:rsid w:val="00595443"/>
    <w:rsid w:val="00595E40"/>
    <w:rsid w:val="0059645B"/>
    <w:rsid w:val="005978E6"/>
    <w:rsid w:val="005A2232"/>
    <w:rsid w:val="005A266D"/>
    <w:rsid w:val="005A269A"/>
    <w:rsid w:val="005A2F1F"/>
    <w:rsid w:val="005A30C2"/>
    <w:rsid w:val="005A319B"/>
    <w:rsid w:val="005A3B19"/>
    <w:rsid w:val="005A43EF"/>
    <w:rsid w:val="005A5662"/>
    <w:rsid w:val="005A570E"/>
    <w:rsid w:val="005A5B4E"/>
    <w:rsid w:val="005A6581"/>
    <w:rsid w:val="005A69DC"/>
    <w:rsid w:val="005B0C8E"/>
    <w:rsid w:val="005B1639"/>
    <w:rsid w:val="005B17D3"/>
    <w:rsid w:val="005B24C5"/>
    <w:rsid w:val="005B4838"/>
    <w:rsid w:val="005B50B6"/>
    <w:rsid w:val="005B56D9"/>
    <w:rsid w:val="005B5A3E"/>
    <w:rsid w:val="005B7354"/>
    <w:rsid w:val="005C03A3"/>
    <w:rsid w:val="005C0DF8"/>
    <w:rsid w:val="005C1978"/>
    <w:rsid w:val="005C1F1D"/>
    <w:rsid w:val="005C21D8"/>
    <w:rsid w:val="005C3673"/>
    <w:rsid w:val="005C4052"/>
    <w:rsid w:val="005C457F"/>
    <w:rsid w:val="005C4FE1"/>
    <w:rsid w:val="005C5DF8"/>
    <w:rsid w:val="005C65A5"/>
    <w:rsid w:val="005C6DF3"/>
    <w:rsid w:val="005C770F"/>
    <w:rsid w:val="005C775D"/>
    <w:rsid w:val="005C7E99"/>
    <w:rsid w:val="005D047D"/>
    <w:rsid w:val="005D0C82"/>
    <w:rsid w:val="005D0F01"/>
    <w:rsid w:val="005D173B"/>
    <w:rsid w:val="005D2566"/>
    <w:rsid w:val="005D26AB"/>
    <w:rsid w:val="005D2BBA"/>
    <w:rsid w:val="005D365F"/>
    <w:rsid w:val="005D388D"/>
    <w:rsid w:val="005D431A"/>
    <w:rsid w:val="005D55E4"/>
    <w:rsid w:val="005D56AB"/>
    <w:rsid w:val="005E03AA"/>
    <w:rsid w:val="005E1BDD"/>
    <w:rsid w:val="005E234D"/>
    <w:rsid w:val="005E29CD"/>
    <w:rsid w:val="005E30D9"/>
    <w:rsid w:val="005E3BB6"/>
    <w:rsid w:val="005E3D8A"/>
    <w:rsid w:val="005E4105"/>
    <w:rsid w:val="005E4FEC"/>
    <w:rsid w:val="005E52C6"/>
    <w:rsid w:val="005E5760"/>
    <w:rsid w:val="005E613E"/>
    <w:rsid w:val="005E6856"/>
    <w:rsid w:val="005E6CA5"/>
    <w:rsid w:val="005E71CC"/>
    <w:rsid w:val="005E7209"/>
    <w:rsid w:val="005F1983"/>
    <w:rsid w:val="005F1F2B"/>
    <w:rsid w:val="005F25E5"/>
    <w:rsid w:val="005F26E7"/>
    <w:rsid w:val="005F26F0"/>
    <w:rsid w:val="005F3249"/>
    <w:rsid w:val="005F35DE"/>
    <w:rsid w:val="005F377F"/>
    <w:rsid w:val="005F4AE9"/>
    <w:rsid w:val="005F6AC0"/>
    <w:rsid w:val="005F796B"/>
    <w:rsid w:val="005F7D06"/>
    <w:rsid w:val="0060179F"/>
    <w:rsid w:val="00601C2C"/>
    <w:rsid w:val="00601E07"/>
    <w:rsid w:val="006021F8"/>
    <w:rsid w:val="00602715"/>
    <w:rsid w:val="00602A22"/>
    <w:rsid w:val="00603891"/>
    <w:rsid w:val="00603DE7"/>
    <w:rsid w:val="00605849"/>
    <w:rsid w:val="00606136"/>
    <w:rsid w:val="0060631D"/>
    <w:rsid w:val="006063A7"/>
    <w:rsid w:val="00606402"/>
    <w:rsid w:val="00607C60"/>
    <w:rsid w:val="00607DF2"/>
    <w:rsid w:val="0061026F"/>
    <w:rsid w:val="006127F7"/>
    <w:rsid w:val="00612DFC"/>
    <w:rsid w:val="006149B3"/>
    <w:rsid w:val="006159BA"/>
    <w:rsid w:val="00616B19"/>
    <w:rsid w:val="00616B3C"/>
    <w:rsid w:val="00617542"/>
    <w:rsid w:val="0062017B"/>
    <w:rsid w:val="006202EE"/>
    <w:rsid w:val="006214C8"/>
    <w:rsid w:val="00622991"/>
    <w:rsid w:val="00622FE2"/>
    <w:rsid w:val="00624DE3"/>
    <w:rsid w:val="006256C8"/>
    <w:rsid w:val="0062572E"/>
    <w:rsid w:val="00625C17"/>
    <w:rsid w:val="00630031"/>
    <w:rsid w:val="00630A72"/>
    <w:rsid w:val="00630EAC"/>
    <w:rsid w:val="00631447"/>
    <w:rsid w:val="00631C85"/>
    <w:rsid w:val="00633D3C"/>
    <w:rsid w:val="00634774"/>
    <w:rsid w:val="006351FE"/>
    <w:rsid w:val="006359EA"/>
    <w:rsid w:val="00635AC9"/>
    <w:rsid w:val="00636435"/>
    <w:rsid w:val="0063677C"/>
    <w:rsid w:val="00636AD1"/>
    <w:rsid w:val="00637473"/>
    <w:rsid w:val="00637FD9"/>
    <w:rsid w:val="006414B8"/>
    <w:rsid w:val="00642F32"/>
    <w:rsid w:val="006433CC"/>
    <w:rsid w:val="00643427"/>
    <w:rsid w:val="00643499"/>
    <w:rsid w:val="00643CED"/>
    <w:rsid w:val="006444A8"/>
    <w:rsid w:val="006447CF"/>
    <w:rsid w:val="006449DD"/>
    <w:rsid w:val="00644C6A"/>
    <w:rsid w:val="00645112"/>
    <w:rsid w:val="00646355"/>
    <w:rsid w:val="006469BF"/>
    <w:rsid w:val="00647038"/>
    <w:rsid w:val="006501D1"/>
    <w:rsid w:val="00650A85"/>
    <w:rsid w:val="00650B26"/>
    <w:rsid w:val="00651178"/>
    <w:rsid w:val="00651CF1"/>
    <w:rsid w:val="0065297F"/>
    <w:rsid w:val="00653919"/>
    <w:rsid w:val="006546D4"/>
    <w:rsid w:val="00654BD9"/>
    <w:rsid w:val="00654CB3"/>
    <w:rsid w:val="00656087"/>
    <w:rsid w:val="00656E32"/>
    <w:rsid w:val="006571E9"/>
    <w:rsid w:val="00657E13"/>
    <w:rsid w:val="00657F47"/>
    <w:rsid w:val="00660DC6"/>
    <w:rsid w:val="00660F67"/>
    <w:rsid w:val="00661113"/>
    <w:rsid w:val="006618C1"/>
    <w:rsid w:val="00662125"/>
    <w:rsid w:val="006622D9"/>
    <w:rsid w:val="006629BB"/>
    <w:rsid w:val="00662A07"/>
    <w:rsid w:val="00663903"/>
    <w:rsid w:val="00663BBE"/>
    <w:rsid w:val="00664037"/>
    <w:rsid w:val="0066498A"/>
    <w:rsid w:val="006655D8"/>
    <w:rsid w:val="006661B8"/>
    <w:rsid w:val="00666F25"/>
    <w:rsid w:val="006673E5"/>
    <w:rsid w:val="00670A4B"/>
    <w:rsid w:val="00670CF3"/>
    <w:rsid w:val="00670F1D"/>
    <w:rsid w:val="00671A47"/>
    <w:rsid w:val="00671A66"/>
    <w:rsid w:val="00671E85"/>
    <w:rsid w:val="00672221"/>
    <w:rsid w:val="00672238"/>
    <w:rsid w:val="00672EAB"/>
    <w:rsid w:val="00673A15"/>
    <w:rsid w:val="00673EC5"/>
    <w:rsid w:val="0067422D"/>
    <w:rsid w:val="0067580C"/>
    <w:rsid w:val="00676B1F"/>
    <w:rsid w:val="006774ED"/>
    <w:rsid w:val="0067759B"/>
    <w:rsid w:val="006806B4"/>
    <w:rsid w:val="00680F3F"/>
    <w:rsid w:val="00682055"/>
    <w:rsid w:val="00682220"/>
    <w:rsid w:val="006830DC"/>
    <w:rsid w:val="006838D0"/>
    <w:rsid w:val="00683A7C"/>
    <w:rsid w:val="00683B8E"/>
    <w:rsid w:val="00683EB1"/>
    <w:rsid w:val="00684161"/>
    <w:rsid w:val="006850EC"/>
    <w:rsid w:val="00685A41"/>
    <w:rsid w:val="00685C27"/>
    <w:rsid w:val="006865DF"/>
    <w:rsid w:val="006909D4"/>
    <w:rsid w:val="00690BCF"/>
    <w:rsid w:val="00691B43"/>
    <w:rsid w:val="00691B7B"/>
    <w:rsid w:val="00691C08"/>
    <w:rsid w:val="006934A0"/>
    <w:rsid w:val="00694D6B"/>
    <w:rsid w:val="00695355"/>
    <w:rsid w:val="0069662B"/>
    <w:rsid w:val="00696CDF"/>
    <w:rsid w:val="00696E6D"/>
    <w:rsid w:val="00697FA9"/>
    <w:rsid w:val="006A001F"/>
    <w:rsid w:val="006A01E6"/>
    <w:rsid w:val="006A24BC"/>
    <w:rsid w:val="006A4D8A"/>
    <w:rsid w:val="006A50AA"/>
    <w:rsid w:val="006A6133"/>
    <w:rsid w:val="006A65CE"/>
    <w:rsid w:val="006A6B4D"/>
    <w:rsid w:val="006A6D56"/>
    <w:rsid w:val="006B03DF"/>
    <w:rsid w:val="006B1207"/>
    <w:rsid w:val="006B127F"/>
    <w:rsid w:val="006B153B"/>
    <w:rsid w:val="006B2B18"/>
    <w:rsid w:val="006B2FC5"/>
    <w:rsid w:val="006B35C2"/>
    <w:rsid w:val="006B3F54"/>
    <w:rsid w:val="006B427E"/>
    <w:rsid w:val="006B4EC8"/>
    <w:rsid w:val="006B52BB"/>
    <w:rsid w:val="006B546C"/>
    <w:rsid w:val="006B5D47"/>
    <w:rsid w:val="006C02D4"/>
    <w:rsid w:val="006C1906"/>
    <w:rsid w:val="006C2002"/>
    <w:rsid w:val="006C2091"/>
    <w:rsid w:val="006C285B"/>
    <w:rsid w:val="006C2AE0"/>
    <w:rsid w:val="006C2AE7"/>
    <w:rsid w:val="006C335E"/>
    <w:rsid w:val="006C35B8"/>
    <w:rsid w:val="006C3D5D"/>
    <w:rsid w:val="006C43C1"/>
    <w:rsid w:val="006C465A"/>
    <w:rsid w:val="006C48CC"/>
    <w:rsid w:val="006C4A7B"/>
    <w:rsid w:val="006C4BCD"/>
    <w:rsid w:val="006C4DFD"/>
    <w:rsid w:val="006C5515"/>
    <w:rsid w:val="006C62A9"/>
    <w:rsid w:val="006C71AE"/>
    <w:rsid w:val="006C7857"/>
    <w:rsid w:val="006D0222"/>
    <w:rsid w:val="006D1B9D"/>
    <w:rsid w:val="006D28AE"/>
    <w:rsid w:val="006D5125"/>
    <w:rsid w:val="006D57B6"/>
    <w:rsid w:val="006D7179"/>
    <w:rsid w:val="006D7218"/>
    <w:rsid w:val="006D79A4"/>
    <w:rsid w:val="006D7DDC"/>
    <w:rsid w:val="006E0705"/>
    <w:rsid w:val="006E1FD5"/>
    <w:rsid w:val="006E3B9D"/>
    <w:rsid w:val="006E3E73"/>
    <w:rsid w:val="006E42B3"/>
    <w:rsid w:val="006E49C5"/>
    <w:rsid w:val="006E4C90"/>
    <w:rsid w:val="006E4DB8"/>
    <w:rsid w:val="006E559C"/>
    <w:rsid w:val="006E60FE"/>
    <w:rsid w:val="006E6677"/>
    <w:rsid w:val="006E7291"/>
    <w:rsid w:val="006E75FC"/>
    <w:rsid w:val="006F11E0"/>
    <w:rsid w:val="006F1257"/>
    <w:rsid w:val="006F1F53"/>
    <w:rsid w:val="006F29C5"/>
    <w:rsid w:val="006F2D22"/>
    <w:rsid w:val="006F3DFD"/>
    <w:rsid w:val="006F5366"/>
    <w:rsid w:val="006F5B69"/>
    <w:rsid w:val="006F5ED0"/>
    <w:rsid w:val="006F738E"/>
    <w:rsid w:val="006F7BED"/>
    <w:rsid w:val="00700090"/>
    <w:rsid w:val="007001CC"/>
    <w:rsid w:val="007008C5"/>
    <w:rsid w:val="007009AB"/>
    <w:rsid w:val="00700C35"/>
    <w:rsid w:val="00701432"/>
    <w:rsid w:val="00701660"/>
    <w:rsid w:val="007023B0"/>
    <w:rsid w:val="0070279F"/>
    <w:rsid w:val="00703B3B"/>
    <w:rsid w:val="00704E02"/>
    <w:rsid w:val="00705B6E"/>
    <w:rsid w:val="007061F9"/>
    <w:rsid w:val="0070750F"/>
    <w:rsid w:val="00710336"/>
    <w:rsid w:val="007114BD"/>
    <w:rsid w:val="00711B1F"/>
    <w:rsid w:val="00712CCB"/>
    <w:rsid w:val="00713939"/>
    <w:rsid w:val="007145D6"/>
    <w:rsid w:val="00714849"/>
    <w:rsid w:val="00714D06"/>
    <w:rsid w:val="0071519E"/>
    <w:rsid w:val="007151A5"/>
    <w:rsid w:val="00715B75"/>
    <w:rsid w:val="00716BF0"/>
    <w:rsid w:val="00716D75"/>
    <w:rsid w:val="00717211"/>
    <w:rsid w:val="0071782F"/>
    <w:rsid w:val="00717E28"/>
    <w:rsid w:val="00720DC6"/>
    <w:rsid w:val="0072105C"/>
    <w:rsid w:val="00721433"/>
    <w:rsid w:val="007222D2"/>
    <w:rsid w:val="00722380"/>
    <w:rsid w:val="00722DC0"/>
    <w:rsid w:val="00723469"/>
    <w:rsid w:val="0072408D"/>
    <w:rsid w:val="007244D6"/>
    <w:rsid w:val="0072452C"/>
    <w:rsid w:val="00724AFA"/>
    <w:rsid w:val="00724C30"/>
    <w:rsid w:val="007252B8"/>
    <w:rsid w:val="007263B4"/>
    <w:rsid w:val="007267AB"/>
    <w:rsid w:val="007276FB"/>
    <w:rsid w:val="00727D2A"/>
    <w:rsid w:val="00727DC2"/>
    <w:rsid w:val="00727ED4"/>
    <w:rsid w:val="00730097"/>
    <w:rsid w:val="007308C9"/>
    <w:rsid w:val="007313EE"/>
    <w:rsid w:val="00731A27"/>
    <w:rsid w:val="00732171"/>
    <w:rsid w:val="00732242"/>
    <w:rsid w:val="00732CF5"/>
    <w:rsid w:val="0073374D"/>
    <w:rsid w:val="00733AF0"/>
    <w:rsid w:val="0073400B"/>
    <w:rsid w:val="0073402C"/>
    <w:rsid w:val="00734913"/>
    <w:rsid w:val="00735CD9"/>
    <w:rsid w:val="0073617E"/>
    <w:rsid w:val="007366D8"/>
    <w:rsid w:val="00736ED6"/>
    <w:rsid w:val="007370E9"/>
    <w:rsid w:val="00737429"/>
    <w:rsid w:val="007378C8"/>
    <w:rsid w:val="00740052"/>
    <w:rsid w:val="0074116E"/>
    <w:rsid w:val="0074378E"/>
    <w:rsid w:val="00744859"/>
    <w:rsid w:val="0074773E"/>
    <w:rsid w:val="00747796"/>
    <w:rsid w:val="00747F17"/>
    <w:rsid w:val="0075090C"/>
    <w:rsid w:val="0075252E"/>
    <w:rsid w:val="007528F2"/>
    <w:rsid w:val="00753183"/>
    <w:rsid w:val="00753188"/>
    <w:rsid w:val="0075347C"/>
    <w:rsid w:val="00753589"/>
    <w:rsid w:val="00754470"/>
    <w:rsid w:val="00755995"/>
    <w:rsid w:val="00755B13"/>
    <w:rsid w:val="0075691C"/>
    <w:rsid w:val="00757652"/>
    <w:rsid w:val="00757D90"/>
    <w:rsid w:val="007608DD"/>
    <w:rsid w:val="00760A64"/>
    <w:rsid w:val="007611F9"/>
    <w:rsid w:val="00762C47"/>
    <w:rsid w:val="00763A5C"/>
    <w:rsid w:val="00764B71"/>
    <w:rsid w:val="00764DD3"/>
    <w:rsid w:val="00765EB7"/>
    <w:rsid w:val="00766400"/>
    <w:rsid w:val="007666AA"/>
    <w:rsid w:val="007673F5"/>
    <w:rsid w:val="00770303"/>
    <w:rsid w:val="007707E4"/>
    <w:rsid w:val="00770F0D"/>
    <w:rsid w:val="00770FDE"/>
    <w:rsid w:val="007715DB"/>
    <w:rsid w:val="00771C92"/>
    <w:rsid w:val="0077247A"/>
    <w:rsid w:val="00772FAB"/>
    <w:rsid w:val="007734CB"/>
    <w:rsid w:val="00774AF9"/>
    <w:rsid w:val="00774C5B"/>
    <w:rsid w:val="0077604D"/>
    <w:rsid w:val="007774BE"/>
    <w:rsid w:val="007805A3"/>
    <w:rsid w:val="00782B6B"/>
    <w:rsid w:val="00782C9F"/>
    <w:rsid w:val="00783518"/>
    <w:rsid w:val="007848C8"/>
    <w:rsid w:val="0078495D"/>
    <w:rsid w:val="0078529C"/>
    <w:rsid w:val="00787755"/>
    <w:rsid w:val="00787D1C"/>
    <w:rsid w:val="0079132A"/>
    <w:rsid w:val="00794781"/>
    <w:rsid w:val="00795179"/>
    <w:rsid w:val="0079706B"/>
    <w:rsid w:val="007970FA"/>
    <w:rsid w:val="007A09A7"/>
    <w:rsid w:val="007A0D99"/>
    <w:rsid w:val="007A159E"/>
    <w:rsid w:val="007A175E"/>
    <w:rsid w:val="007A1B9A"/>
    <w:rsid w:val="007A1C3F"/>
    <w:rsid w:val="007A1F22"/>
    <w:rsid w:val="007A2542"/>
    <w:rsid w:val="007A2741"/>
    <w:rsid w:val="007A322F"/>
    <w:rsid w:val="007A3649"/>
    <w:rsid w:val="007A4C39"/>
    <w:rsid w:val="007A4E41"/>
    <w:rsid w:val="007A5B87"/>
    <w:rsid w:val="007A5C46"/>
    <w:rsid w:val="007A634A"/>
    <w:rsid w:val="007A63E7"/>
    <w:rsid w:val="007A7CCA"/>
    <w:rsid w:val="007B00A8"/>
    <w:rsid w:val="007B054C"/>
    <w:rsid w:val="007B0E3A"/>
    <w:rsid w:val="007B0E8E"/>
    <w:rsid w:val="007B197B"/>
    <w:rsid w:val="007B1BB4"/>
    <w:rsid w:val="007B22B9"/>
    <w:rsid w:val="007B29FB"/>
    <w:rsid w:val="007B2C36"/>
    <w:rsid w:val="007B335F"/>
    <w:rsid w:val="007B38C3"/>
    <w:rsid w:val="007B38F5"/>
    <w:rsid w:val="007B3D89"/>
    <w:rsid w:val="007B60A4"/>
    <w:rsid w:val="007B6A80"/>
    <w:rsid w:val="007B6BA4"/>
    <w:rsid w:val="007B6D2C"/>
    <w:rsid w:val="007B776C"/>
    <w:rsid w:val="007B7AE2"/>
    <w:rsid w:val="007C077C"/>
    <w:rsid w:val="007C0E6C"/>
    <w:rsid w:val="007C2DA9"/>
    <w:rsid w:val="007C315B"/>
    <w:rsid w:val="007C3510"/>
    <w:rsid w:val="007C3D97"/>
    <w:rsid w:val="007C4516"/>
    <w:rsid w:val="007C58A2"/>
    <w:rsid w:val="007C5AC8"/>
    <w:rsid w:val="007C5B6D"/>
    <w:rsid w:val="007C6410"/>
    <w:rsid w:val="007C69A7"/>
    <w:rsid w:val="007C77BF"/>
    <w:rsid w:val="007D1541"/>
    <w:rsid w:val="007D1A72"/>
    <w:rsid w:val="007D2A7B"/>
    <w:rsid w:val="007D442F"/>
    <w:rsid w:val="007D4B0C"/>
    <w:rsid w:val="007D5474"/>
    <w:rsid w:val="007D5FF5"/>
    <w:rsid w:val="007D6F53"/>
    <w:rsid w:val="007D7312"/>
    <w:rsid w:val="007D768A"/>
    <w:rsid w:val="007E0936"/>
    <w:rsid w:val="007E17E4"/>
    <w:rsid w:val="007E1B7D"/>
    <w:rsid w:val="007E22AA"/>
    <w:rsid w:val="007E344B"/>
    <w:rsid w:val="007E3C6D"/>
    <w:rsid w:val="007E45BC"/>
    <w:rsid w:val="007E482B"/>
    <w:rsid w:val="007E48F0"/>
    <w:rsid w:val="007E4CF9"/>
    <w:rsid w:val="007E5665"/>
    <w:rsid w:val="007E600A"/>
    <w:rsid w:val="007E6022"/>
    <w:rsid w:val="007E667D"/>
    <w:rsid w:val="007E7022"/>
    <w:rsid w:val="007F14EB"/>
    <w:rsid w:val="007F1571"/>
    <w:rsid w:val="007F25AE"/>
    <w:rsid w:val="007F2B65"/>
    <w:rsid w:val="007F3346"/>
    <w:rsid w:val="007F3DD1"/>
    <w:rsid w:val="007F52D1"/>
    <w:rsid w:val="007F6CA6"/>
    <w:rsid w:val="007F7074"/>
    <w:rsid w:val="00800B1E"/>
    <w:rsid w:val="0080137E"/>
    <w:rsid w:val="008018D8"/>
    <w:rsid w:val="00801F10"/>
    <w:rsid w:val="0080238E"/>
    <w:rsid w:val="00802D1B"/>
    <w:rsid w:val="00803668"/>
    <w:rsid w:val="00803799"/>
    <w:rsid w:val="008039FD"/>
    <w:rsid w:val="00803DB8"/>
    <w:rsid w:val="008043D9"/>
    <w:rsid w:val="00804728"/>
    <w:rsid w:val="00805D84"/>
    <w:rsid w:val="00806137"/>
    <w:rsid w:val="00806679"/>
    <w:rsid w:val="0080694B"/>
    <w:rsid w:val="00806BE5"/>
    <w:rsid w:val="00806DEB"/>
    <w:rsid w:val="008070AB"/>
    <w:rsid w:val="00807BEE"/>
    <w:rsid w:val="0081209B"/>
    <w:rsid w:val="0081227C"/>
    <w:rsid w:val="008124BF"/>
    <w:rsid w:val="00812C07"/>
    <w:rsid w:val="008132B1"/>
    <w:rsid w:val="00813563"/>
    <w:rsid w:val="00815FB0"/>
    <w:rsid w:val="008164A0"/>
    <w:rsid w:val="00817108"/>
    <w:rsid w:val="008171E3"/>
    <w:rsid w:val="00820190"/>
    <w:rsid w:val="00820AC7"/>
    <w:rsid w:val="00820B15"/>
    <w:rsid w:val="00822D73"/>
    <w:rsid w:val="00822E0D"/>
    <w:rsid w:val="0082343C"/>
    <w:rsid w:val="0082453A"/>
    <w:rsid w:val="0082462F"/>
    <w:rsid w:val="00826BC7"/>
    <w:rsid w:val="00826D14"/>
    <w:rsid w:val="00826F19"/>
    <w:rsid w:val="00827622"/>
    <w:rsid w:val="0082792D"/>
    <w:rsid w:val="00827A34"/>
    <w:rsid w:val="00827D63"/>
    <w:rsid w:val="00830734"/>
    <w:rsid w:val="00831A69"/>
    <w:rsid w:val="0083248A"/>
    <w:rsid w:val="0083258A"/>
    <w:rsid w:val="00832CAE"/>
    <w:rsid w:val="00833D84"/>
    <w:rsid w:val="00834E5F"/>
    <w:rsid w:val="00835353"/>
    <w:rsid w:val="008353DC"/>
    <w:rsid w:val="008371D2"/>
    <w:rsid w:val="00837223"/>
    <w:rsid w:val="00837824"/>
    <w:rsid w:val="00840052"/>
    <w:rsid w:val="008400F1"/>
    <w:rsid w:val="00840799"/>
    <w:rsid w:val="008409AD"/>
    <w:rsid w:val="00840A31"/>
    <w:rsid w:val="008416A8"/>
    <w:rsid w:val="008419AA"/>
    <w:rsid w:val="00841D38"/>
    <w:rsid w:val="008441DF"/>
    <w:rsid w:val="00844AF7"/>
    <w:rsid w:val="008453F2"/>
    <w:rsid w:val="008463E3"/>
    <w:rsid w:val="00847ED2"/>
    <w:rsid w:val="00850B23"/>
    <w:rsid w:val="00851293"/>
    <w:rsid w:val="00851635"/>
    <w:rsid w:val="00851E9B"/>
    <w:rsid w:val="008532DC"/>
    <w:rsid w:val="0085466A"/>
    <w:rsid w:val="00854DA4"/>
    <w:rsid w:val="00855B5E"/>
    <w:rsid w:val="0086079D"/>
    <w:rsid w:val="00860BDE"/>
    <w:rsid w:val="00861C44"/>
    <w:rsid w:val="00862827"/>
    <w:rsid w:val="0086287A"/>
    <w:rsid w:val="00862C78"/>
    <w:rsid w:val="00862FE0"/>
    <w:rsid w:val="00863741"/>
    <w:rsid w:val="00863763"/>
    <w:rsid w:val="008661B5"/>
    <w:rsid w:val="008665AD"/>
    <w:rsid w:val="00866F9D"/>
    <w:rsid w:val="008707EC"/>
    <w:rsid w:val="00870AE4"/>
    <w:rsid w:val="00870DFD"/>
    <w:rsid w:val="0087110B"/>
    <w:rsid w:val="0087162E"/>
    <w:rsid w:val="008719E0"/>
    <w:rsid w:val="0087218E"/>
    <w:rsid w:val="00872783"/>
    <w:rsid w:val="008734E5"/>
    <w:rsid w:val="00873BCE"/>
    <w:rsid w:val="00875008"/>
    <w:rsid w:val="008757FA"/>
    <w:rsid w:val="00875C9A"/>
    <w:rsid w:val="008762FE"/>
    <w:rsid w:val="00876346"/>
    <w:rsid w:val="00880E47"/>
    <w:rsid w:val="00881921"/>
    <w:rsid w:val="00881B31"/>
    <w:rsid w:val="00881B36"/>
    <w:rsid w:val="008826E7"/>
    <w:rsid w:val="00882730"/>
    <w:rsid w:val="008831BA"/>
    <w:rsid w:val="008836E7"/>
    <w:rsid w:val="0088389B"/>
    <w:rsid w:val="00885CBF"/>
    <w:rsid w:val="008874D4"/>
    <w:rsid w:val="0088757B"/>
    <w:rsid w:val="00887B5E"/>
    <w:rsid w:val="008902F1"/>
    <w:rsid w:val="008919EA"/>
    <w:rsid w:val="00891CDF"/>
    <w:rsid w:val="00891DBC"/>
    <w:rsid w:val="008923DD"/>
    <w:rsid w:val="008930C0"/>
    <w:rsid w:val="008935BA"/>
    <w:rsid w:val="00893680"/>
    <w:rsid w:val="00894176"/>
    <w:rsid w:val="008947AA"/>
    <w:rsid w:val="00896331"/>
    <w:rsid w:val="008974A9"/>
    <w:rsid w:val="008976DA"/>
    <w:rsid w:val="00897775"/>
    <w:rsid w:val="008A044E"/>
    <w:rsid w:val="008A1558"/>
    <w:rsid w:val="008A1EC5"/>
    <w:rsid w:val="008A2C71"/>
    <w:rsid w:val="008A30A7"/>
    <w:rsid w:val="008A4E9B"/>
    <w:rsid w:val="008A590F"/>
    <w:rsid w:val="008A624E"/>
    <w:rsid w:val="008A6D13"/>
    <w:rsid w:val="008A6DBC"/>
    <w:rsid w:val="008A77CD"/>
    <w:rsid w:val="008A7862"/>
    <w:rsid w:val="008A7871"/>
    <w:rsid w:val="008A7D82"/>
    <w:rsid w:val="008B129B"/>
    <w:rsid w:val="008B216C"/>
    <w:rsid w:val="008B224A"/>
    <w:rsid w:val="008B23F7"/>
    <w:rsid w:val="008B48AE"/>
    <w:rsid w:val="008B4EF4"/>
    <w:rsid w:val="008B6169"/>
    <w:rsid w:val="008B6C82"/>
    <w:rsid w:val="008B7651"/>
    <w:rsid w:val="008B76A2"/>
    <w:rsid w:val="008C11A4"/>
    <w:rsid w:val="008C11F3"/>
    <w:rsid w:val="008C1BF5"/>
    <w:rsid w:val="008C28EF"/>
    <w:rsid w:val="008C38DA"/>
    <w:rsid w:val="008C402D"/>
    <w:rsid w:val="008C4766"/>
    <w:rsid w:val="008C4F4D"/>
    <w:rsid w:val="008C51B0"/>
    <w:rsid w:val="008C5775"/>
    <w:rsid w:val="008C5864"/>
    <w:rsid w:val="008C59DA"/>
    <w:rsid w:val="008C5D60"/>
    <w:rsid w:val="008C6903"/>
    <w:rsid w:val="008C7E69"/>
    <w:rsid w:val="008D0963"/>
    <w:rsid w:val="008D1357"/>
    <w:rsid w:val="008D3A31"/>
    <w:rsid w:val="008D4DA1"/>
    <w:rsid w:val="008D5221"/>
    <w:rsid w:val="008D74B7"/>
    <w:rsid w:val="008D7801"/>
    <w:rsid w:val="008D7D4A"/>
    <w:rsid w:val="008E03E8"/>
    <w:rsid w:val="008E076C"/>
    <w:rsid w:val="008E0BBA"/>
    <w:rsid w:val="008E163F"/>
    <w:rsid w:val="008E20DA"/>
    <w:rsid w:val="008E2233"/>
    <w:rsid w:val="008E3A22"/>
    <w:rsid w:val="008E4986"/>
    <w:rsid w:val="008E5114"/>
    <w:rsid w:val="008E5B3B"/>
    <w:rsid w:val="008E7208"/>
    <w:rsid w:val="008E79FE"/>
    <w:rsid w:val="008E7D13"/>
    <w:rsid w:val="008F06B1"/>
    <w:rsid w:val="008F0A8E"/>
    <w:rsid w:val="008F0CCC"/>
    <w:rsid w:val="008F0D38"/>
    <w:rsid w:val="008F15A8"/>
    <w:rsid w:val="008F1F8B"/>
    <w:rsid w:val="008F2349"/>
    <w:rsid w:val="008F3C74"/>
    <w:rsid w:val="008F420B"/>
    <w:rsid w:val="008F4934"/>
    <w:rsid w:val="008F5F26"/>
    <w:rsid w:val="008F62BF"/>
    <w:rsid w:val="008F64A3"/>
    <w:rsid w:val="008F6A92"/>
    <w:rsid w:val="008F6B56"/>
    <w:rsid w:val="008F6EFA"/>
    <w:rsid w:val="008F7B0E"/>
    <w:rsid w:val="00902CE2"/>
    <w:rsid w:val="009036C8"/>
    <w:rsid w:val="00904C49"/>
    <w:rsid w:val="00905122"/>
    <w:rsid w:val="00905373"/>
    <w:rsid w:val="0090747A"/>
    <w:rsid w:val="00907705"/>
    <w:rsid w:val="00907AB5"/>
    <w:rsid w:val="00907F22"/>
    <w:rsid w:val="00910103"/>
    <w:rsid w:val="0091235F"/>
    <w:rsid w:val="00912AB8"/>
    <w:rsid w:val="00912C2F"/>
    <w:rsid w:val="00913827"/>
    <w:rsid w:val="00913D2D"/>
    <w:rsid w:val="009149DB"/>
    <w:rsid w:val="00914DB4"/>
    <w:rsid w:val="00915363"/>
    <w:rsid w:val="009177B8"/>
    <w:rsid w:val="00917974"/>
    <w:rsid w:val="00917B74"/>
    <w:rsid w:val="00917E26"/>
    <w:rsid w:val="00920060"/>
    <w:rsid w:val="0092028F"/>
    <w:rsid w:val="00921372"/>
    <w:rsid w:val="009216E3"/>
    <w:rsid w:val="00921A4E"/>
    <w:rsid w:val="00922C73"/>
    <w:rsid w:val="00922EC1"/>
    <w:rsid w:val="009242E5"/>
    <w:rsid w:val="00924B64"/>
    <w:rsid w:val="0092556C"/>
    <w:rsid w:val="00925C40"/>
    <w:rsid w:val="0092622A"/>
    <w:rsid w:val="00926A42"/>
    <w:rsid w:val="00927297"/>
    <w:rsid w:val="0093061F"/>
    <w:rsid w:val="00930C9A"/>
    <w:rsid w:val="00932855"/>
    <w:rsid w:val="009330FA"/>
    <w:rsid w:val="00933601"/>
    <w:rsid w:val="00933B3D"/>
    <w:rsid w:val="00933BB9"/>
    <w:rsid w:val="009340E8"/>
    <w:rsid w:val="0093435E"/>
    <w:rsid w:val="0093456F"/>
    <w:rsid w:val="009346E4"/>
    <w:rsid w:val="00934B50"/>
    <w:rsid w:val="00934BE7"/>
    <w:rsid w:val="00934C48"/>
    <w:rsid w:val="00934EB9"/>
    <w:rsid w:val="00935B0B"/>
    <w:rsid w:val="0093629C"/>
    <w:rsid w:val="0093635B"/>
    <w:rsid w:val="00936682"/>
    <w:rsid w:val="009369D8"/>
    <w:rsid w:val="0094037B"/>
    <w:rsid w:val="009406D1"/>
    <w:rsid w:val="0094161A"/>
    <w:rsid w:val="009418F8"/>
    <w:rsid w:val="00942114"/>
    <w:rsid w:val="009423F8"/>
    <w:rsid w:val="00942F1E"/>
    <w:rsid w:val="00943821"/>
    <w:rsid w:val="009441BA"/>
    <w:rsid w:val="00944810"/>
    <w:rsid w:val="00944855"/>
    <w:rsid w:val="00944D11"/>
    <w:rsid w:val="00945063"/>
    <w:rsid w:val="00945481"/>
    <w:rsid w:val="00946BC1"/>
    <w:rsid w:val="00947122"/>
    <w:rsid w:val="00947570"/>
    <w:rsid w:val="009501B5"/>
    <w:rsid w:val="00950307"/>
    <w:rsid w:val="009504D8"/>
    <w:rsid w:val="00950A3D"/>
    <w:rsid w:val="00951FF8"/>
    <w:rsid w:val="00952B9C"/>
    <w:rsid w:val="00952E60"/>
    <w:rsid w:val="00954FE9"/>
    <w:rsid w:val="00956354"/>
    <w:rsid w:val="00956484"/>
    <w:rsid w:val="0095667F"/>
    <w:rsid w:val="00956A55"/>
    <w:rsid w:val="0095721D"/>
    <w:rsid w:val="009578D1"/>
    <w:rsid w:val="009578DB"/>
    <w:rsid w:val="00957AAB"/>
    <w:rsid w:val="00957C60"/>
    <w:rsid w:val="0096047B"/>
    <w:rsid w:val="00961B0E"/>
    <w:rsid w:val="00961FF4"/>
    <w:rsid w:val="00962706"/>
    <w:rsid w:val="00962BD2"/>
    <w:rsid w:val="00964211"/>
    <w:rsid w:val="00964965"/>
    <w:rsid w:val="00964BAD"/>
    <w:rsid w:val="00964D2A"/>
    <w:rsid w:val="00965ADE"/>
    <w:rsid w:val="00965D3F"/>
    <w:rsid w:val="009662D3"/>
    <w:rsid w:val="0096741A"/>
    <w:rsid w:val="00970059"/>
    <w:rsid w:val="00970B59"/>
    <w:rsid w:val="009711A5"/>
    <w:rsid w:val="00971928"/>
    <w:rsid w:val="00972262"/>
    <w:rsid w:val="00972780"/>
    <w:rsid w:val="00973240"/>
    <w:rsid w:val="0097362B"/>
    <w:rsid w:val="009739D4"/>
    <w:rsid w:val="00973FBB"/>
    <w:rsid w:val="00973FEF"/>
    <w:rsid w:val="00974EFF"/>
    <w:rsid w:val="00976378"/>
    <w:rsid w:val="00976811"/>
    <w:rsid w:val="00976B60"/>
    <w:rsid w:val="0097762C"/>
    <w:rsid w:val="0097799A"/>
    <w:rsid w:val="0098063F"/>
    <w:rsid w:val="00981649"/>
    <w:rsid w:val="00981B6B"/>
    <w:rsid w:val="00982283"/>
    <w:rsid w:val="0098355B"/>
    <w:rsid w:val="00983BE8"/>
    <w:rsid w:val="00983EF7"/>
    <w:rsid w:val="009847D9"/>
    <w:rsid w:val="0098658A"/>
    <w:rsid w:val="009878EB"/>
    <w:rsid w:val="009902D5"/>
    <w:rsid w:val="0099054B"/>
    <w:rsid w:val="00990E07"/>
    <w:rsid w:val="00991C75"/>
    <w:rsid w:val="00991D68"/>
    <w:rsid w:val="00991E73"/>
    <w:rsid w:val="009925A1"/>
    <w:rsid w:val="009939A7"/>
    <w:rsid w:val="00993A2E"/>
    <w:rsid w:val="00993DC8"/>
    <w:rsid w:val="009944A4"/>
    <w:rsid w:val="0099485F"/>
    <w:rsid w:val="0099569D"/>
    <w:rsid w:val="009960D7"/>
    <w:rsid w:val="00996831"/>
    <w:rsid w:val="009968D7"/>
    <w:rsid w:val="00996CC8"/>
    <w:rsid w:val="00997495"/>
    <w:rsid w:val="00997D20"/>
    <w:rsid w:val="009A03F8"/>
    <w:rsid w:val="009A0BD0"/>
    <w:rsid w:val="009A20DB"/>
    <w:rsid w:val="009A2B2F"/>
    <w:rsid w:val="009A3690"/>
    <w:rsid w:val="009A4784"/>
    <w:rsid w:val="009A4A5E"/>
    <w:rsid w:val="009A5945"/>
    <w:rsid w:val="009A629C"/>
    <w:rsid w:val="009A6AB7"/>
    <w:rsid w:val="009A6AF8"/>
    <w:rsid w:val="009A6F9A"/>
    <w:rsid w:val="009A7E4C"/>
    <w:rsid w:val="009B04A2"/>
    <w:rsid w:val="009B095B"/>
    <w:rsid w:val="009B0C95"/>
    <w:rsid w:val="009B1537"/>
    <w:rsid w:val="009B1621"/>
    <w:rsid w:val="009B1833"/>
    <w:rsid w:val="009B251F"/>
    <w:rsid w:val="009B2F51"/>
    <w:rsid w:val="009B31A8"/>
    <w:rsid w:val="009B52C1"/>
    <w:rsid w:val="009B7CB5"/>
    <w:rsid w:val="009C24C8"/>
    <w:rsid w:val="009C3D26"/>
    <w:rsid w:val="009C436B"/>
    <w:rsid w:val="009C51A7"/>
    <w:rsid w:val="009C5516"/>
    <w:rsid w:val="009C5E27"/>
    <w:rsid w:val="009C6574"/>
    <w:rsid w:val="009C7249"/>
    <w:rsid w:val="009C769E"/>
    <w:rsid w:val="009C77DD"/>
    <w:rsid w:val="009D08AF"/>
    <w:rsid w:val="009D08CB"/>
    <w:rsid w:val="009D08D2"/>
    <w:rsid w:val="009D20AA"/>
    <w:rsid w:val="009D393C"/>
    <w:rsid w:val="009D3C56"/>
    <w:rsid w:val="009D4143"/>
    <w:rsid w:val="009D4C68"/>
    <w:rsid w:val="009D5078"/>
    <w:rsid w:val="009D5D89"/>
    <w:rsid w:val="009D5E01"/>
    <w:rsid w:val="009D6964"/>
    <w:rsid w:val="009D6CF7"/>
    <w:rsid w:val="009D793E"/>
    <w:rsid w:val="009D7F15"/>
    <w:rsid w:val="009E0757"/>
    <w:rsid w:val="009E07F1"/>
    <w:rsid w:val="009E0CB0"/>
    <w:rsid w:val="009E4123"/>
    <w:rsid w:val="009E4B1A"/>
    <w:rsid w:val="009E4B8A"/>
    <w:rsid w:val="009E4BF6"/>
    <w:rsid w:val="009E6F76"/>
    <w:rsid w:val="009E759A"/>
    <w:rsid w:val="009E7E49"/>
    <w:rsid w:val="009F0BA4"/>
    <w:rsid w:val="009F0E0F"/>
    <w:rsid w:val="009F153C"/>
    <w:rsid w:val="009F175D"/>
    <w:rsid w:val="009F1A20"/>
    <w:rsid w:val="009F2BB3"/>
    <w:rsid w:val="009F2E17"/>
    <w:rsid w:val="009F3443"/>
    <w:rsid w:val="009F3892"/>
    <w:rsid w:val="009F51B7"/>
    <w:rsid w:val="009F54F9"/>
    <w:rsid w:val="009F5A3A"/>
    <w:rsid w:val="009F6D3A"/>
    <w:rsid w:val="009F6F24"/>
    <w:rsid w:val="009F709D"/>
    <w:rsid w:val="009F7214"/>
    <w:rsid w:val="009F742D"/>
    <w:rsid w:val="009F74AB"/>
    <w:rsid w:val="00A003B4"/>
    <w:rsid w:val="00A0084B"/>
    <w:rsid w:val="00A00A46"/>
    <w:rsid w:val="00A0122D"/>
    <w:rsid w:val="00A012DF"/>
    <w:rsid w:val="00A01564"/>
    <w:rsid w:val="00A02430"/>
    <w:rsid w:val="00A027C4"/>
    <w:rsid w:val="00A0386D"/>
    <w:rsid w:val="00A03E52"/>
    <w:rsid w:val="00A0461D"/>
    <w:rsid w:val="00A05071"/>
    <w:rsid w:val="00A0522F"/>
    <w:rsid w:val="00A05706"/>
    <w:rsid w:val="00A05870"/>
    <w:rsid w:val="00A06A36"/>
    <w:rsid w:val="00A07BE8"/>
    <w:rsid w:val="00A103DA"/>
    <w:rsid w:val="00A11309"/>
    <w:rsid w:val="00A11AA2"/>
    <w:rsid w:val="00A11BC5"/>
    <w:rsid w:val="00A11E3A"/>
    <w:rsid w:val="00A1272D"/>
    <w:rsid w:val="00A1295F"/>
    <w:rsid w:val="00A12DC7"/>
    <w:rsid w:val="00A17825"/>
    <w:rsid w:val="00A2086C"/>
    <w:rsid w:val="00A2155F"/>
    <w:rsid w:val="00A21B5D"/>
    <w:rsid w:val="00A2243D"/>
    <w:rsid w:val="00A23D09"/>
    <w:rsid w:val="00A23FDD"/>
    <w:rsid w:val="00A2400F"/>
    <w:rsid w:val="00A24E40"/>
    <w:rsid w:val="00A24ED3"/>
    <w:rsid w:val="00A26523"/>
    <w:rsid w:val="00A30249"/>
    <w:rsid w:val="00A30251"/>
    <w:rsid w:val="00A30553"/>
    <w:rsid w:val="00A30774"/>
    <w:rsid w:val="00A30D6E"/>
    <w:rsid w:val="00A31537"/>
    <w:rsid w:val="00A31BE6"/>
    <w:rsid w:val="00A31F14"/>
    <w:rsid w:val="00A32F32"/>
    <w:rsid w:val="00A3405E"/>
    <w:rsid w:val="00A3428A"/>
    <w:rsid w:val="00A346D4"/>
    <w:rsid w:val="00A37053"/>
    <w:rsid w:val="00A37870"/>
    <w:rsid w:val="00A37D4F"/>
    <w:rsid w:val="00A41879"/>
    <w:rsid w:val="00A4198B"/>
    <w:rsid w:val="00A421A4"/>
    <w:rsid w:val="00A4226F"/>
    <w:rsid w:val="00A42950"/>
    <w:rsid w:val="00A42A32"/>
    <w:rsid w:val="00A42C8A"/>
    <w:rsid w:val="00A43D52"/>
    <w:rsid w:val="00A44958"/>
    <w:rsid w:val="00A44DEC"/>
    <w:rsid w:val="00A46DEC"/>
    <w:rsid w:val="00A47000"/>
    <w:rsid w:val="00A477C1"/>
    <w:rsid w:val="00A47D21"/>
    <w:rsid w:val="00A500F9"/>
    <w:rsid w:val="00A50331"/>
    <w:rsid w:val="00A50E5A"/>
    <w:rsid w:val="00A51038"/>
    <w:rsid w:val="00A513C4"/>
    <w:rsid w:val="00A527C8"/>
    <w:rsid w:val="00A52810"/>
    <w:rsid w:val="00A5294B"/>
    <w:rsid w:val="00A539FB"/>
    <w:rsid w:val="00A54430"/>
    <w:rsid w:val="00A55559"/>
    <w:rsid w:val="00A55D78"/>
    <w:rsid w:val="00A560F7"/>
    <w:rsid w:val="00A5662D"/>
    <w:rsid w:val="00A56704"/>
    <w:rsid w:val="00A56C1B"/>
    <w:rsid w:val="00A5705C"/>
    <w:rsid w:val="00A575F9"/>
    <w:rsid w:val="00A602F8"/>
    <w:rsid w:val="00A61992"/>
    <w:rsid w:val="00A61F19"/>
    <w:rsid w:val="00A6303F"/>
    <w:rsid w:val="00A63540"/>
    <w:rsid w:val="00A640E5"/>
    <w:rsid w:val="00A64E24"/>
    <w:rsid w:val="00A65B7B"/>
    <w:rsid w:val="00A6649A"/>
    <w:rsid w:val="00A668B9"/>
    <w:rsid w:val="00A67EDC"/>
    <w:rsid w:val="00A70276"/>
    <w:rsid w:val="00A70479"/>
    <w:rsid w:val="00A70B41"/>
    <w:rsid w:val="00A7105C"/>
    <w:rsid w:val="00A72998"/>
    <w:rsid w:val="00A731DB"/>
    <w:rsid w:val="00A73DAD"/>
    <w:rsid w:val="00A74DFB"/>
    <w:rsid w:val="00A7599F"/>
    <w:rsid w:val="00A75A29"/>
    <w:rsid w:val="00A7738B"/>
    <w:rsid w:val="00A773BA"/>
    <w:rsid w:val="00A77A48"/>
    <w:rsid w:val="00A77E63"/>
    <w:rsid w:val="00A800C8"/>
    <w:rsid w:val="00A80DB3"/>
    <w:rsid w:val="00A80EA6"/>
    <w:rsid w:val="00A862A1"/>
    <w:rsid w:val="00A868C7"/>
    <w:rsid w:val="00A8793E"/>
    <w:rsid w:val="00A87F95"/>
    <w:rsid w:val="00A90306"/>
    <w:rsid w:val="00A90CFF"/>
    <w:rsid w:val="00A9115B"/>
    <w:rsid w:val="00A91EC9"/>
    <w:rsid w:val="00A92033"/>
    <w:rsid w:val="00A920E9"/>
    <w:rsid w:val="00A92D41"/>
    <w:rsid w:val="00A930B7"/>
    <w:rsid w:val="00A936A0"/>
    <w:rsid w:val="00A93B44"/>
    <w:rsid w:val="00A941C9"/>
    <w:rsid w:val="00A94F9D"/>
    <w:rsid w:val="00A950BA"/>
    <w:rsid w:val="00A95FF9"/>
    <w:rsid w:val="00A96841"/>
    <w:rsid w:val="00A973AC"/>
    <w:rsid w:val="00A9772A"/>
    <w:rsid w:val="00A97BC6"/>
    <w:rsid w:val="00A97FDE"/>
    <w:rsid w:val="00AA057F"/>
    <w:rsid w:val="00AA0EF2"/>
    <w:rsid w:val="00AA1E54"/>
    <w:rsid w:val="00AA2F5D"/>
    <w:rsid w:val="00AA3757"/>
    <w:rsid w:val="00AA3D44"/>
    <w:rsid w:val="00AA3E55"/>
    <w:rsid w:val="00AA4983"/>
    <w:rsid w:val="00AA6B5F"/>
    <w:rsid w:val="00AA782B"/>
    <w:rsid w:val="00AA7F23"/>
    <w:rsid w:val="00AB0594"/>
    <w:rsid w:val="00AB077A"/>
    <w:rsid w:val="00AB09C4"/>
    <w:rsid w:val="00AB0D31"/>
    <w:rsid w:val="00AB1602"/>
    <w:rsid w:val="00AB3170"/>
    <w:rsid w:val="00AB3B6A"/>
    <w:rsid w:val="00AB533F"/>
    <w:rsid w:val="00AB5C0C"/>
    <w:rsid w:val="00AB64B8"/>
    <w:rsid w:val="00AB6E63"/>
    <w:rsid w:val="00AB73A7"/>
    <w:rsid w:val="00AB7F7F"/>
    <w:rsid w:val="00AC0927"/>
    <w:rsid w:val="00AC181C"/>
    <w:rsid w:val="00AC19AD"/>
    <w:rsid w:val="00AC1DDE"/>
    <w:rsid w:val="00AC33C3"/>
    <w:rsid w:val="00AC529F"/>
    <w:rsid w:val="00AC5C1B"/>
    <w:rsid w:val="00AC5E0B"/>
    <w:rsid w:val="00AC68E0"/>
    <w:rsid w:val="00AC6F09"/>
    <w:rsid w:val="00AC7B4F"/>
    <w:rsid w:val="00AD0237"/>
    <w:rsid w:val="00AD06E7"/>
    <w:rsid w:val="00AD0B7A"/>
    <w:rsid w:val="00AD0B81"/>
    <w:rsid w:val="00AD12B2"/>
    <w:rsid w:val="00AD14AB"/>
    <w:rsid w:val="00AD2122"/>
    <w:rsid w:val="00AD301B"/>
    <w:rsid w:val="00AD3243"/>
    <w:rsid w:val="00AD35DF"/>
    <w:rsid w:val="00AD3B67"/>
    <w:rsid w:val="00AD40E5"/>
    <w:rsid w:val="00AD4F42"/>
    <w:rsid w:val="00AD56BB"/>
    <w:rsid w:val="00AD58C1"/>
    <w:rsid w:val="00AD7031"/>
    <w:rsid w:val="00AD7756"/>
    <w:rsid w:val="00AD7D3B"/>
    <w:rsid w:val="00AD7F14"/>
    <w:rsid w:val="00AE0028"/>
    <w:rsid w:val="00AE23A3"/>
    <w:rsid w:val="00AE3664"/>
    <w:rsid w:val="00AE3867"/>
    <w:rsid w:val="00AE45E7"/>
    <w:rsid w:val="00AE4826"/>
    <w:rsid w:val="00AE58F1"/>
    <w:rsid w:val="00AE5B82"/>
    <w:rsid w:val="00AE5F60"/>
    <w:rsid w:val="00AF074B"/>
    <w:rsid w:val="00AF1449"/>
    <w:rsid w:val="00AF172B"/>
    <w:rsid w:val="00AF2036"/>
    <w:rsid w:val="00AF21EC"/>
    <w:rsid w:val="00AF2727"/>
    <w:rsid w:val="00AF2FAA"/>
    <w:rsid w:val="00AF4386"/>
    <w:rsid w:val="00AF4917"/>
    <w:rsid w:val="00AF4984"/>
    <w:rsid w:val="00AF4CBA"/>
    <w:rsid w:val="00AF4D98"/>
    <w:rsid w:val="00AF5650"/>
    <w:rsid w:val="00AF6225"/>
    <w:rsid w:val="00AF649E"/>
    <w:rsid w:val="00AF732B"/>
    <w:rsid w:val="00AF73AE"/>
    <w:rsid w:val="00AF74EB"/>
    <w:rsid w:val="00AF7EDB"/>
    <w:rsid w:val="00B00215"/>
    <w:rsid w:val="00B0311F"/>
    <w:rsid w:val="00B031D8"/>
    <w:rsid w:val="00B05112"/>
    <w:rsid w:val="00B06283"/>
    <w:rsid w:val="00B06686"/>
    <w:rsid w:val="00B07359"/>
    <w:rsid w:val="00B10594"/>
    <w:rsid w:val="00B1083B"/>
    <w:rsid w:val="00B11206"/>
    <w:rsid w:val="00B11F2A"/>
    <w:rsid w:val="00B15475"/>
    <w:rsid w:val="00B15521"/>
    <w:rsid w:val="00B15CB2"/>
    <w:rsid w:val="00B15CF1"/>
    <w:rsid w:val="00B175DF"/>
    <w:rsid w:val="00B17DAB"/>
    <w:rsid w:val="00B200FC"/>
    <w:rsid w:val="00B20A21"/>
    <w:rsid w:val="00B20C3F"/>
    <w:rsid w:val="00B210CE"/>
    <w:rsid w:val="00B211AB"/>
    <w:rsid w:val="00B21FCD"/>
    <w:rsid w:val="00B23452"/>
    <w:rsid w:val="00B23506"/>
    <w:rsid w:val="00B239EC"/>
    <w:rsid w:val="00B23B63"/>
    <w:rsid w:val="00B23BCF"/>
    <w:rsid w:val="00B23F72"/>
    <w:rsid w:val="00B2407E"/>
    <w:rsid w:val="00B24353"/>
    <w:rsid w:val="00B25CDD"/>
    <w:rsid w:val="00B275E0"/>
    <w:rsid w:val="00B308A8"/>
    <w:rsid w:val="00B31593"/>
    <w:rsid w:val="00B31DB3"/>
    <w:rsid w:val="00B31DD1"/>
    <w:rsid w:val="00B3253F"/>
    <w:rsid w:val="00B325E2"/>
    <w:rsid w:val="00B32848"/>
    <w:rsid w:val="00B329D5"/>
    <w:rsid w:val="00B33AE8"/>
    <w:rsid w:val="00B3454C"/>
    <w:rsid w:val="00B3457E"/>
    <w:rsid w:val="00B353DF"/>
    <w:rsid w:val="00B35B0A"/>
    <w:rsid w:val="00B35F86"/>
    <w:rsid w:val="00B3637B"/>
    <w:rsid w:val="00B36485"/>
    <w:rsid w:val="00B37286"/>
    <w:rsid w:val="00B40D99"/>
    <w:rsid w:val="00B4105E"/>
    <w:rsid w:val="00B417F3"/>
    <w:rsid w:val="00B41A98"/>
    <w:rsid w:val="00B41D2E"/>
    <w:rsid w:val="00B42517"/>
    <w:rsid w:val="00B425E6"/>
    <w:rsid w:val="00B42654"/>
    <w:rsid w:val="00B430D4"/>
    <w:rsid w:val="00B43361"/>
    <w:rsid w:val="00B46591"/>
    <w:rsid w:val="00B46E82"/>
    <w:rsid w:val="00B46F80"/>
    <w:rsid w:val="00B47801"/>
    <w:rsid w:val="00B5072C"/>
    <w:rsid w:val="00B52CD3"/>
    <w:rsid w:val="00B534BE"/>
    <w:rsid w:val="00B53B17"/>
    <w:rsid w:val="00B53DDD"/>
    <w:rsid w:val="00B54F4D"/>
    <w:rsid w:val="00B5502F"/>
    <w:rsid w:val="00B55475"/>
    <w:rsid w:val="00B559A8"/>
    <w:rsid w:val="00B5609B"/>
    <w:rsid w:val="00B57658"/>
    <w:rsid w:val="00B57EF5"/>
    <w:rsid w:val="00B60953"/>
    <w:rsid w:val="00B61A5E"/>
    <w:rsid w:val="00B61FDC"/>
    <w:rsid w:val="00B625B5"/>
    <w:rsid w:val="00B63100"/>
    <w:rsid w:val="00B63199"/>
    <w:rsid w:val="00B63333"/>
    <w:rsid w:val="00B652BB"/>
    <w:rsid w:val="00B65462"/>
    <w:rsid w:val="00B65584"/>
    <w:rsid w:val="00B65EEE"/>
    <w:rsid w:val="00B66277"/>
    <w:rsid w:val="00B663D8"/>
    <w:rsid w:val="00B673DC"/>
    <w:rsid w:val="00B70547"/>
    <w:rsid w:val="00B72D54"/>
    <w:rsid w:val="00B732A8"/>
    <w:rsid w:val="00B74502"/>
    <w:rsid w:val="00B74EE9"/>
    <w:rsid w:val="00B75209"/>
    <w:rsid w:val="00B753E0"/>
    <w:rsid w:val="00B75C8D"/>
    <w:rsid w:val="00B75FDA"/>
    <w:rsid w:val="00B76051"/>
    <w:rsid w:val="00B76F1D"/>
    <w:rsid w:val="00B77E41"/>
    <w:rsid w:val="00B80474"/>
    <w:rsid w:val="00B80B40"/>
    <w:rsid w:val="00B80E17"/>
    <w:rsid w:val="00B82071"/>
    <w:rsid w:val="00B8287D"/>
    <w:rsid w:val="00B83109"/>
    <w:rsid w:val="00B832E7"/>
    <w:rsid w:val="00B8371B"/>
    <w:rsid w:val="00B8611B"/>
    <w:rsid w:val="00B8694C"/>
    <w:rsid w:val="00B86C40"/>
    <w:rsid w:val="00B87291"/>
    <w:rsid w:val="00B90C16"/>
    <w:rsid w:val="00B90C30"/>
    <w:rsid w:val="00B9132C"/>
    <w:rsid w:val="00B91AB0"/>
    <w:rsid w:val="00B924F9"/>
    <w:rsid w:val="00B92BA4"/>
    <w:rsid w:val="00B9415F"/>
    <w:rsid w:val="00B94A50"/>
    <w:rsid w:val="00B94BE2"/>
    <w:rsid w:val="00B94DDB"/>
    <w:rsid w:val="00B95287"/>
    <w:rsid w:val="00B95649"/>
    <w:rsid w:val="00B9672D"/>
    <w:rsid w:val="00B96DD4"/>
    <w:rsid w:val="00B970E6"/>
    <w:rsid w:val="00B977D3"/>
    <w:rsid w:val="00B97B93"/>
    <w:rsid w:val="00BA0170"/>
    <w:rsid w:val="00BA0639"/>
    <w:rsid w:val="00BA0E52"/>
    <w:rsid w:val="00BA1342"/>
    <w:rsid w:val="00BA1A04"/>
    <w:rsid w:val="00BA2823"/>
    <w:rsid w:val="00BA2E8A"/>
    <w:rsid w:val="00BA3DB2"/>
    <w:rsid w:val="00BA4E92"/>
    <w:rsid w:val="00BA55F7"/>
    <w:rsid w:val="00BA6B3D"/>
    <w:rsid w:val="00BA71E2"/>
    <w:rsid w:val="00BA730C"/>
    <w:rsid w:val="00BA749D"/>
    <w:rsid w:val="00BB09AC"/>
    <w:rsid w:val="00BB09DF"/>
    <w:rsid w:val="00BB396F"/>
    <w:rsid w:val="00BB447A"/>
    <w:rsid w:val="00BB54EF"/>
    <w:rsid w:val="00BB60FC"/>
    <w:rsid w:val="00BB64F2"/>
    <w:rsid w:val="00BB677A"/>
    <w:rsid w:val="00BB67A1"/>
    <w:rsid w:val="00BB6834"/>
    <w:rsid w:val="00BB78A7"/>
    <w:rsid w:val="00BB7E47"/>
    <w:rsid w:val="00BC00A0"/>
    <w:rsid w:val="00BC0620"/>
    <w:rsid w:val="00BC0CA6"/>
    <w:rsid w:val="00BC2509"/>
    <w:rsid w:val="00BC2AE3"/>
    <w:rsid w:val="00BC431C"/>
    <w:rsid w:val="00BC43C9"/>
    <w:rsid w:val="00BC4E81"/>
    <w:rsid w:val="00BC505A"/>
    <w:rsid w:val="00BC7692"/>
    <w:rsid w:val="00BC770C"/>
    <w:rsid w:val="00BD0738"/>
    <w:rsid w:val="00BD1B7B"/>
    <w:rsid w:val="00BD29AC"/>
    <w:rsid w:val="00BD331E"/>
    <w:rsid w:val="00BD33E9"/>
    <w:rsid w:val="00BD44CC"/>
    <w:rsid w:val="00BD4CFC"/>
    <w:rsid w:val="00BD6148"/>
    <w:rsid w:val="00BD6291"/>
    <w:rsid w:val="00BD7AFD"/>
    <w:rsid w:val="00BD7F3B"/>
    <w:rsid w:val="00BE0C06"/>
    <w:rsid w:val="00BE18DE"/>
    <w:rsid w:val="00BE2157"/>
    <w:rsid w:val="00BE33AF"/>
    <w:rsid w:val="00BE39E2"/>
    <w:rsid w:val="00BE3CC8"/>
    <w:rsid w:val="00BE4360"/>
    <w:rsid w:val="00BE55CC"/>
    <w:rsid w:val="00BE6B39"/>
    <w:rsid w:val="00BE6E12"/>
    <w:rsid w:val="00BE7D4D"/>
    <w:rsid w:val="00BF0A39"/>
    <w:rsid w:val="00BF2DCA"/>
    <w:rsid w:val="00BF4898"/>
    <w:rsid w:val="00BF55A0"/>
    <w:rsid w:val="00BF5B84"/>
    <w:rsid w:val="00BF67AE"/>
    <w:rsid w:val="00BF6F83"/>
    <w:rsid w:val="00BF740E"/>
    <w:rsid w:val="00BF7570"/>
    <w:rsid w:val="00BF7810"/>
    <w:rsid w:val="00BF79C0"/>
    <w:rsid w:val="00C0146A"/>
    <w:rsid w:val="00C01997"/>
    <w:rsid w:val="00C01A69"/>
    <w:rsid w:val="00C032EB"/>
    <w:rsid w:val="00C03710"/>
    <w:rsid w:val="00C03B05"/>
    <w:rsid w:val="00C04C78"/>
    <w:rsid w:val="00C04F80"/>
    <w:rsid w:val="00C058FE"/>
    <w:rsid w:val="00C05EDB"/>
    <w:rsid w:val="00C05F73"/>
    <w:rsid w:val="00C060C2"/>
    <w:rsid w:val="00C06583"/>
    <w:rsid w:val="00C067B8"/>
    <w:rsid w:val="00C106D4"/>
    <w:rsid w:val="00C11A9F"/>
    <w:rsid w:val="00C12756"/>
    <w:rsid w:val="00C128C4"/>
    <w:rsid w:val="00C13BB3"/>
    <w:rsid w:val="00C14B9C"/>
    <w:rsid w:val="00C1659D"/>
    <w:rsid w:val="00C2105B"/>
    <w:rsid w:val="00C213AB"/>
    <w:rsid w:val="00C2283D"/>
    <w:rsid w:val="00C2329F"/>
    <w:rsid w:val="00C232B7"/>
    <w:rsid w:val="00C235D8"/>
    <w:rsid w:val="00C24ADC"/>
    <w:rsid w:val="00C25005"/>
    <w:rsid w:val="00C25EA3"/>
    <w:rsid w:val="00C26CA8"/>
    <w:rsid w:val="00C27AB4"/>
    <w:rsid w:val="00C307F0"/>
    <w:rsid w:val="00C30B28"/>
    <w:rsid w:val="00C30F02"/>
    <w:rsid w:val="00C31AF1"/>
    <w:rsid w:val="00C321FA"/>
    <w:rsid w:val="00C3319D"/>
    <w:rsid w:val="00C3339C"/>
    <w:rsid w:val="00C33FD9"/>
    <w:rsid w:val="00C34652"/>
    <w:rsid w:val="00C3511F"/>
    <w:rsid w:val="00C36AA7"/>
    <w:rsid w:val="00C37D39"/>
    <w:rsid w:val="00C4005A"/>
    <w:rsid w:val="00C40A89"/>
    <w:rsid w:val="00C4132A"/>
    <w:rsid w:val="00C4165D"/>
    <w:rsid w:val="00C419FC"/>
    <w:rsid w:val="00C42754"/>
    <w:rsid w:val="00C4453E"/>
    <w:rsid w:val="00C44D79"/>
    <w:rsid w:val="00C454EF"/>
    <w:rsid w:val="00C455D9"/>
    <w:rsid w:val="00C45AAA"/>
    <w:rsid w:val="00C46E2D"/>
    <w:rsid w:val="00C47580"/>
    <w:rsid w:val="00C47E63"/>
    <w:rsid w:val="00C507A0"/>
    <w:rsid w:val="00C51CBF"/>
    <w:rsid w:val="00C5206B"/>
    <w:rsid w:val="00C52355"/>
    <w:rsid w:val="00C526E3"/>
    <w:rsid w:val="00C531D7"/>
    <w:rsid w:val="00C5549F"/>
    <w:rsid w:val="00C55686"/>
    <w:rsid w:val="00C55F9A"/>
    <w:rsid w:val="00C56B04"/>
    <w:rsid w:val="00C57782"/>
    <w:rsid w:val="00C578FB"/>
    <w:rsid w:val="00C612F5"/>
    <w:rsid w:val="00C61CD6"/>
    <w:rsid w:val="00C61EC1"/>
    <w:rsid w:val="00C62024"/>
    <w:rsid w:val="00C655B1"/>
    <w:rsid w:val="00C6565A"/>
    <w:rsid w:val="00C656AF"/>
    <w:rsid w:val="00C65ACD"/>
    <w:rsid w:val="00C65EC3"/>
    <w:rsid w:val="00C7039C"/>
    <w:rsid w:val="00C708DF"/>
    <w:rsid w:val="00C71337"/>
    <w:rsid w:val="00C71C68"/>
    <w:rsid w:val="00C732C0"/>
    <w:rsid w:val="00C73402"/>
    <w:rsid w:val="00C73773"/>
    <w:rsid w:val="00C74A5C"/>
    <w:rsid w:val="00C76517"/>
    <w:rsid w:val="00C76809"/>
    <w:rsid w:val="00C7784B"/>
    <w:rsid w:val="00C8183A"/>
    <w:rsid w:val="00C82AA4"/>
    <w:rsid w:val="00C82DB3"/>
    <w:rsid w:val="00C83976"/>
    <w:rsid w:val="00C854C7"/>
    <w:rsid w:val="00C87BED"/>
    <w:rsid w:val="00C91DBC"/>
    <w:rsid w:val="00C93DE5"/>
    <w:rsid w:val="00C93F0D"/>
    <w:rsid w:val="00C9586D"/>
    <w:rsid w:val="00C95D56"/>
    <w:rsid w:val="00C972FB"/>
    <w:rsid w:val="00C97FA0"/>
    <w:rsid w:val="00CA0934"/>
    <w:rsid w:val="00CA0D5F"/>
    <w:rsid w:val="00CA14A4"/>
    <w:rsid w:val="00CA1F98"/>
    <w:rsid w:val="00CA2478"/>
    <w:rsid w:val="00CA27EF"/>
    <w:rsid w:val="00CA47A0"/>
    <w:rsid w:val="00CA53B8"/>
    <w:rsid w:val="00CA58FD"/>
    <w:rsid w:val="00CA63BD"/>
    <w:rsid w:val="00CA685E"/>
    <w:rsid w:val="00CA6B32"/>
    <w:rsid w:val="00CA7909"/>
    <w:rsid w:val="00CA7BB8"/>
    <w:rsid w:val="00CB0E6F"/>
    <w:rsid w:val="00CB1B8A"/>
    <w:rsid w:val="00CB2311"/>
    <w:rsid w:val="00CB256A"/>
    <w:rsid w:val="00CB3A65"/>
    <w:rsid w:val="00CB3C58"/>
    <w:rsid w:val="00CB46F4"/>
    <w:rsid w:val="00CB560E"/>
    <w:rsid w:val="00CB578E"/>
    <w:rsid w:val="00CB6066"/>
    <w:rsid w:val="00CB634E"/>
    <w:rsid w:val="00CB6EEC"/>
    <w:rsid w:val="00CB7681"/>
    <w:rsid w:val="00CB7A74"/>
    <w:rsid w:val="00CC0B45"/>
    <w:rsid w:val="00CC0E2B"/>
    <w:rsid w:val="00CC29A1"/>
    <w:rsid w:val="00CC2B62"/>
    <w:rsid w:val="00CC350C"/>
    <w:rsid w:val="00CC3AA3"/>
    <w:rsid w:val="00CC3D51"/>
    <w:rsid w:val="00CC3E1B"/>
    <w:rsid w:val="00CC43F6"/>
    <w:rsid w:val="00CC43FA"/>
    <w:rsid w:val="00CC6041"/>
    <w:rsid w:val="00CC6E73"/>
    <w:rsid w:val="00CC783E"/>
    <w:rsid w:val="00CC7F14"/>
    <w:rsid w:val="00CD04F9"/>
    <w:rsid w:val="00CD12E7"/>
    <w:rsid w:val="00CD1E49"/>
    <w:rsid w:val="00CD235C"/>
    <w:rsid w:val="00CD3362"/>
    <w:rsid w:val="00CD4112"/>
    <w:rsid w:val="00CD5E34"/>
    <w:rsid w:val="00CD6102"/>
    <w:rsid w:val="00CD627B"/>
    <w:rsid w:val="00CD645F"/>
    <w:rsid w:val="00CD72B1"/>
    <w:rsid w:val="00CD742D"/>
    <w:rsid w:val="00CD7B80"/>
    <w:rsid w:val="00CD7FFB"/>
    <w:rsid w:val="00CE02CF"/>
    <w:rsid w:val="00CE045D"/>
    <w:rsid w:val="00CE07BC"/>
    <w:rsid w:val="00CE1EF6"/>
    <w:rsid w:val="00CE2755"/>
    <w:rsid w:val="00CE2CE9"/>
    <w:rsid w:val="00CE3558"/>
    <w:rsid w:val="00CE4453"/>
    <w:rsid w:val="00CE4890"/>
    <w:rsid w:val="00CE516B"/>
    <w:rsid w:val="00CE66FC"/>
    <w:rsid w:val="00CE7B4B"/>
    <w:rsid w:val="00CE7E46"/>
    <w:rsid w:val="00CF02AB"/>
    <w:rsid w:val="00CF04B5"/>
    <w:rsid w:val="00CF0641"/>
    <w:rsid w:val="00CF1595"/>
    <w:rsid w:val="00CF1DE6"/>
    <w:rsid w:val="00CF2360"/>
    <w:rsid w:val="00CF24D1"/>
    <w:rsid w:val="00CF26FC"/>
    <w:rsid w:val="00CF49E6"/>
    <w:rsid w:val="00CF5795"/>
    <w:rsid w:val="00CF619C"/>
    <w:rsid w:val="00CF63EE"/>
    <w:rsid w:val="00CF663A"/>
    <w:rsid w:val="00CF7D6F"/>
    <w:rsid w:val="00D006C1"/>
    <w:rsid w:val="00D02494"/>
    <w:rsid w:val="00D025D2"/>
    <w:rsid w:val="00D02D83"/>
    <w:rsid w:val="00D034C6"/>
    <w:rsid w:val="00D045D1"/>
    <w:rsid w:val="00D04785"/>
    <w:rsid w:val="00D05565"/>
    <w:rsid w:val="00D05C5D"/>
    <w:rsid w:val="00D06311"/>
    <w:rsid w:val="00D06744"/>
    <w:rsid w:val="00D06BFC"/>
    <w:rsid w:val="00D07440"/>
    <w:rsid w:val="00D074EC"/>
    <w:rsid w:val="00D11855"/>
    <w:rsid w:val="00D1210B"/>
    <w:rsid w:val="00D12DF3"/>
    <w:rsid w:val="00D133E7"/>
    <w:rsid w:val="00D13A87"/>
    <w:rsid w:val="00D1524D"/>
    <w:rsid w:val="00D15D5D"/>
    <w:rsid w:val="00D15F7A"/>
    <w:rsid w:val="00D162BF"/>
    <w:rsid w:val="00D167F8"/>
    <w:rsid w:val="00D16B14"/>
    <w:rsid w:val="00D16C72"/>
    <w:rsid w:val="00D17202"/>
    <w:rsid w:val="00D17519"/>
    <w:rsid w:val="00D21157"/>
    <w:rsid w:val="00D2150E"/>
    <w:rsid w:val="00D227DD"/>
    <w:rsid w:val="00D22BCE"/>
    <w:rsid w:val="00D2304F"/>
    <w:rsid w:val="00D24B25"/>
    <w:rsid w:val="00D251EF"/>
    <w:rsid w:val="00D26002"/>
    <w:rsid w:val="00D27031"/>
    <w:rsid w:val="00D27554"/>
    <w:rsid w:val="00D30F51"/>
    <w:rsid w:val="00D31D77"/>
    <w:rsid w:val="00D3310A"/>
    <w:rsid w:val="00D34452"/>
    <w:rsid w:val="00D34475"/>
    <w:rsid w:val="00D34C12"/>
    <w:rsid w:val="00D34DE4"/>
    <w:rsid w:val="00D353B4"/>
    <w:rsid w:val="00D35FD4"/>
    <w:rsid w:val="00D36D98"/>
    <w:rsid w:val="00D3728E"/>
    <w:rsid w:val="00D40225"/>
    <w:rsid w:val="00D41827"/>
    <w:rsid w:val="00D418C4"/>
    <w:rsid w:val="00D41D30"/>
    <w:rsid w:val="00D429A6"/>
    <w:rsid w:val="00D42B94"/>
    <w:rsid w:val="00D43312"/>
    <w:rsid w:val="00D43B21"/>
    <w:rsid w:val="00D4429F"/>
    <w:rsid w:val="00D44825"/>
    <w:rsid w:val="00D44C9C"/>
    <w:rsid w:val="00D4692E"/>
    <w:rsid w:val="00D47566"/>
    <w:rsid w:val="00D47967"/>
    <w:rsid w:val="00D503A0"/>
    <w:rsid w:val="00D51175"/>
    <w:rsid w:val="00D519C4"/>
    <w:rsid w:val="00D53ACC"/>
    <w:rsid w:val="00D54D32"/>
    <w:rsid w:val="00D55502"/>
    <w:rsid w:val="00D56B98"/>
    <w:rsid w:val="00D57251"/>
    <w:rsid w:val="00D57C01"/>
    <w:rsid w:val="00D60DE5"/>
    <w:rsid w:val="00D60FA5"/>
    <w:rsid w:val="00D616B9"/>
    <w:rsid w:val="00D6295E"/>
    <w:rsid w:val="00D62CC2"/>
    <w:rsid w:val="00D63A4F"/>
    <w:rsid w:val="00D64D68"/>
    <w:rsid w:val="00D65889"/>
    <w:rsid w:val="00D65919"/>
    <w:rsid w:val="00D65CB4"/>
    <w:rsid w:val="00D66C3E"/>
    <w:rsid w:val="00D672F3"/>
    <w:rsid w:val="00D67736"/>
    <w:rsid w:val="00D70829"/>
    <w:rsid w:val="00D721B2"/>
    <w:rsid w:val="00D72863"/>
    <w:rsid w:val="00D7286C"/>
    <w:rsid w:val="00D73A57"/>
    <w:rsid w:val="00D750FE"/>
    <w:rsid w:val="00D76357"/>
    <w:rsid w:val="00D76710"/>
    <w:rsid w:val="00D76AB5"/>
    <w:rsid w:val="00D770AC"/>
    <w:rsid w:val="00D80F07"/>
    <w:rsid w:val="00D81111"/>
    <w:rsid w:val="00D81495"/>
    <w:rsid w:val="00D82D9F"/>
    <w:rsid w:val="00D830A9"/>
    <w:rsid w:val="00D84CFF"/>
    <w:rsid w:val="00D8537F"/>
    <w:rsid w:val="00D85882"/>
    <w:rsid w:val="00D85897"/>
    <w:rsid w:val="00D8635E"/>
    <w:rsid w:val="00D86896"/>
    <w:rsid w:val="00D872B1"/>
    <w:rsid w:val="00D872C2"/>
    <w:rsid w:val="00D87843"/>
    <w:rsid w:val="00D90BA2"/>
    <w:rsid w:val="00D9110D"/>
    <w:rsid w:val="00D9152E"/>
    <w:rsid w:val="00D918F6"/>
    <w:rsid w:val="00D929D1"/>
    <w:rsid w:val="00D92F4D"/>
    <w:rsid w:val="00D93430"/>
    <w:rsid w:val="00D93995"/>
    <w:rsid w:val="00D949B5"/>
    <w:rsid w:val="00D94CDE"/>
    <w:rsid w:val="00D9515D"/>
    <w:rsid w:val="00D97E72"/>
    <w:rsid w:val="00D97FB0"/>
    <w:rsid w:val="00DA06BF"/>
    <w:rsid w:val="00DA117D"/>
    <w:rsid w:val="00DA1A94"/>
    <w:rsid w:val="00DA1D9C"/>
    <w:rsid w:val="00DA2957"/>
    <w:rsid w:val="00DA33CB"/>
    <w:rsid w:val="00DA3652"/>
    <w:rsid w:val="00DA49C9"/>
    <w:rsid w:val="00DA5A75"/>
    <w:rsid w:val="00DA6033"/>
    <w:rsid w:val="00DA6CDC"/>
    <w:rsid w:val="00DA704A"/>
    <w:rsid w:val="00DA7B48"/>
    <w:rsid w:val="00DB0317"/>
    <w:rsid w:val="00DB2C75"/>
    <w:rsid w:val="00DB2FC5"/>
    <w:rsid w:val="00DB32C2"/>
    <w:rsid w:val="00DB334D"/>
    <w:rsid w:val="00DB4021"/>
    <w:rsid w:val="00DB4A17"/>
    <w:rsid w:val="00DB6123"/>
    <w:rsid w:val="00DB6177"/>
    <w:rsid w:val="00DB6F76"/>
    <w:rsid w:val="00DB75FE"/>
    <w:rsid w:val="00DB786A"/>
    <w:rsid w:val="00DC084A"/>
    <w:rsid w:val="00DC0AFF"/>
    <w:rsid w:val="00DC0F3C"/>
    <w:rsid w:val="00DC21A4"/>
    <w:rsid w:val="00DC3557"/>
    <w:rsid w:val="00DC3B5B"/>
    <w:rsid w:val="00DC3E06"/>
    <w:rsid w:val="00DC4E25"/>
    <w:rsid w:val="00DC5F12"/>
    <w:rsid w:val="00DC7936"/>
    <w:rsid w:val="00DD0292"/>
    <w:rsid w:val="00DD0C8D"/>
    <w:rsid w:val="00DD3BF6"/>
    <w:rsid w:val="00DD3F78"/>
    <w:rsid w:val="00DD5894"/>
    <w:rsid w:val="00DD6E5A"/>
    <w:rsid w:val="00DD7551"/>
    <w:rsid w:val="00DD7B41"/>
    <w:rsid w:val="00DD7FDD"/>
    <w:rsid w:val="00DE0449"/>
    <w:rsid w:val="00DE119B"/>
    <w:rsid w:val="00DE2E84"/>
    <w:rsid w:val="00DE317D"/>
    <w:rsid w:val="00DE32FA"/>
    <w:rsid w:val="00DE3874"/>
    <w:rsid w:val="00DE42F8"/>
    <w:rsid w:val="00DE477F"/>
    <w:rsid w:val="00DE4F64"/>
    <w:rsid w:val="00DE546C"/>
    <w:rsid w:val="00DE6D3A"/>
    <w:rsid w:val="00DE7C8A"/>
    <w:rsid w:val="00DE7C8D"/>
    <w:rsid w:val="00DF04F9"/>
    <w:rsid w:val="00DF0F36"/>
    <w:rsid w:val="00DF2B91"/>
    <w:rsid w:val="00DF2D7C"/>
    <w:rsid w:val="00DF3BB7"/>
    <w:rsid w:val="00DF3D86"/>
    <w:rsid w:val="00DF48DE"/>
    <w:rsid w:val="00DF4C88"/>
    <w:rsid w:val="00DF522B"/>
    <w:rsid w:val="00DF59F6"/>
    <w:rsid w:val="00DF5CEE"/>
    <w:rsid w:val="00DF6ADF"/>
    <w:rsid w:val="00DF6D58"/>
    <w:rsid w:val="00DF7D06"/>
    <w:rsid w:val="00E01619"/>
    <w:rsid w:val="00E01B72"/>
    <w:rsid w:val="00E01F16"/>
    <w:rsid w:val="00E01FEB"/>
    <w:rsid w:val="00E02733"/>
    <w:rsid w:val="00E03AAB"/>
    <w:rsid w:val="00E03FC4"/>
    <w:rsid w:val="00E05CA5"/>
    <w:rsid w:val="00E06290"/>
    <w:rsid w:val="00E06A0B"/>
    <w:rsid w:val="00E10489"/>
    <w:rsid w:val="00E1104B"/>
    <w:rsid w:val="00E11B51"/>
    <w:rsid w:val="00E12241"/>
    <w:rsid w:val="00E123B9"/>
    <w:rsid w:val="00E1435C"/>
    <w:rsid w:val="00E14E95"/>
    <w:rsid w:val="00E16D22"/>
    <w:rsid w:val="00E17FA2"/>
    <w:rsid w:val="00E205D1"/>
    <w:rsid w:val="00E20630"/>
    <w:rsid w:val="00E20FD0"/>
    <w:rsid w:val="00E2123F"/>
    <w:rsid w:val="00E214BD"/>
    <w:rsid w:val="00E215D9"/>
    <w:rsid w:val="00E217C7"/>
    <w:rsid w:val="00E220D7"/>
    <w:rsid w:val="00E22184"/>
    <w:rsid w:val="00E22504"/>
    <w:rsid w:val="00E2269C"/>
    <w:rsid w:val="00E22A23"/>
    <w:rsid w:val="00E230EB"/>
    <w:rsid w:val="00E23213"/>
    <w:rsid w:val="00E236CA"/>
    <w:rsid w:val="00E23AD4"/>
    <w:rsid w:val="00E24B9D"/>
    <w:rsid w:val="00E2571B"/>
    <w:rsid w:val="00E25D12"/>
    <w:rsid w:val="00E263A0"/>
    <w:rsid w:val="00E26668"/>
    <w:rsid w:val="00E26877"/>
    <w:rsid w:val="00E26B0B"/>
    <w:rsid w:val="00E30350"/>
    <w:rsid w:val="00E31E44"/>
    <w:rsid w:val="00E32041"/>
    <w:rsid w:val="00E327C1"/>
    <w:rsid w:val="00E32B7B"/>
    <w:rsid w:val="00E33389"/>
    <w:rsid w:val="00E34203"/>
    <w:rsid w:val="00E34C3F"/>
    <w:rsid w:val="00E372A9"/>
    <w:rsid w:val="00E37820"/>
    <w:rsid w:val="00E40B7B"/>
    <w:rsid w:val="00E41556"/>
    <w:rsid w:val="00E418D2"/>
    <w:rsid w:val="00E42330"/>
    <w:rsid w:val="00E42548"/>
    <w:rsid w:val="00E428D2"/>
    <w:rsid w:val="00E42AFA"/>
    <w:rsid w:val="00E434AD"/>
    <w:rsid w:val="00E434B2"/>
    <w:rsid w:val="00E4389D"/>
    <w:rsid w:val="00E43B5B"/>
    <w:rsid w:val="00E443EF"/>
    <w:rsid w:val="00E444DD"/>
    <w:rsid w:val="00E44BE1"/>
    <w:rsid w:val="00E45B0C"/>
    <w:rsid w:val="00E46C13"/>
    <w:rsid w:val="00E50176"/>
    <w:rsid w:val="00E510BC"/>
    <w:rsid w:val="00E51D51"/>
    <w:rsid w:val="00E5294A"/>
    <w:rsid w:val="00E52A47"/>
    <w:rsid w:val="00E53523"/>
    <w:rsid w:val="00E5596D"/>
    <w:rsid w:val="00E55CC1"/>
    <w:rsid w:val="00E55D75"/>
    <w:rsid w:val="00E56141"/>
    <w:rsid w:val="00E56ACC"/>
    <w:rsid w:val="00E56E88"/>
    <w:rsid w:val="00E57C6D"/>
    <w:rsid w:val="00E57DCE"/>
    <w:rsid w:val="00E609AB"/>
    <w:rsid w:val="00E60AFE"/>
    <w:rsid w:val="00E60B99"/>
    <w:rsid w:val="00E60CE2"/>
    <w:rsid w:val="00E60D0C"/>
    <w:rsid w:val="00E61666"/>
    <w:rsid w:val="00E62805"/>
    <w:rsid w:val="00E62FE5"/>
    <w:rsid w:val="00E64401"/>
    <w:rsid w:val="00E66C32"/>
    <w:rsid w:val="00E66C34"/>
    <w:rsid w:val="00E67431"/>
    <w:rsid w:val="00E70F5E"/>
    <w:rsid w:val="00E71B73"/>
    <w:rsid w:val="00E7243F"/>
    <w:rsid w:val="00E72AAA"/>
    <w:rsid w:val="00E72CDB"/>
    <w:rsid w:val="00E73187"/>
    <w:rsid w:val="00E735A7"/>
    <w:rsid w:val="00E73875"/>
    <w:rsid w:val="00E73F6E"/>
    <w:rsid w:val="00E74EBF"/>
    <w:rsid w:val="00E754C2"/>
    <w:rsid w:val="00E754F4"/>
    <w:rsid w:val="00E760A2"/>
    <w:rsid w:val="00E777A5"/>
    <w:rsid w:val="00E77BCF"/>
    <w:rsid w:val="00E77E1C"/>
    <w:rsid w:val="00E8071F"/>
    <w:rsid w:val="00E80D4B"/>
    <w:rsid w:val="00E80E86"/>
    <w:rsid w:val="00E816D9"/>
    <w:rsid w:val="00E81795"/>
    <w:rsid w:val="00E81C8C"/>
    <w:rsid w:val="00E824E5"/>
    <w:rsid w:val="00E82A92"/>
    <w:rsid w:val="00E838CB"/>
    <w:rsid w:val="00E83A95"/>
    <w:rsid w:val="00E84A4F"/>
    <w:rsid w:val="00E84B22"/>
    <w:rsid w:val="00E84EB5"/>
    <w:rsid w:val="00E852CE"/>
    <w:rsid w:val="00E86B3A"/>
    <w:rsid w:val="00E873E4"/>
    <w:rsid w:val="00E873EF"/>
    <w:rsid w:val="00E87541"/>
    <w:rsid w:val="00E87EFB"/>
    <w:rsid w:val="00E90BA1"/>
    <w:rsid w:val="00E91292"/>
    <w:rsid w:val="00E91B3B"/>
    <w:rsid w:val="00E91BAD"/>
    <w:rsid w:val="00E91D4E"/>
    <w:rsid w:val="00E91E89"/>
    <w:rsid w:val="00E92E59"/>
    <w:rsid w:val="00E93A25"/>
    <w:rsid w:val="00E94113"/>
    <w:rsid w:val="00E944F1"/>
    <w:rsid w:val="00E94B2A"/>
    <w:rsid w:val="00E94C89"/>
    <w:rsid w:val="00E959F3"/>
    <w:rsid w:val="00E95BEE"/>
    <w:rsid w:val="00E95D7C"/>
    <w:rsid w:val="00E969D4"/>
    <w:rsid w:val="00E97597"/>
    <w:rsid w:val="00EA027B"/>
    <w:rsid w:val="00EA04BC"/>
    <w:rsid w:val="00EA0671"/>
    <w:rsid w:val="00EA0CEF"/>
    <w:rsid w:val="00EA1AA9"/>
    <w:rsid w:val="00EA1B19"/>
    <w:rsid w:val="00EA294B"/>
    <w:rsid w:val="00EA2E89"/>
    <w:rsid w:val="00EA3AC1"/>
    <w:rsid w:val="00EA52E9"/>
    <w:rsid w:val="00EA5A39"/>
    <w:rsid w:val="00EA6A50"/>
    <w:rsid w:val="00EA75E9"/>
    <w:rsid w:val="00EA7AE2"/>
    <w:rsid w:val="00EB0C48"/>
    <w:rsid w:val="00EB199C"/>
    <w:rsid w:val="00EB2EFD"/>
    <w:rsid w:val="00EB2F72"/>
    <w:rsid w:val="00EB3219"/>
    <w:rsid w:val="00EB4786"/>
    <w:rsid w:val="00EB4F1F"/>
    <w:rsid w:val="00EB7250"/>
    <w:rsid w:val="00EB74B2"/>
    <w:rsid w:val="00EB7B2C"/>
    <w:rsid w:val="00EC005A"/>
    <w:rsid w:val="00EC0B91"/>
    <w:rsid w:val="00EC0DEA"/>
    <w:rsid w:val="00EC1FB9"/>
    <w:rsid w:val="00EC2755"/>
    <w:rsid w:val="00EC3474"/>
    <w:rsid w:val="00EC348B"/>
    <w:rsid w:val="00EC36B1"/>
    <w:rsid w:val="00EC4982"/>
    <w:rsid w:val="00EC5801"/>
    <w:rsid w:val="00EC699E"/>
    <w:rsid w:val="00EC6B34"/>
    <w:rsid w:val="00EC6E98"/>
    <w:rsid w:val="00EC76F3"/>
    <w:rsid w:val="00EC7F22"/>
    <w:rsid w:val="00ED1478"/>
    <w:rsid w:val="00ED1CF4"/>
    <w:rsid w:val="00ED2031"/>
    <w:rsid w:val="00ED2715"/>
    <w:rsid w:val="00ED2851"/>
    <w:rsid w:val="00ED3DF1"/>
    <w:rsid w:val="00ED41A8"/>
    <w:rsid w:val="00ED6E06"/>
    <w:rsid w:val="00ED76AB"/>
    <w:rsid w:val="00ED76D0"/>
    <w:rsid w:val="00EE0E0E"/>
    <w:rsid w:val="00EE1A76"/>
    <w:rsid w:val="00EE1DAF"/>
    <w:rsid w:val="00EE3363"/>
    <w:rsid w:val="00EE44D1"/>
    <w:rsid w:val="00EE44EA"/>
    <w:rsid w:val="00EE4652"/>
    <w:rsid w:val="00EE5153"/>
    <w:rsid w:val="00EE5CED"/>
    <w:rsid w:val="00EE5FEB"/>
    <w:rsid w:val="00EE6101"/>
    <w:rsid w:val="00EE7AAC"/>
    <w:rsid w:val="00EE7B7F"/>
    <w:rsid w:val="00EF19D4"/>
    <w:rsid w:val="00EF1B12"/>
    <w:rsid w:val="00EF2764"/>
    <w:rsid w:val="00EF2C5C"/>
    <w:rsid w:val="00EF2D69"/>
    <w:rsid w:val="00EF3635"/>
    <w:rsid w:val="00EF3FF5"/>
    <w:rsid w:val="00EF4917"/>
    <w:rsid w:val="00EF4F99"/>
    <w:rsid w:val="00EF595D"/>
    <w:rsid w:val="00EF6978"/>
    <w:rsid w:val="00EF697E"/>
    <w:rsid w:val="00EF7506"/>
    <w:rsid w:val="00EF755F"/>
    <w:rsid w:val="00F00FE2"/>
    <w:rsid w:val="00F01939"/>
    <w:rsid w:val="00F01AEF"/>
    <w:rsid w:val="00F01ED0"/>
    <w:rsid w:val="00F02177"/>
    <w:rsid w:val="00F02A68"/>
    <w:rsid w:val="00F02F94"/>
    <w:rsid w:val="00F03221"/>
    <w:rsid w:val="00F03A2B"/>
    <w:rsid w:val="00F03CB4"/>
    <w:rsid w:val="00F040E3"/>
    <w:rsid w:val="00F04A87"/>
    <w:rsid w:val="00F04D31"/>
    <w:rsid w:val="00F06058"/>
    <w:rsid w:val="00F07DC6"/>
    <w:rsid w:val="00F10E28"/>
    <w:rsid w:val="00F10EB0"/>
    <w:rsid w:val="00F11E0F"/>
    <w:rsid w:val="00F12494"/>
    <w:rsid w:val="00F140E1"/>
    <w:rsid w:val="00F1454B"/>
    <w:rsid w:val="00F1461A"/>
    <w:rsid w:val="00F15695"/>
    <w:rsid w:val="00F162DE"/>
    <w:rsid w:val="00F168CD"/>
    <w:rsid w:val="00F16E08"/>
    <w:rsid w:val="00F2029C"/>
    <w:rsid w:val="00F20AB7"/>
    <w:rsid w:val="00F20DB7"/>
    <w:rsid w:val="00F212A6"/>
    <w:rsid w:val="00F219CB"/>
    <w:rsid w:val="00F21B03"/>
    <w:rsid w:val="00F2231A"/>
    <w:rsid w:val="00F22AD7"/>
    <w:rsid w:val="00F239BA"/>
    <w:rsid w:val="00F23B11"/>
    <w:rsid w:val="00F23E22"/>
    <w:rsid w:val="00F24471"/>
    <w:rsid w:val="00F267F0"/>
    <w:rsid w:val="00F27143"/>
    <w:rsid w:val="00F300C4"/>
    <w:rsid w:val="00F32352"/>
    <w:rsid w:val="00F326A3"/>
    <w:rsid w:val="00F32790"/>
    <w:rsid w:val="00F328A1"/>
    <w:rsid w:val="00F335DB"/>
    <w:rsid w:val="00F33D2D"/>
    <w:rsid w:val="00F33D49"/>
    <w:rsid w:val="00F34DA0"/>
    <w:rsid w:val="00F34F89"/>
    <w:rsid w:val="00F35657"/>
    <w:rsid w:val="00F35B97"/>
    <w:rsid w:val="00F35FD6"/>
    <w:rsid w:val="00F370AF"/>
    <w:rsid w:val="00F3716E"/>
    <w:rsid w:val="00F3756B"/>
    <w:rsid w:val="00F409BA"/>
    <w:rsid w:val="00F40EA5"/>
    <w:rsid w:val="00F41D30"/>
    <w:rsid w:val="00F425F9"/>
    <w:rsid w:val="00F428EF"/>
    <w:rsid w:val="00F459C5"/>
    <w:rsid w:val="00F45AE0"/>
    <w:rsid w:val="00F46368"/>
    <w:rsid w:val="00F47062"/>
    <w:rsid w:val="00F5000E"/>
    <w:rsid w:val="00F50C38"/>
    <w:rsid w:val="00F512D5"/>
    <w:rsid w:val="00F528B2"/>
    <w:rsid w:val="00F52C97"/>
    <w:rsid w:val="00F5402A"/>
    <w:rsid w:val="00F55480"/>
    <w:rsid w:val="00F555D4"/>
    <w:rsid w:val="00F55900"/>
    <w:rsid w:val="00F6108D"/>
    <w:rsid w:val="00F64046"/>
    <w:rsid w:val="00F6476F"/>
    <w:rsid w:val="00F64CB9"/>
    <w:rsid w:val="00F65A93"/>
    <w:rsid w:val="00F66BC4"/>
    <w:rsid w:val="00F67453"/>
    <w:rsid w:val="00F70049"/>
    <w:rsid w:val="00F70752"/>
    <w:rsid w:val="00F7107D"/>
    <w:rsid w:val="00F71EDC"/>
    <w:rsid w:val="00F71FAC"/>
    <w:rsid w:val="00F72C48"/>
    <w:rsid w:val="00F734D6"/>
    <w:rsid w:val="00F73984"/>
    <w:rsid w:val="00F73FA1"/>
    <w:rsid w:val="00F75F02"/>
    <w:rsid w:val="00F7629F"/>
    <w:rsid w:val="00F762E5"/>
    <w:rsid w:val="00F76C08"/>
    <w:rsid w:val="00F80104"/>
    <w:rsid w:val="00F812A1"/>
    <w:rsid w:val="00F81479"/>
    <w:rsid w:val="00F82ECA"/>
    <w:rsid w:val="00F830F0"/>
    <w:rsid w:val="00F84629"/>
    <w:rsid w:val="00F84A0F"/>
    <w:rsid w:val="00F90620"/>
    <w:rsid w:val="00F90884"/>
    <w:rsid w:val="00F90BC8"/>
    <w:rsid w:val="00F90DDC"/>
    <w:rsid w:val="00F910AD"/>
    <w:rsid w:val="00F935A6"/>
    <w:rsid w:val="00F93C17"/>
    <w:rsid w:val="00F93E91"/>
    <w:rsid w:val="00F94750"/>
    <w:rsid w:val="00F9489D"/>
    <w:rsid w:val="00F95D0A"/>
    <w:rsid w:val="00F96309"/>
    <w:rsid w:val="00F96AEC"/>
    <w:rsid w:val="00F96DEE"/>
    <w:rsid w:val="00F975C4"/>
    <w:rsid w:val="00F976AE"/>
    <w:rsid w:val="00FA0275"/>
    <w:rsid w:val="00FA1137"/>
    <w:rsid w:val="00FA1B61"/>
    <w:rsid w:val="00FA20F5"/>
    <w:rsid w:val="00FA349F"/>
    <w:rsid w:val="00FA3528"/>
    <w:rsid w:val="00FA360C"/>
    <w:rsid w:val="00FA3F94"/>
    <w:rsid w:val="00FA47E6"/>
    <w:rsid w:val="00FA4AA8"/>
    <w:rsid w:val="00FA5524"/>
    <w:rsid w:val="00FA6A08"/>
    <w:rsid w:val="00FA6CC4"/>
    <w:rsid w:val="00FA6E45"/>
    <w:rsid w:val="00FA749F"/>
    <w:rsid w:val="00FA7D5D"/>
    <w:rsid w:val="00FB03F9"/>
    <w:rsid w:val="00FB08F7"/>
    <w:rsid w:val="00FB0A20"/>
    <w:rsid w:val="00FB0FE3"/>
    <w:rsid w:val="00FB12DA"/>
    <w:rsid w:val="00FB1692"/>
    <w:rsid w:val="00FB3B61"/>
    <w:rsid w:val="00FB47DD"/>
    <w:rsid w:val="00FB5C16"/>
    <w:rsid w:val="00FB5C4C"/>
    <w:rsid w:val="00FB5D11"/>
    <w:rsid w:val="00FB6094"/>
    <w:rsid w:val="00FB719B"/>
    <w:rsid w:val="00FB7F94"/>
    <w:rsid w:val="00FC00B0"/>
    <w:rsid w:val="00FC0836"/>
    <w:rsid w:val="00FC1078"/>
    <w:rsid w:val="00FC193A"/>
    <w:rsid w:val="00FC1EAA"/>
    <w:rsid w:val="00FC287F"/>
    <w:rsid w:val="00FC2A38"/>
    <w:rsid w:val="00FC2B49"/>
    <w:rsid w:val="00FC31AB"/>
    <w:rsid w:val="00FC372F"/>
    <w:rsid w:val="00FC5124"/>
    <w:rsid w:val="00FC51EC"/>
    <w:rsid w:val="00FC5558"/>
    <w:rsid w:val="00FC7279"/>
    <w:rsid w:val="00FC7AEC"/>
    <w:rsid w:val="00FC7F4C"/>
    <w:rsid w:val="00FD0466"/>
    <w:rsid w:val="00FD1BE4"/>
    <w:rsid w:val="00FD1E1A"/>
    <w:rsid w:val="00FD3EFF"/>
    <w:rsid w:val="00FD509D"/>
    <w:rsid w:val="00FD51BE"/>
    <w:rsid w:val="00FD7045"/>
    <w:rsid w:val="00FD73B8"/>
    <w:rsid w:val="00FD786B"/>
    <w:rsid w:val="00FE0B13"/>
    <w:rsid w:val="00FE3055"/>
    <w:rsid w:val="00FE4989"/>
    <w:rsid w:val="00FE4A99"/>
    <w:rsid w:val="00FE5544"/>
    <w:rsid w:val="00FF1D75"/>
    <w:rsid w:val="00FF3506"/>
    <w:rsid w:val="00FF5D24"/>
    <w:rsid w:val="00FF5F4B"/>
    <w:rsid w:val="00FF6C4D"/>
    <w:rsid w:val="00FF774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e4e4e4,#dbdbdb,#d5d5d5"/>
    </o:shapedefaults>
    <o:shapelayout v:ext="edit">
      <o:idmap v:ext="edit" data="1"/>
    </o:shapelayout>
  </w:shapeDefaults>
  <w:decimalSymbol w:val="."/>
  <w:listSeparator w:val=","/>
  <w14:docId w14:val="2FD08143"/>
  <w15:docId w15:val="{6F6153DF-9455-4A2A-8550-9B594062E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heme="minorEastAsia" w:hAnsi="Times"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C7F14"/>
    <w:pPr>
      <w:jc w:val="both"/>
    </w:pPr>
    <w:rPr>
      <w:rFonts w:ascii="Times New Roman" w:hAnsi="Times New Roman"/>
      <w:sz w:val="22"/>
    </w:rPr>
  </w:style>
  <w:style w:type="paragraph" w:styleId="Heading1">
    <w:name w:val="heading 1"/>
    <w:basedOn w:val="Normal"/>
    <w:next w:val="Normal"/>
    <w:uiPriority w:val="9"/>
    <w:qFormat/>
    <w:rsid w:val="00C128C4"/>
    <w:pPr>
      <w:pageBreakBefore/>
      <w:numPr>
        <w:numId w:val="11"/>
      </w:numPr>
      <w:spacing w:before="960" w:after="240" w:line="360" w:lineRule="exact"/>
      <w:outlineLvl w:val="0"/>
    </w:pPr>
    <w:rPr>
      <w:b/>
      <w:noProof/>
      <w:sz w:val="44"/>
    </w:rPr>
  </w:style>
  <w:style w:type="paragraph" w:styleId="Heading2">
    <w:name w:val="heading 2"/>
    <w:basedOn w:val="Normal"/>
    <w:next w:val="BodyText"/>
    <w:autoRedefine/>
    <w:qFormat/>
    <w:rsid w:val="00A3405E"/>
    <w:pPr>
      <w:keepNext/>
      <w:numPr>
        <w:ilvl w:val="1"/>
        <w:numId w:val="11"/>
      </w:numPr>
      <w:spacing w:before="360" w:after="180" w:line="280" w:lineRule="exact"/>
      <w:ind w:left="0" w:firstLine="0"/>
      <w:outlineLvl w:val="1"/>
    </w:pPr>
    <w:rPr>
      <w:rFonts w:asciiTheme="minorHAnsi" w:hAnsiTheme="minorHAnsi"/>
      <w:b/>
      <w:noProof/>
      <w:sz w:val="28"/>
      <w:szCs w:val="28"/>
    </w:rPr>
  </w:style>
  <w:style w:type="paragraph" w:styleId="Heading3">
    <w:name w:val="heading 3"/>
    <w:basedOn w:val="Normal"/>
    <w:next w:val="Normal"/>
    <w:qFormat/>
    <w:rsid w:val="00C128C4"/>
    <w:pPr>
      <w:keepNext/>
      <w:numPr>
        <w:ilvl w:val="2"/>
        <w:numId w:val="11"/>
      </w:numPr>
      <w:spacing w:before="120" w:after="120" w:line="280" w:lineRule="exact"/>
      <w:outlineLvl w:val="2"/>
    </w:pPr>
    <w:rPr>
      <w:rFonts w:ascii="Helvetica" w:hAnsi="Helvetica"/>
      <w:b/>
      <w:noProof/>
      <w:sz w:val="24"/>
    </w:rPr>
  </w:style>
  <w:style w:type="paragraph" w:styleId="Heading4">
    <w:name w:val="heading 4"/>
    <w:basedOn w:val="Normal"/>
    <w:next w:val="Normal"/>
    <w:qFormat/>
    <w:rsid w:val="00C128C4"/>
    <w:pPr>
      <w:numPr>
        <w:ilvl w:val="3"/>
        <w:numId w:val="11"/>
      </w:numPr>
      <w:spacing w:before="80" w:after="80" w:line="280" w:lineRule="exact"/>
      <w:outlineLvl w:val="3"/>
    </w:pPr>
    <w:rPr>
      <w:b/>
      <w:noProof/>
      <w:sz w:val="24"/>
    </w:rPr>
  </w:style>
  <w:style w:type="paragraph" w:styleId="Heading5">
    <w:name w:val="heading 5"/>
    <w:basedOn w:val="Normal"/>
    <w:next w:val="Normal"/>
    <w:qFormat/>
    <w:rsid w:val="00C128C4"/>
    <w:pPr>
      <w:numPr>
        <w:ilvl w:val="4"/>
        <w:numId w:val="11"/>
      </w:numPr>
      <w:spacing w:before="240" w:after="60"/>
      <w:outlineLvl w:val="4"/>
    </w:pPr>
    <w:rPr>
      <w:rFonts w:ascii="Arial" w:hAnsi="Arial"/>
    </w:rPr>
  </w:style>
  <w:style w:type="paragraph" w:styleId="Heading6">
    <w:name w:val="heading 6"/>
    <w:basedOn w:val="Normal"/>
    <w:next w:val="Normal"/>
    <w:qFormat/>
    <w:rsid w:val="00C128C4"/>
    <w:pPr>
      <w:numPr>
        <w:ilvl w:val="5"/>
        <w:numId w:val="11"/>
      </w:numPr>
      <w:spacing w:before="240" w:after="60"/>
      <w:outlineLvl w:val="5"/>
    </w:pPr>
    <w:rPr>
      <w:i/>
    </w:rPr>
  </w:style>
  <w:style w:type="paragraph" w:styleId="Heading7">
    <w:name w:val="heading 7"/>
    <w:basedOn w:val="Normal"/>
    <w:next w:val="Normal"/>
    <w:qFormat/>
    <w:rsid w:val="00C128C4"/>
    <w:pPr>
      <w:numPr>
        <w:ilvl w:val="6"/>
        <w:numId w:val="11"/>
      </w:numPr>
      <w:spacing w:before="240" w:after="60"/>
      <w:outlineLvl w:val="6"/>
    </w:pPr>
    <w:rPr>
      <w:rFonts w:ascii="Arial" w:hAnsi="Arial"/>
      <w:sz w:val="20"/>
    </w:rPr>
  </w:style>
  <w:style w:type="paragraph" w:styleId="Heading8">
    <w:name w:val="heading 8"/>
    <w:basedOn w:val="Normal"/>
    <w:next w:val="Normal"/>
    <w:qFormat/>
    <w:rsid w:val="00C128C4"/>
    <w:pPr>
      <w:numPr>
        <w:ilvl w:val="7"/>
        <w:numId w:val="11"/>
      </w:numPr>
      <w:spacing w:before="240" w:after="60"/>
      <w:outlineLvl w:val="7"/>
    </w:pPr>
    <w:rPr>
      <w:rFonts w:ascii="Arial" w:hAnsi="Arial"/>
      <w:i/>
      <w:sz w:val="20"/>
    </w:rPr>
  </w:style>
  <w:style w:type="paragraph" w:styleId="Heading9">
    <w:name w:val="heading 9"/>
    <w:aliases w:val="Appendix 3"/>
    <w:basedOn w:val="Normal"/>
    <w:next w:val="Normal"/>
    <w:qFormat/>
    <w:rsid w:val="00C128C4"/>
    <w:pPr>
      <w:numPr>
        <w:ilvl w:val="8"/>
        <w:numId w:val="1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C128C4"/>
    <w:pPr>
      <w:spacing w:after="120"/>
    </w:pPr>
  </w:style>
  <w:style w:type="paragraph" w:styleId="Footer">
    <w:name w:val="footer"/>
    <w:basedOn w:val="Normal"/>
    <w:link w:val="FooterChar"/>
    <w:uiPriority w:val="99"/>
    <w:rsid w:val="00C128C4"/>
    <w:pPr>
      <w:tabs>
        <w:tab w:val="center" w:pos="4153"/>
        <w:tab w:val="right" w:pos="8306"/>
      </w:tabs>
    </w:pPr>
  </w:style>
  <w:style w:type="paragraph" w:customStyle="1" w:styleId="ReturnAddress">
    <w:name w:val="Return Address"/>
    <w:basedOn w:val="Address"/>
    <w:rsid w:val="00C128C4"/>
  </w:style>
  <w:style w:type="paragraph" w:customStyle="1" w:styleId="Address">
    <w:name w:val="Address"/>
    <w:basedOn w:val="BodyText"/>
    <w:rsid w:val="00C128C4"/>
    <w:pPr>
      <w:keepLines/>
      <w:spacing w:after="0"/>
      <w:ind w:right="4320"/>
    </w:pPr>
    <w:rPr>
      <w:rFonts w:ascii="Arial" w:hAnsi="Arial"/>
    </w:rPr>
  </w:style>
  <w:style w:type="paragraph" w:styleId="Header">
    <w:name w:val="header"/>
    <w:basedOn w:val="Normal"/>
    <w:rsid w:val="00C128C4"/>
    <w:pPr>
      <w:tabs>
        <w:tab w:val="center" w:pos="4819"/>
        <w:tab w:val="right" w:pos="9071"/>
      </w:tabs>
    </w:pPr>
  </w:style>
  <w:style w:type="character" w:styleId="PageNumber">
    <w:name w:val="page number"/>
    <w:basedOn w:val="DefaultParagraphFont"/>
    <w:rsid w:val="00C128C4"/>
  </w:style>
  <w:style w:type="paragraph" w:customStyle="1" w:styleId="centeredtext">
    <w:name w:val="centered text"/>
    <w:rsid w:val="00C128C4"/>
    <w:pPr>
      <w:spacing w:after="240" w:line="320" w:lineRule="exact"/>
      <w:jc w:val="center"/>
    </w:pPr>
    <w:rPr>
      <w:b/>
      <w:noProof/>
      <w:sz w:val="28"/>
    </w:rPr>
  </w:style>
  <w:style w:type="paragraph" w:customStyle="1" w:styleId="Paragraph">
    <w:name w:val="Paragraph"/>
    <w:rsid w:val="00C128C4"/>
    <w:pPr>
      <w:spacing w:after="120" w:line="280" w:lineRule="exact"/>
      <w:jc w:val="both"/>
    </w:pPr>
    <w:rPr>
      <w:rFonts w:ascii="Times New Roman" w:hAnsi="Times New Roman"/>
      <w:noProof/>
      <w:sz w:val="22"/>
    </w:rPr>
  </w:style>
  <w:style w:type="paragraph" w:styleId="TOC1">
    <w:name w:val="toc 1"/>
    <w:basedOn w:val="Normal"/>
    <w:next w:val="Normal"/>
    <w:autoRedefine/>
    <w:uiPriority w:val="39"/>
    <w:rsid w:val="005A43EF"/>
    <w:pPr>
      <w:tabs>
        <w:tab w:val="left" w:pos="90"/>
        <w:tab w:val="right" w:leader="dot" w:pos="9350"/>
      </w:tabs>
      <w:spacing w:before="120" w:after="120"/>
    </w:pPr>
    <w:rPr>
      <w:b/>
      <w:caps/>
      <w:sz w:val="20"/>
    </w:rPr>
  </w:style>
  <w:style w:type="paragraph" w:styleId="TOC2">
    <w:name w:val="toc 2"/>
    <w:basedOn w:val="Normal"/>
    <w:next w:val="Normal"/>
    <w:autoRedefine/>
    <w:uiPriority w:val="39"/>
    <w:rsid w:val="00C128C4"/>
    <w:pPr>
      <w:ind w:left="220"/>
    </w:pPr>
    <w:rPr>
      <w:smallCaps/>
      <w:sz w:val="20"/>
    </w:rPr>
  </w:style>
  <w:style w:type="paragraph" w:styleId="TOC3">
    <w:name w:val="toc 3"/>
    <w:basedOn w:val="Normal"/>
    <w:next w:val="Normal"/>
    <w:autoRedefine/>
    <w:uiPriority w:val="39"/>
    <w:rsid w:val="00C128C4"/>
    <w:pPr>
      <w:ind w:left="440"/>
    </w:pPr>
    <w:rPr>
      <w:i/>
      <w:sz w:val="20"/>
    </w:rPr>
  </w:style>
  <w:style w:type="paragraph" w:styleId="TOC4">
    <w:name w:val="toc 4"/>
    <w:basedOn w:val="Normal"/>
    <w:next w:val="Normal"/>
    <w:semiHidden/>
    <w:rsid w:val="00C128C4"/>
    <w:pPr>
      <w:ind w:left="660"/>
    </w:pPr>
    <w:rPr>
      <w:sz w:val="18"/>
    </w:rPr>
  </w:style>
  <w:style w:type="paragraph" w:styleId="Caption">
    <w:name w:val="caption"/>
    <w:basedOn w:val="Normal"/>
    <w:next w:val="Normal"/>
    <w:qFormat/>
    <w:rsid w:val="00C128C4"/>
    <w:pPr>
      <w:spacing w:before="120" w:after="360" w:line="280" w:lineRule="exact"/>
    </w:pPr>
    <w:rPr>
      <w:noProof/>
    </w:rPr>
  </w:style>
  <w:style w:type="paragraph" w:styleId="TOC5">
    <w:name w:val="toc 5"/>
    <w:basedOn w:val="Normal"/>
    <w:next w:val="Normal"/>
    <w:semiHidden/>
    <w:rsid w:val="00C128C4"/>
    <w:pPr>
      <w:ind w:left="880"/>
    </w:pPr>
    <w:rPr>
      <w:sz w:val="18"/>
    </w:rPr>
  </w:style>
  <w:style w:type="paragraph" w:styleId="TOC6">
    <w:name w:val="toc 6"/>
    <w:basedOn w:val="Normal"/>
    <w:next w:val="Normal"/>
    <w:semiHidden/>
    <w:rsid w:val="00C128C4"/>
    <w:pPr>
      <w:ind w:left="1100"/>
    </w:pPr>
    <w:rPr>
      <w:sz w:val="18"/>
    </w:rPr>
  </w:style>
  <w:style w:type="paragraph" w:styleId="TOC7">
    <w:name w:val="toc 7"/>
    <w:basedOn w:val="Normal"/>
    <w:next w:val="Normal"/>
    <w:semiHidden/>
    <w:rsid w:val="00C128C4"/>
    <w:pPr>
      <w:ind w:left="1320"/>
    </w:pPr>
    <w:rPr>
      <w:sz w:val="18"/>
    </w:rPr>
  </w:style>
  <w:style w:type="paragraph" w:styleId="TOC8">
    <w:name w:val="toc 8"/>
    <w:basedOn w:val="Normal"/>
    <w:next w:val="Normal"/>
    <w:semiHidden/>
    <w:rsid w:val="00C128C4"/>
    <w:pPr>
      <w:ind w:left="1540"/>
    </w:pPr>
    <w:rPr>
      <w:sz w:val="18"/>
    </w:rPr>
  </w:style>
  <w:style w:type="paragraph" w:styleId="TOC9">
    <w:name w:val="toc 9"/>
    <w:basedOn w:val="Normal"/>
    <w:next w:val="Normal"/>
    <w:semiHidden/>
    <w:rsid w:val="00C128C4"/>
    <w:pPr>
      <w:ind w:left="1760"/>
    </w:pPr>
    <w:rPr>
      <w:sz w:val="18"/>
    </w:rPr>
  </w:style>
  <w:style w:type="paragraph" w:styleId="TableofFigures">
    <w:name w:val="table of figures"/>
    <w:basedOn w:val="Normal"/>
    <w:next w:val="Normal"/>
    <w:uiPriority w:val="99"/>
    <w:rsid w:val="00C128C4"/>
    <w:pPr>
      <w:tabs>
        <w:tab w:val="right" w:leader="dot" w:pos="9029"/>
      </w:tabs>
      <w:ind w:left="480" w:hanging="480"/>
    </w:pPr>
  </w:style>
  <w:style w:type="paragraph" w:styleId="Subtitle">
    <w:name w:val="Subtitle"/>
    <w:basedOn w:val="Normal"/>
    <w:qFormat/>
    <w:rsid w:val="00C128C4"/>
    <w:pPr>
      <w:keepNext/>
      <w:keepLines/>
      <w:suppressAutoHyphens/>
      <w:spacing w:before="240" w:after="60"/>
    </w:pPr>
    <w:rPr>
      <w:b/>
    </w:rPr>
  </w:style>
  <w:style w:type="paragraph" w:styleId="ListBullet">
    <w:name w:val="List Bullet"/>
    <w:basedOn w:val="List"/>
    <w:autoRedefine/>
    <w:rsid w:val="00C128C4"/>
    <w:pPr>
      <w:numPr>
        <w:numId w:val="7"/>
      </w:numPr>
      <w:spacing w:after="120" w:line="240" w:lineRule="atLeast"/>
    </w:pPr>
    <w:rPr>
      <w:spacing w:val="-5"/>
    </w:rPr>
  </w:style>
  <w:style w:type="paragraph" w:styleId="List">
    <w:name w:val="List"/>
    <w:basedOn w:val="Normal"/>
    <w:rsid w:val="00C128C4"/>
    <w:pPr>
      <w:ind w:left="360" w:hanging="360"/>
    </w:pPr>
  </w:style>
  <w:style w:type="character" w:styleId="FootnoteReference">
    <w:name w:val="footnote reference"/>
    <w:semiHidden/>
    <w:rsid w:val="00C128C4"/>
    <w:rPr>
      <w:vertAlign w:val="superscript"/>
    </w:rPr>
  </w:style>
  <w:style w:type="paragraph" w:styleId="FootnoteText">
    <w:name w:val="footnote text"/>
    <w:basedOn w:val="Normal"/>
    <w:semiHidden/>
    <w:rsid w:val="00C128C4"/>
    <w:pPr>
      <w:widowControl w:val="0"/>
      <w:spacing w:after="160" w:line="240" w:lineRule="exact"/>
      <w:ind w:left="1440"/>
    </w:pPr>
    <w:rPr>
      <w:rFonts w:ascii="Times" w:hAnsi="Times"/>
      <w:noProof/>
      <w:sz w:val="20"/>
    </w:rPr>
  </w:style>
  <w:style w:type="paragraph" w:customStyle="1" w:styleId="HTMLBody">
    <w:name w:val="HTML Body"/>
    <w:rsid w:val="00C128C4"/>
    <w:rPr>
      <w:rFonts w:ascii="Arial" w:hAnsi="Arial"/>
    </w:rPr>
  </w:style>
  <w:style w:type="paragraph" w:styleId="BodyTextIndent">
    <w:name w:val="Body Text Indent"/>
    <w:basedOn w:val="Normal"/>
    <w:rsid w:val="00C128C4"/>
    <w:pPr>
      <w:ind w:left="360"/>
    </w:pPr>
    <w:rPr>
      <w:sz w:val="24"/>
    </w:rPr>
  </w:style>
  <w:style w:type="paragraph" w:customStyle="1" w:styleId="HiddenText1">
    <w:name w:val="HiddenText1"/>
    <w:basedOn w:val="BodyText"/>
    <w:rsid w:val="00C128C4"/>
    <w:rPr>
      <w:vanish/>
    </w:rPr>
  </w:style>
  <w:style w:type="paragraph" w:customStyle="1" w:styleId="HiddenTextNum">
    <w:name w:val="HiddenTextNum"/>
    <w:basedOn w:val="BodyText"/>
    <w:rsid w:val="00C128C4"/>
    <w:pPr>
      <w:numPr>
        <w:numId w:val="1"/>
      </w:numPr>
    </w:pPr>
    <w:rPr>
      <w:vanish/>
    </w:rPr>
  </w:style>
  <w:style w:type="paragraph" w:customStyle="1" w:styleId="HiddenText2">
    <w:name w:val="HiddenText2"/>
    <w:basedOn w:val="BodyTextIndent"/>
    <w:autoRedefine/>
    <w:rsid w:val="00C128C4"/>
    <w:pPr>
      <w:spacing w:before="60" w:after="60"/>
      <w:ind w:left="0"/>
      <w:jc w:val="left"/>
    </w:pPr>
    <w:rPr>
      <w:i/>
      <w:vanish/>
      <w:sz w:val="20"/>
    </w:rPr>
  </w:style>
  <w:style w:type="paragraph" w:customStyle="1" w:styleId="HiddenText3">
    <w:name w:val="HiddenText3"/>
    <w:basedOn w:val="HiddenText1"/>
    <w:autoRedefine/>
    <w:rsid w:val="00C128C4"/>
    <w:pPr>
      <w:numPr>
        <w:numId w:val="2"/>
      </w:numPr>
    </w:pPr>
  </w:style>
  <w:style w:type="paragraph" w:customStyle="1" w:styleId="ManualName">
    <w:name w:val="Manual Name"/>
    <w:basedOn w:val="Normal"/>
    <w:next w:val="Normal"/>
    <w:autoRedefine/>
    <w:rsid w:val="00C128C4"/>
    <w:pPr>
      <w:jc w:val="left"/>
    </w:pPr>
    <w:rPr>
      <w:rFonts w:ascii="Arial" w:eastAsia="Arial Unicode MS" w:hAnsi="Arial" w:cs="Arial"/>
      <w:sz w:val="18"/>
    </w:rPr>
  </w:style>
  <w:style w:type="paragraph" w:customStyle="1" w:styleId="ProductName">
    <w:name w:val="Product Name"/>
    <w:basedOn w:val="Normal"/>
    <w:next w:val="ManualName"/>
    <w:autoRedefine/>
    <w:rsid w:val="00904C49"/>
    <w:pPr>
      <w:spacing w:after="340" w:line="240" w:lineRule="atLeast"/>
      <w:jc w:val="center"/>
    </w:pPr>
    <w:rPr>
      <w:rFonts w:ascii="Century Gothic" w:hAnsi="Century Gothic"/>
      <w:b/>
      <w:sz w:val="36"/>
    </w:rPr>
  </w:style>
  <w:style w:type="character" w:styleId="Hyperlink">
    <w:name w:val="Hyperlink"/>
    <w:uiPriority w:val="99"/>
    <w:rsid w:val="00C128C4"/>
    <w:rPr>
      <w:color w:val="0000FF"/>
      <w:u w:val="single"/>
    </w:rPr>
  </w:style>
  <w:style w:type="paragraph" w:styleId="ListBullet2">
    <w:name w:val="List Bullet 2"/>
    <w:basedOn w:val="Normal"/>
    <w:autoRedefine/>
    <w:rsid w:val="00C128C4"/>
    <w:pPr>
      <w:numPr>
        <w:numId w:val="5"/>
      </w:numPr>
      <w:tabs>
        <w:tab w:val="clear" w:pos="360"/>
        <w:tab w:val="num" w:pos="720"/>
      </w:tabs>
      <w:spacing w:after="120" w:line="280" w:lineRule="exact"/>
      <w:ind w:left="720"/>
    </w:pPr>
  </w:style>
  <w:style w:type="paragraph" w:customStyle="1" w:styleId="First">
    <w:name w:val="First"/>
    <w:basedOn w:val="Normal"/>
    <w:next w:val="BodyText"/>
    <w:rsid w:val="00C128C4"/>
    <w:pPr>
      <w:spacing w:before="360" w:after="120"/>
      <w:ind w:left="1440"/>
    </w:pPr>
    <w:rPr>
      <w:sz w:val="24"/>
      <w:szCs w:val="24"/>
    </w:rPr>
  </w:style>
  <w:style w:type="paragraph" w:styleId="BodyText2">
    <w:name w:val="Body Text 2"/>
    <w:basedOn w:val="BodyText"/>
    <w:rsid w:val="00C128C4"/>
    <w:pPr>
      <w:ind w:left="1080"/>
    </w:pPr>
    <w:rPr>
      <w:sz w:val="20"/>
      <w:szCs w:val="24"/>
    </w:rPr>
  </w:style>
  <w:style w:type="paragraph" w:customStyle="1" w:styleId="Glossary">
    <w:name w:val="Glossary"/>
    <w:basedOn w:val="BodyTextIndent"/>
    <w:autoRedefine/>
    <w:rsid w:val="00C128C4"/>
    <w:pPr>
      <w:ind w:hanging="360"/>
    </w:pPr>
    <w:rPr>
      <w:rFonts w:cs="Arial"/>
      <w:b/>
      <w:szCs w:val="24"/>
    </w:rPr>
  </w:style>
  <w:style w:type="paragraph" w:customStyle="1" w:styleId="appendix">
    <w:name w:val="appendix"/>
    <w:basedOn w:val="Heading1"/>
    <w:rsid w:val="00C128C4"/>
    <w:pPr>
      <w:numPr>
        <w:numId w:val="3"/>
      </w:numPr>
      <w:spacing w:before="0"/>
      <w:jc w:val="center"/>
    </w:pPr>
    <w:rPr>
      <w:rFonts w:ascii="Helvetica" w:hAnsi="Helvetica"/>
      <w:i/>
      <w:noProof w:val="0"/>
      <w:sz w:val="36"/>
    </w:rPr>
  </w:style>
  <w:style w:type="paragraph" w:customStyle="1" w:styleId="BodytextGlossary">
    <w:name w:val="BodytextGlossary"/>
    <w:basedOn w:val="BodyText2"/>
    <w:rsid w:val="00C128C4"/>
    <w:rPr>
      <w:sz w:val="22"/>
    </w:rPr>
  </w:style>
  <w:style w:type="paragraph" w:customStyle="1" w:styleId="BulletInTable">
    <w:name w:val="BulletInTable"/>
    <w:basedOn w:val="BodyText"/>
    <w:rsid w:val="00C128C4"/>
    <w:pPr>
      <w:numPr>
        <w:numId w:val="4"/>
      </w:numPr>
    </w:pPr>
    <w:rPr>
      <w:sz w:val="20"/>
    </w:rPr>
  </w:style>
  <w:style w:type="paragraph" w:customStyle="1" w:styleId="BodyTextInTable">
    <w:name w:val="BodyTextInTable"/>
    <w:basedOn w:val="BodyText"/>
    <w:rsid w:val="00C128C4"/>
    <w:pPr>
      <w:spacing w:before="40" w:after="40"/>
    </w:pPr>
    <w:rPr>
      <w:sz w:val="20"/>
    </w:rPr>
  </w:style>
  <w:style w:type="paragraph" w:customStyle="1" w:styleId="ListBulletItal">
    <w:name w:val="List Bullet Ital"/>
    <w:basedOn w:val="ListBullet"/>
    <w:rsid w:val="00C128C4"/>
    <w:rPr>
      <w:b/>
    </w:rPr>
  </w:style>
  <w:style w:type="paragraph" w:styleId="DocumentMap">
    <w:name w:val="Document Map"/>
    <w:basedOn w:val="Normal"/>
    <w:semiHidden/>
    <w:rsid w:val="00C128C4"/>
    <w:pPr>
      <w:shd w:val="clear" w:color="auto" w:fill="000080"/>
    </w:pPr>
    <w:rPr>
      <w:rFonts w:ascii="Tahoma" w:hAnsi="Tahoma"/>
    </w:rPr>
  </w:style>
  <w:style w:type="paragraph" w:styleId="BodyText3">
    <w:name w:val="Body Text 3"/>
    <w:basedOn w:val="Normal"/>
    <w:rsid w:val="00C128C4"/>
    <w:rPr>
      <w:sz w:val="18"/>
    </w:rPr>
  </w:style>
  <w:style w:type="paragraph" w:customStyle="1" w:styleId="BodyTextGlo">
    <w:name w:val="Body Text Glo"/>
    <w:basedOn w:val="BodyText"/>
    <w:rsid w:val="00C128C4"/>
    <w:pPr>
      <w:tabs>
        <w:tab w:val="left" w:pos="2880"/>
      </w:tabs>
      <w:ind w:left="2880" w:hanging="2880"/>
    </w:pPr>
  </w:style>
  <w:style w:type="paragraph" w:styleId="ListBullet3">
    <w:name w:val="List Bullet 3"/>
    <w:basedOn w:val="Normal"/>
    <w:autoRedefine/>
    <w:rsid w:val="00C128C4"/>
    <w:pPr>
      <w:numPr>
        <w:numId w:val="6"/>
      </w:numPr>
      <w:tabs>
        <w:tab w:val="clear" w:pos="1080"/>
        <w:tab w:val="num" w:pos="720"/>
      </w:tabs>
      <w:ind w:left="720" w:hanging="720"/>
    </w:pPr>
    <w:rPr>
      <w:rFonts w:ascii="Arial" w:hAnsi="Arial"/>
      <w:sz w:val="20"/>
    </w:rPr>
  </w:style>
  <w:style w:type="paragraph" w:customStyle="1" w:styleId="BODYFONT">
    <w:name w:val="BODY FONT"/>
    <w:basedOn w:val="Normal"/>
    <w:rsid w:val="00C128C4"/>
    <w:rPr>
      <w:sz w:val="24"/>
    </w:rPr>
  </w:style>
  <w:style w:type="paragraph" w:customStyle="1" w:styleId="InfoBlue">
    <w:name w:val="InfoBlue"/>
    <w:basedOn w:val="Normal"/>
    <w:next w:val="BodyText"/>
    <w:autoRedefine/>
    <w:rsid w:val="00C128C4"/>
    <w:pPr>
      <w:widowControl w:val="0"/>
      <w:tabs>
        <w:tab w:val="left" w:pos="1080"/>
      </w:tabs>
      <w:spacing w:after="120" w:line="240" w:lineRule="atLeast"/>
    </w:pPr>
    <w:rPr>
      <w:i/>
      <w:color w:val="0000FF"/>
      <w:sz w:val="20"/>
    </w:rPr>
  </w:style>
  <w:style w:type="paragraph" w:customStyle="1" w:styleId="Paragraph2">
    <w:name w:val="Paragraph2"/>
    <w:basedOn w:val="Normal"/>
    <w:rsid w:val="00C128C4"/>
    <w:pPr>
      <w:widowControl w:val="0"/>
      <w:spacing w:before="80" w:line="240" w:lineRule="atLeast"/>
      <w:ind w:left="720"/>
    </w:pPr>
    <w:rPr>
      <w:color w:val="000000"/>
      <w:sz w:val="20"/>
      <w:lang w:val="en-AU"/>
    </w:rPr>
  </w:style>
  <w:style w:type="paragraph" w:customStyle="1" w:styleId="Tabletext">
    <w:name w:val="Tabletext"/>
    <w:basedOn w:val="Normal"/>
    <w:rsid w:val="00C128C4"/>
    <w:pPr>
      <w:keepLines/>
      <w:widowControl w:val="0"/>
      <w:spacing w:after="120" w:line="240" w:lineRule="atLeast"/>
    </w:pPr>
    <w:rPr>
      <w:sz w:val="20"/>
    </w:rPr>
  </w:style>
  <w:style w:type="character" w:styleId="CommentReference">
    <w:name w:val="annotation reference"/>
    <w:semiHidden/>
    <w:rsid w:val="00C128C4"/>
    <w:rPr>
      <w:sz w:val="16"/>
    </w:rPr>
  </w:style>
  <w:style w:type="paragraph" w:styleId="CommentText">
    <w:name w:val="annotation text"/>
    <w:basedOn w:val="Normal"/>
    <w:link w:val="CommentTextChar"/>
    <w:semiHidden/>
    <w:rsid w:val="00C128C4"/>
    <w:rPr>
      <w:sz w:val="20"/>
    </w:rPr>
  </w:style>
  <w:style w:type="paragraph" w:customStyle="1" w:styleId="TableEntry">
    <w:name w:val="Table Entry"/>
    <w:basedOn w:val="Normal"/>
    <w:rsid w:val="00C128C4"/>
    <w:pPr>
      <w:keepLines/>
      <w:spacing w:before="120" w:after="120"/>
    </w:pPr>
    <w:rPr>
      <w:sz w:val="24"/>
      <w:szCs w:val="24"/>
    </w:rPr>
  </w:style>
  <w:style w:type="paragraph" w:customStyle="1" w:styleId="TextInTable">
    <w:name w:val="TextInTable"/>
    <w:basedOn w:val="BodyText"/>
    <w:rsid w:val="00C128C4"/>
    <w:pPr>
      <w:spacing w:after="40"/>
    </w:pPr>
    <w:rPr>
      <w:sz w:val="20"/>
    </w:rPr>
  </w:style>
  <w:style w:type="paragraph" w:customStyle="1" w:styleId="BodyInTable">
    <w:name w:val="BodyInTable"/>
    <w:basedOn w:val="BodyText"/>
    <w:rsid w:val="00C128C4"/>
    <w:pPr>
      <w:spacing w:before="60" w:after="60"/>
    </w:pPr>
    <w:rPr>
      <w:sz w:val="16"/>
    </w:rPr>
  </w:style>
  <w:style w:type="paragraph" w:customStyle="1" w:styleId="InfoBlueTitle">
    <w:name w:val="InfoBlueTitle"/>
    <w:basedOn w:val="InfoBlue"/>
    <w:rsid w:val="00C128C4"/>
    <w:rPr>
      <w:b/>
      <w:sz w:val="28"/>
    </w:rPr>
  </w:style>
  <w:style w:type="paragraph" w:customStyle="1" w:styleId="InfoBlueSubTitle">
    <w:name w:val="InfoBlueSubTitle"/>
    <w:basedOn w:val="InfoBlueTitle"/>
    <w:rsid w:val="00C128C4"/>
    <w:rPr>
      <w:sz w:val="20"/>
      <w:u w:val="single"/>
    </w:rPr>
  </w:style>
  <w:style w:type="paragraph" w:customStyle="1" w:styleId="InfoBlueBullet">
    <w:name w:val="InfoBlueBullet"/>
    <w:basedOn w:val="InfoBlue"/>
    <w:rsid w:val="00C128C4"/>
    <w:pPr>
      <w:numPr>
        <w:numId w:val="8"/>
      </w:numPr>
    </w:pPr>
  </w:style>
  <w:style w:type="paragraph" w:customStyle="1" w:styleId="InfoBlueSubBullet">
    <w:name w:val="InfoBlueSubBullet"/>
    <w:basedOn w:val="InfoBlueBullet"/>
    <w:rsid w:val="00C128C4"/>
    <w:pPr>
      <w:numPr>
        <w:numId w:val="9"/>
      </w:numPr>
    </w:pPr>
  </w:style>
  <w:style w:type="paragraph" w:customStyle="1" w:styleId="Tableau">
    <w:name w:val="Tableau"/>
    <w:basedOn w:val="Normal"/>
    <w:rsid w:val="00C128C4"/>
    <w:pPr>
      <w:spacing w:before="48" w:after="48"/>
      <w:jc w:val="center"/>
    </w:pPr>
    <w:rPr>
      <w:sz w:val="20"/>
    </w:rPr>
  </w:style>
  <w:style w:type="paragraph" w:customStyle="1" w:styleId="spacer">
    <w:name w:val="spacer"/>
    <w:basedOn w:val="Normal"/>
    <w:rsid w:val="00C128C4"/>
    <w:pPr>
      <w:spacing w:after="176"/>
    </w:pPr>
    <w:rPr>
      <w:rFonts w:ascii="Arial Unicode MS" w:eastAsia="Arial Unicode MS" w:hAnsi="Arial Unicode MS" w:cs="Arial Unicode MS"/>
      <w:sz w:val="24"/>
      <w:szCs w:val="24"/>
    </w:rPr>
  </w:style>
  <w:style w:type="character" w:customStyle="1" w:styleId="bddkgray1">
    <w:name w:val="bddkgray1"/>
    <w:rsid w:val="00C128C4"/>
    <w:rPr>
      <w:rFonts w:ascii="Arial" w:hAnsi="Arial" w:cs="Arial" w:hint="default"/>
      <w:color w:val="333333"/>
      <w:sz w:val="19"/>
      <w:szCs w:val="19"/>
    </w:rPr>
  </w:style>
  <w:style w:type="character" w:customStyle="1" w:styleId="subhddkgray1">
    <w:name w:val="subhddkgray1"/>
    <w:rsid w:val="00C128C4"/>
    <w:rPr>
      <w:rFonts w:ascii="Arial" w:hAnsi="Arial" w:cs="Arial" w:hint="default"/>
      <w:b/>
      <w:bCs/>
      <w:color w:val="333333"/>
      <w:sz w:val="21"/>
      <w:szCs w:val="21"/>
    </w:rPr>
  </w:style>
  <w:style w:type="paragraph" w:styleId="NormalWeb">
    <w:name w:val="Normal (Web)"/>
    <w:basedOn w:val="Normal"/>
    <w:uiPriority w:val="99"/>
    <w:rsid w:val="00C128C4"/>
    <w:pPr>
      <w:spacing w:before="100" w:beforeAutospacing="1" w:after="100" w:afterAutospacing="1"/>
    </w:pPr>
    <w:rPr>
      <w:rFonts w:ascii="Arial Unicode MS" w:eastAsia="Arial Unicode MS" w:hAnsi="Arial Unicode MS" w:cs="Arial Unicode MS"/>
      <w:color w:val="000000"/>
      <w:sz w:val="24"/>
      <w:szCs w:val="24"/>
    </w:rPr>
  </w:style>
  <w:style w:type="character" w:styleId="Strong">
    <w:name w:val="Strong"/>
    <w:qFormat/>
    <w:rsid w:val="00C128C4"/>
    <w:rPr>
      <w:b/>
      <w:bCs/>
    </w:rPr>
  </w:style>
  <w:style w:type="character" w:styleId="FollowedHyperlink">
    <w:name w:val="FollowedHyperlink"/>
    <w:rsid w:val="00C128C4"/>
    <w:rPr>
      <w:color w:val="800080"/>
      <w:u w:val="single"/>
    </w:rPr>
  </w:style>
  <w:style w:type="paragraph" w:customStyle="1" w:styleId="Normal0">
    <w:name w:val="*Normal"/>
    <w:basedOn w:val="Normal"/>
    <w:rsid w:val="00C128C4"/>
    <w:pPr>
      <w:spacing w:before="120"/>
    </w:pPr>
    <w:rPr>
      <w:rFonts w:ascii="Optima" w:hAnsi="Optima"/>
      <w:color w:val="000000"/>
      <w:sz w:val="24"/>
      <w:lang w:val="fr-FR" w:eastAsia="fr-FR"/>
    </w:rPr>
  </w:style>
  <w:style w:type="paragraph" w:styleId="BodyTextIndent2">
    <w:name w:val="Body Text Indent 2"/>
    <w:basedOn w:val="Normal"/>
    <w:rsid w:val="00C128C4"/>
    <w:pPr>
      <w:tabs>
        <w:tab w:val="left" w:pos="1040"/>
        <w:tab w:val="left" w:pos="2443"/>
        <w:tab w:val="left" w:pos="9025"/>
      </w:tabs>
      <w:autoSpaceDE w:val="0"/>
      <w:autoSpaceDN w:val="0"/>
      <w:adjustRightInd w:val="0"/>
      <w:ind w:left="33"/>
    </w:pPr>
    <w:rPr>
      <w:rFonts w:ascii="Arial" w:hAnsi="Arial" w:cs="Arial"/>
      <w:color w:val="000000"/>
      <w:sz w:val="20"/>
    </w:rPr>
  </w:style>
  <w:style w:type="paragraph" w:customStyle="1" w:styleId="hidden">
    <w:name w:val="hidden"/>
    <w:basedOn w:val="Normal"/>
    <w:rsid w:val="00C128C4"/>
    <w:pPr>
      <w:spacing w:before="100" w:beforeAutospacing="1" w:after="100" w:afterAutospacing="1"/>
      <w:jc w:val="left"/>
    </w:pPr>
    <w:rPr>
      <w:rFonts w:ascii="Arial Unicode MS" w:eastAsia="Arial Unicode MS" w:hAnsi="Arial Unicode MS" w:cs="Arial Unicode MS"/>
      <w:vanish/>
      <w:sz w:val="24"/>
      <w:szCs w:val="24"/>
    </w:rPr>
  </w:style>
  <w:style w:type="paragraph" w:customStyle="1" w:styleId="headline">
    <w:name w:val="headline"/>
    <w:basedOn w:val="Normal"/>
    <w:rsid w:val="00C128C4"/>
    <w:pPr>
      <w:shd w:val="clear" w:color="auto" w:fill="CCCCCC"/>
      <w:spacing w:before="100" w:beforeAutospacing="1" w:after="100" w:afterAutospacing="1"/>
      <w:jc w:val="left"/>
    </w:pPr>
    <w:rPr>
      <w:rFonts w:ascii="Arial Unicode MS" w:eastAsia="Arial Unicode MS" w:hAnsi="Arial Unicode MS" w:cs="Arial Unicode MS"/>
      <w:b/>
      <w:bCs/>
      <w:color w:val="000000"/>
      <w:sz w:val="24"/>
      <w:szCs w:val="24"/>
    </w:rPr>
  </w:style>
  <w:style w:type="paragraph" w:customStyle="1" w:styleId="Subtitle1">
    <w:name w:val="Subtitle1"/>
    <w:basedOn w:val="Normal"/>
    <w:rsid w:val="00C128C4"/>
    <w:pPr>
      <w:spacing w:before="100" w:beforeAutospacing="1" w:after="100" w:afterAutospacing="1"/>
      <w:jc w:val="left"/>
    </w:pPr>
    <w:rPr>
      <w:rFonts w:ascii="Arial Unicode MS" w:eastAsia="Arial Unicode MS" w:hAnsi="Arial Unicode MS" w:cs="Arial Unicode MS"/>
      <w:b/>
      <w:bCs/>
      <w:color w:val="FFFFFF"/>
      <w:sz w:val="20"/>
    </w:rPr>
  </w:style>
  <w:style w:type="paragraph" w:customStyle="1" w:styleId="infotext">
    <w:name w:val="infotext"/>
    <w:basedOn w:val="Normal"/>
    <w:rsid w:val="00C128C4"/>
    <w:pPr>
      <w:spacing w:before="100" w:beforeAutospacing="1" w:after="100" w:afterAutospacing="1"/>
      <w:jc w:val="left"/>
    </w:pPr>
    <w:rPr>
      <w:rFonts w:ascii="Arial Unicode MS" w:eastAsia="Arial Unicode MS" w:hAnsi="Arial Unicode MS" w:cs="Arial Unicode MS"/>
      <w:color w:val="000000"/>
      <w:sz w:val="20"/>
    </w:rPr>
  </w:style>
  <w:style w:type="paragraph" w:customStyle="1" w:styleId="headlinetext">
    <w:name w:val="headlinetext"/>
    <w:basedOn w:val="Normal"/>
    <w:rsid w:val="00C128C4"/>
    <w:pPr>
      <w:spacing w:before="100" w:beforeAutospacing="1" w:after="100" w:afterAutospacing="1"/>
      <w:jc w:val="left"/>
    </w:pPr>
    <w:rPr>
      <w:rFonts w:ascii="Arial Unicode MS" w:eastAsia="Arial Unicode MS" w:hAnsi="Arial Unicode MS" w:cs="Arial Unicode MS"/>
      <w:color w:val="999999"/>
      <w:sz w:val="20"/>
    </w:rPr>
  </w:style>
  <w:style w:type="paragraph" w:customStyle="1" w:styleId="infolink">
    <w:name w:val="infolink"/>
    <w:basedOn w:val="Normal"/>
    <w:rsid w:val="00C128C4"/>
    <w:pPr>
      <w:spacing w:before="100" w:beforeAutospacing="1" w:after="100" w:afterAutospacing="1"/>
      <w:jc w:val="left"/>
    </w:pPr>
    <w:rPr>
      <w:rFonts w:ascii="Arial Unicode MS" w:eastAsia="Arial Unicode MS" w:hAnsi="Arial Unicode MS" w:cs="Arial Unicode MS"/>
      <w:sz w:val="20"/>
    </w:rPr>
  </w:style>
  <w:style w:type="paragraph" w:customStyle="1" w:styleId="promptcaption">
    <w:name w:val="promptcaption"/>
    <w:basedOn w:val="Normal"/>
    <w:rsid w:val="00C128C4"/>
    <w:pPr>
      <w:spacing w:before="100" w:beforeAutospacing="1" w:after="100" w:afterAutospacing="1"/>
      <w:jc w:val="left"/>
    </w:pPr>
    <w:rPr>
      <w:rFonts w:ascii="Arial Unicode MS" w:eastAsia="Arial Unicode MS" w:hAnsi="Arial Unicode MS" w:cs="Arial Unicode MS"/>
      <w:sz w:val="18"/>
      <w:szCs w:val="18"/>
    </w:rPr>
  </w:style>
  <w:style w:type="paragraph" w:customStyle="1" w:styleId="promptentry">
    <w:name w:val="promptentry"/>
    <w:basedOn w:val="Normal"/>
    <w:rsid w:val="00C128C4"/>
    <w:pPr>
      <w:spacing w:before="100" w:beforeAutospacing="1" w:after="100" w:afterAutospacing="1"/>
      <w:jc w:val="left"/>
    </w:pPr>
    <w:rPr>
      <w:rFonts w:ascii="Arial Unicode MS" w:eastAsia="Arial Unicode MS" w:hAnsi="Arial Unicode MS" w:cs="Arial Unicode MS"/>
      <w:sz w:val="20"/>
    </w:rPr>
  </w:style>
  <w:style w:type="paragraph" w:customStyle="1" w:styleId="tablinks">
    <w:name w:val="tablinks"/>
    <w:basedOn w:val="Normal"/>
    <w:rsid w:val="00C128C4"/>
    <w:pPr>
      <w:spacing w:before="100" w:beforeAutospacing="1" w:after="100" w:afterAutospacing="1"/>
      <w:jc w:val="left"/>
    </w:pPr>
    <w:rPr>
      <w:rFonts w:ascii="Arial Unicode MS" w:eastAsia="Arial Unicode MS" w:hAnsi="Arial Unicode MS" w:cs="Arial Unicode MS"/>
      <w:color w:val="000000"/>
      <w:sz w:val="20"/>
    </w:rPr>
  </w:style>
  <w:style w:type="paragraph" w:customStyle="1" w:styleId="searchlinks">
    <w:name w:val="searchlinks"/>
    <w:basedOn w:val="Normal"/>
    <w:rsid w:val="00C128C4"/>
    <w:pPr>
      <w:spacing w:before="100" w:beforeAutospacing="1" w:after="100" w:afterAutospacing="1"/>
      <w:jc w:val="left"/>
    </w:pPr>
    <w:rPr>
      <w:rFonts w:ascii="Arial Unicode MS" w:eastAsia="Arial Unicode MS" w:hAnsi="Arial Unicode MS" w:cs="Arial Unicode MS"/>
      <w:sz w:val="16"/>
      <w:szCs w:val="16"/>
    </w:rPr>
  </w:style>
  <w:style w:type="paragraph" w:customStyle="1" w:styleId="searchbar">
    <w:name w:val="searchbar"/>
    <w:basedOn w:val="Normal"/>
    <w:rsid w:val="00C128C4"/>
    <w:pPr>
      <w:shd w:val="clear" w:color="auto" w:fill="CFC7FF"/>
      <w:spacing w:before="100" w:beforeAutospacing="1" w:after="100" w:afterAutospacing="1"/>
      <w:jc w:val="left"/>
    </w:pPr>
    <w:rPr>
      <w:rFonts w:ascii="Arial Unicode MS" w:eastAsia="Arial Unicode MS" w:hAnsi="Arial Unicode MS" w:cs="Arial Unicode MS"/>
      <w:sz w:val="24"/>
      <w:szCs w:val="24"/>
    </w:rPr>
  </w:style>
  <w:style w:type="paragraph" w:customStyle="1" w:styleId="searchname">
    <w:name w:val="searchname"/>
    <w:basedOn w:val="Normal"/>
    <w:rsid w:val="00C128C4"/>
    <w:pPr>
      <w:spacing w:before="100" w:beforeAutospacing="1" w:after="100" w:afterAutospacing="1"/>
      <w:jc w:val="left"/>
    </w:pPr>
    <w:rPr>
      <w:rFonts w:ascii="Arial Unicode MS" w:eastAsia="Arial Unicode MS" w:hAnsi="Arial Unicode MS" w:cs="Arial Unicode MS"/>
      <w:b/>
      <w:bCs/>
      <w:color w:val="333399"/>
      <w:sz w:val="20"/>
    </w:rPr>
  </w:style>
  <w:style w:type="paragraph" w:customStyle="1" w:styleId="searchbuttons">
    <w:name w:val="searchbuttons"/>
    <w:basedOn w:val="Normal"/>
    <w:rsid w:val="00C128C4"/>
    <w:pPr>
      <w:spacing w:before="100" w:beforeAutospacing="1" w:after="100" w:afterAutospacing="1"/>
      <w:jc w:val="right"/>
      <w:textAlignment w:val="top"/>
    </w:pPr>
    <w:rPr>
      <w:rFonts w:ascii="Arial Unicode MS" w:eastAsia="Arial Unicode MS" w:hAnsi="Arial Unicode MS" w:cs="Arial Unicode MS"/>
      <w:sz w:val="24"/>
      <w:szCs w:val="24"/>
    </w:rPr>
  </w:style>
  <w:style w:type="paragraph" w:customStyle="1" w:styleId="searchdate">
    <w:name w:val="searchdate"/>
    <w:basedOn w:val="Normal"/>
    <w:rsid w:val="00C128C4"/>
    <w:pPr>
      <w:spacing w:before="100" w:beforeAutospacing="1" w:after="100" w:afterAutospacing="1"/>
      <w:jc w:val="right"/>
      <w:textAlignment w:val="bottom"/>
    </w:pPr>
    <w:rPr>
      <w:rFonts w:ascii="Arial Unicode MS" w:eastAsia="Arial Unicode MS" w:hAnsi="Arial Unicode MS" w:cs="Arial Unicode MS"/>
      <w:sz w:val="16"/>
      <w:szCs w:val="16"/>
    </w:rPr>
  </w:style>
  <w:style w:type="paragraph" w:customStyle="1" w:styleId="dummy">
    <w:name w:val="dummy"/>
    <w:basedOn w:val="Normal"/>
    <w:rsid w:val="00C128C4"/>
    <w:pPr>
      <w:spacing w:before="100" w:beforeAutospacing="1" w:after="100" w:afterAutospacing="1"/>
      <w:jc w:val="left"/>
    </w:pPr>
    <w:rPr>
      <w:rFonts w:ascii="Arial Unicode MS" w:eastAsia="Arial Unicode MS" w:hAnsi="Arial Unicode MS" w:cs="Arial Unicode MS"/>
      <w:sz w:val="24"/>
      <w:szCs w:val="24"/>
    </w:rPr>
  </w:style>
  <w:style w:type="paragraph" w:customStyle="1" w:styleId="selectcellt">
    <w:name w:val="selectcellt"/>
    <w:basedOn w:val="Normal"/>
    <w:rsid w:val="00C128C4"/>
    <w:pPr>
      <w:pBdr>
        <w:top w:val="single" w:sz="24" w:space="0" w:color="auto"/>
        <w:left w:val="single" w:sz="24" w:space="0" w:color="auto"/>
        <w:bottom w:val="single" w:sz="24" w:space="0" w:color="auto"/>
        <w:right w:val="single" w:sz="24" w:space="0" w:color="auto"/>
      </w:pBdr>
      <w:shd w:val="clear" w:color="auto" w:fill="CCCCCC"/>
      <w:spacing w:before="100" w:beforeAutospacing="1" w:after="100" w:afterAutospacing="1"/>
      <w:jc w:val="left"/>
    </w:pPr>
    <w:rPr>
      <w:rFonts w:ascii="Arial Unicode MS" w:eastAsia="Arial Unicode MS" w:hAnsi="Arial Unicode MS" w:cs="Arial Unicode MS"/>
      <w:b/>
      <w:bCs/>
      <w:color w:val="000000"/>
      <w:sz w:val="16"/>
      <w:szCs w:val="16"/>
    </w:rPr>
  </w:style>
  <w:style w:type="paragraph" w:customStyle="1" w:styleId="selectcelltdrag">
    <w:name w:val="selectcelltdrag"/>
    <w:basedOn w:val="Normal"/>
    <w:rsid w:val="00C128C4"/>
    <w:pPr>
      <w:pBdr>
        <w:top w:val="single" w:sz="24" w:space="0" w:color="FF0000"/>
        <w:left w:val="single" w:sz="24" w:space="0" w:color="FF0000"/>
        <w:bottom w:val="single" w:sz="24" w:space="0" w:color="FF0000"/>
        <w:right w:val="single" w:sz="24" w:space="0" w:color="FF0000"/>
      </w:pBdr>
      <w:shd w:val="clear" w:color="auto" w:fill="CCCCCC"/>
      <w:spacing w:before="100" w:beforeAutospacing="1" w:after="100" w:afterAutospacing="1"/>
      <w:jc w:val="left"/>
    </w:pPr>
    <w:rPr>
      <w:rFonts w:ascii="Arial Unicode MS" w:eastAsia="Arial Unicode MS" w:hAnsi="Arial Unicode MS" w:cs="Arial Unicode MS"/>
      <w:b/>
      <w:bCs/>
      <w:color w:val="000000"/>
      <w:sz w:val="16"/>
      <w:szCs w:val="16"/>
    </w:rPr>
  </w:style>
  <w:style w:type="paragraph" w:customStyle="1" w:styleId="selectcelltdragged">
    <w:name w:val="selectcelltdragged"/>
    <w:basedOn w:val="Normal"/>
    <w:rsid w:val="00C128C4"/>
    <w:pPr>
      <w:pBdr>
        <w:top w:val="single" w:sz="24" w:space="0" w:color="auto"/>
        <w:left w:val="single" w:sz="24" w:space="0" w:color="auto"/>
        <w:bottom w:val="single" w:sz="24" w:space="0" w:color="auto"/>
        <w:right w:val="single" w:sz="24" w:space="0" w:color="auto"/>
      </w:pBdr>
      <w:shd w:val="clear" w:color="auto" w:fill="CCCCCC"/>
      <w:spacing w:before="100" w:beforeAutospacing="1" w:after="100" w:afterAutospacing="1"/>
      <w:jc w:val="left"/>
    </w:pPr>
    <w:rPr>
      <w:rFonts w:ascii="Arial Unicode MS" w:eastAsia="Arial Unicode MS" w:hAnsi="Arial Unicode MS" w:cs="Arial Unicode MS"/>
      <w:b/>
      <w:bCs/>
      <w:color w:val="000000"/>
      <w:sz w:val="16"/>
      <w:szCs w:val="16"/>
    </w:rPr>
  </w:style>
  <w:style w:type="paragraph" w:customStyle="1" w:styleId="selectcellcdragged">
    <w:name w:val="selectcellcdragged"/>
    <w:basedOn w:val="Normal"/>
    <w:rsid w:val="00C128C4"/>
    <w:pPr>
      <w:pBdr>
        <w:top w:val="single" w:sz="24" w:space="0" w:color="808080"/>
        <w:left w:val="single" w:sz="24" w:space="0" w:color="808080"/>
        <w:bottom w:val="single" w:sz="24" w:space="0" w:color="808080"/>
        <w:right w:val="single" w:sz="24" w:space="0" w:color="808080"/>
      </w:pBdr>
      <w:shd w:val="clear" w:color="auto" w:fill="DDDDDD"/>
      <w:spacing w:before="100" w:beforeAutospacing="1" w:after="100" w:afterAutospacing="1"/>
      <w:jc w:val="center"/>
    </w:pPr>
    <w:rPr>
      <w:rFonts w:ascii="Arial Unicode MS" w:eastAsia="Arial Unicode MS" w:hAnsi="Arial Unicode MS" w:cs="Arial Unicode MS"/>
      <w:b/>
      <w:bCs/>
      <w:sz w:val="16"/>
      <w:szCs w:val="16"/>
    </w:rPr>
  </w:style>
  <w:style w:type="paragraph" w:customStyle="1" w:styleId="selectcelltdragoverbyleftcell">
    <w:name w:val="selectcelltdragoverbyleftcell"/>
    <w:basedOn w:val="Normal"/>
    <w:rsid w:val="00C128C4"/>
    <w:pPr>
      <w:pBdr>
        <w:top w:val="single" w:sz="24" w:space="0" w:color="808080"/>
        <w:left w:val="single" w:sz="24" w:space="0" w:color="808080"/>
        <w:bottom w:val="single" w:sz="24" w:space="0" w:color="808080"/>
        <w:right w:val="single" w:sz="24" w:space="0" w:color="0000FF"/>
      </w:pBdr>
      <w:shd w:val="clear" w:color="auto" w:fill="CCCCCC"/>
      <w:spacing w:before="100" w:beforeAutospacing="1" w:after="100" w:afterAutospacing="1"/>
      <w:jc w:val="left"/>
    </w:pPr>
    <w:rPr>
      <w:rFonts w:ascii="Arial Unicode MS" w:eastAsia="Arial Unicode MS" w:hAnsi="Arial Unicode MS" w:cs="Arial Unicode MS"/>
      <w:b/>
      <w:bCs/>
      <w:color w:val="000000"/>
      <w:sz w:val="16"/>
      <w:szCs w:val="16"/>
    </w:rPr>
  </w:style>
  <w:style w:type="paragraph" w:customStyle="1" w:styleId="selectcelltdragoverbyrightcell">
    <w:name w:val="selectcelltdragoverbyrightcell"/>
    <w:basedOn w:val="Normal"/>
    <w:rsid w:val="00C128C4"/>
    <w:pPr>
      <w:pBdr>
        <w:top w:val="single" w:sz="24" w:space="0" w:color="808080"/>
        <w:left w:val="single" w:sz="24" w:space="0" w:color="0000FF"/>
        <w:bottom w:val="single" w:sz="24" w:space="0" w:color="808080"/>
        <w:right w:val="single" w:sz="24" w:space="0" w:color="808080"/>
      </w:pBdr>
      <w:shd w:val="clear" w:color="auto" w:fill="CCCCCC"/>
      <w:spacing w:before="100" w:beforeAutospacing="1" w:after="100" w:afterAutospacing="1"/>
      <w:jc w:val="left"/>
    </w:pPr>
    <w:rPr>
      <w:rFonts w:ascii="Arial Unicode MS" w:eastAsia="Arial Unicode MS" w:hAnsi="Arial Unicode MS" w:cs="Arial Unicode MS"/>
      <w:b/>
      <w:bCs/>
      <w:color w:val="000000"/>
      <w:sz w:val="16"/>
      <w:szCs w:val="16"/>
    </w:rPr>
  </w:style>
  <w:style w:type="paragraph" w:customStyle="1" w:styleId="selectcellc">
    <w:name w:val="selectcellc"/>
    <w:basedOn w:val="Normal"/>
    <w:rsid w:val="00C128C4"/>
    <w:pPr>
      <w:pBdr>
        <w:top w:val="single" w:sz="24" w:space="0" w:color="808080"/>
        <w:left w:val="single" w:sz="24" w:space="0" w:color="808080"/>
        <w:bottom w:val="single" w:sz="24" w:space="0" w:color="808080"/>
        <w:right w:val="single" w:sz="24" w:space="0" w:color="808080"/>
      </w:pBdr>
      <w:shd w:val="clear" w:color="auto" w:fill="DDDDDD"/>
      <w:spacing w:before="100" w:beforeAutospacing="1" w:after="100" w:afterAutospacing="1"/>
      <w:jc w:val="center"/>
    </w:pPr>
    <w:rPr>
      <w:rFonts w:ascii="Arial Unicode MS" w:eastAsia="Arial Unicode MS" w:hAnsi="Arial Unicode MS" w:cs="Arial Unicode MS"/>
      <w:b/>
      <w:bCs/>
      <w:sz w:val="16"/>
      <w:szCs w:val="16"/>
    </w:rPr>
  </w:style>
  <w:style w:type="paragraph" w:customStyle="1" w:styleId="selectcellcdrag">
    <w:name w:val="selectcellcdrag"/>
    <w:basedOn w:val="Normal"/>
    <w:rsid w:val="00C128C4"/>
    <w:pPr>
      <w:pBdr>
        <w:top w:val="single" w:sz="24" w:space="0" w:color="FF0000"/>
        <w:left w:val="single" w:sz="24" w:space="0" w:color="FF0000"/>
        <w:bottom w:val="single" w:sz="24" w:space="0" w:color="FF0000"/>
        <w:right w:val="single" w:sz="24" w:space="0" w:color="FF0000"/>
      </w:pBdr>
      <w:shd w:val="clear" w:color="auto" w:fill="DDDDDD"/>
      <w:spacing w:before="100" w:beforeAutospacing="1" w:after="100" w:afterAutospacing="1"/>
      <w:jc w:val="center"/>
    </w:pPr>
    <w:rPr>
      <w:rFonts w:ascii="Arial Unicode MS" w:eastAsia="Arial Unicode MS" w:hAnsi="Arial Unicode MS" w:cs="Arial Unicode MS"/>
      <w:b/>
      <w:bCs/>
      <w:sz w:val="16"/>
      <w:szCs w:val="16"/>
    </w:rPr>
  </w:style>
  <w:style w:type="paragraph" w:customStyle="1" w:styleId="selectcellcdragoverbyrightcell">
    <w:name w:val="selectcellcdragoverbyrightcell"/>
    <w:basedOn w:val="Normal"/>
    <w:rsid w:val="00C128C4"/>
    <w:pPr>
      <w:pBdr>
        <w:top w:val="single" w:sz="24" w:space="0" w:color="auto"/>
        <w:left w:val="single" w:sz="24" w:space="0" w:color="0000FF"/>
        <w:bottom w:val="single" w:sz="24" w:space="0" w:color="auto"/>
        <w:right w:val="single" w:sz="24" w:space="0" w:color="auto"/>
      </w:pBdr>
      <w:shd w:val="clear" w:color="auto" w:fill="DDDDDD"/>
      <w:spacing w:before="100" w:beforeAutospacing="1" w:after="100" w:afterAutospacing="1"/>
      <w:jc w:val="center"/>
    </w:pPr>
    <w:rPr>
      <w:rFonts w:ascii="Arial Unicode MS" w:eastAsia="Arial Unicode MS" w:hAnsi="Arial Unicode MS" w:cs="Arial Unicode MS"/>
      <w:b/>
      <w:bCs/>
      <w:sz w:val="16"/>
      <w:szCs w:val="16"/>
    </w:rPr>
  </w:style>
  <w:style w:type="paragraph" w:customStyle="1" w:styleId="selectcellcdragoverbyleftcell">
    <w:name w:val="selectcellcdragoverbyleftcell"/>
    <w:basedOn w:val="Normal"/>
    <w:rsid w:val="00C128C4"/>
    <w:pPr>
      <w:pBdr>
        <w:top w:val="single" w:sz="24" w:space="0" w:color="auto"/>
        <w:left w:val="single" w:sz="24" w:space="0" w:color="auto"/>
        <w:bottom w:val="single" w:sz="24" w:space="0" w:color="auto"/>
        <w:right w:val="single" w:sz="24" w:space="0" w:color="0000FF"/>
      </w:pBdr>
      <w:shd w:val="clear" w:color="auto" w:fill="DDDDDD"/>
      <w:spacing w:before="100" w:beforeAutospacing="1" w:after="100" w:afterAutospacing="1"/>
      <w:jc w:val="center"/>
    </w:pPr>
    <w:rPr>
      <w:rFonts w:ascii="Arial Unicode MS" w:eastAsia="Arial Unicode MS" w:hAnsi="Arial Unicode MS" w:cs="Arial Unicode MS"/>
      <w:b/>
      <w:bCs/>
      <w:sz w:val="16"/>
      <w:szCs w:val="16"/>
    </w:rPr>
  </w:style>
  <w:style w:type="paragraph" w:customStyle="1" w:styleId="draggedcellnav">
    <w:name w:val="draggedcellnav"/>
    <w:basedOn w:val="Normal"/>
    <w:rsid w:val="00C128C4"/>
    <w:pPr>
      <w:pBdr>
        <w:top w:val="single" w:sz="24" w:space="0" w:color="808080"/>
        <w:left w:val="single" w:sz="24" w:space="0" w:color="808080"/>
        <w:bottom w:val="single" w:sz="24" w:space="0" w:color="808080"/>
        <w:right w:val="single" w:sz="24" w:space="0" w:color="808080"/>
      </w:pBdr>
      <w:spacing w:before="100" w:beforeAutospacing="1" w:after="100" w:afterAutospacing="1"/>
      <w:jc w:val="center"/>
    </w:pPr>
    <w:rPr>
      <w:rFonts w:ascii="Arial Unicode MS" w:eastAsia="Arial Unicode MS" w:hAnsi="Arial Unicode MS" w:cs="Arial Unicode MS"/>
      <w:b/>
      <w:bCs/>
      <w:sz w:val="16"/>
      <w:szCs w:val="16"/>
    </w:rPr>
  </w:style>
  <w:style w:type="paragraph" w:customStyle="1" w:styleId="draggedcellie">
    <w:name w:val="draggedcellie"/>
    <w:basedOn w:val="Normal"/>
    <w:rsid w:val="00C128C4"/>
    <w:pPr>
      <w:pBdr>
        <w:top w:val="single" w:sz="24" w:space="0" w:color="808080"/>
        <w:left w:val="single" w:sz="24" w:space="0" w:color="808080"/>
        <w:bottom w:val="single" w:sz="24" w:space="0" w:color="808080"/>
        <w:right w:val="single" w:sz="24" w:space="0" w:color="808080"/>
      </w:pBdr>
      <w:shd w:val="clear" w:color="auto" w:fill="D3D3D3"/>
      <w:spacing w:before="100" w:beforeAutospacing="1" w:after="100" w:afterAutospacing="1"/>
      <w:jc w:val="center"/>
    </w:pPr>
    <w:rPr>
      <w:rFonts w:ascii="Arial Unicode MS" w:eastAsia="Arial Unicode MS" w:hAnsi="Arial Unicode MS" w:cs="Arial Unicode MS"/>
      <w:b/>
      <w:bCs/>
      <w:sz w:val="16"/>
      <w:szCs w:val="16"/>
    </w:rPr>
  </w:style>
  <w:style w:type="paragraph" w:customStyle="1" w:styleId="draggedtableie">
    <w:name w:val="draggedtableie"/>
    <w:basedOn w:val="Normal"/>
    <w:rsid w:val="00C128C4"/>
    <w:pPr>
      <w:pBdr>
        <w:top w:val="single" w:sz="24" w:space="0" w:color="808080"/>
        <w:left w:val="single" w:sz="24" w:space="0" w:color="808080"/>
        <w:bottom w:val="single" w:sz="24" w:space="0" w:color="808080"/>
        <w:right w:val="single" w:sz="24" w:space="0" w:color="808080"/>
      </w:pBdr>
      <w:spacing w:before="100" w:beforeAutospacing="1" w:after="100" w:afterAutospacing="1"/>
      <w:jc w:val="center"/>
    </w:pPr>
    <w:rPr>
      <w:rFonts w:ascii="Arial Unicode MS" w:eastAsia="Arial Unicode MS" w:hAnsi="Arial Unicode MS" w:cs="Arial Unicode MS"/>
      <w:b/>
      <w:bCs/>
      <w:sz w:val="16"/>
      <w:szCs w:val="16"/>
    </w:rPr>
  </w:style>
  <w:style w:type="paragraph" w:customStyle="1" w:styleId="nodropdraggedtableie">
    <w:name w:val="nodropdraggedtableie"/>
    <w:basedOn w:val="Normal"/>
    <w:rsid w:val="00C128C4"/>
    <w:pPr>
      <w:pBdr>
        <w:top w:val="single" w:sz="24" w:space="0" w:color="808080"/>
        <w:left w:val="single" w:sz="24" w:space="0" w:color="808080"/>
        <w:bottom w:val="single" w:sz="24" w:space="0" w:color="808080"/>
        <w:right w:val="single" w:sz="24" w:space="0" w:color="808080"/>
      </w:pBdr>
      <w:shd w:val="clear" w:color="auto" w:fill="D3D3D3"/>
      <w:spacing w:before="100" w:beforeAutospacing="1" w:after="100" w:afterAutospacing="1"/>
      <w:jc w:val="center"/>
    </w:pPr>
    <w:rPr>
      <w:rFonts w:ascii="Arial Unicode MS" w:eastAsia="Arial Unicode MS" w:hAnsi="Arial Unicode MS" w:cs="Arial Unicode MS"/>
      <w:b/>
      <w:bCs/>
      <w:sz w:val="16"/>
      <w:szCs w:val="16"/>
    </w:rPr>
  </w:style>
  <w:style w:type="paragraph" w:customStyle="1" w:styleId="nodropdraggedcellnav">
    <w:name w:val="nodropdraggedcellnav"/>
    <w:basedOn w:val="Normal"/>
    <w:rsid w:val="00C128C4"/>
    <w:pPr>
      <w:pBdr>
        <w:top w:val="single" w:sz="24" w:space="0" w:color="808080"/>
        <w:left w:val="single" w:sz="24" w:space="0" w:color="808080"/>
        <w:bottom w:val="single" w:sz="24" w:space="0" w:color="808080"/>
        <w:right w:val="single" w:sz="24" w:space="0" w:color="808080"/>
      </w:pBdr>
      <w:spacing w:before="100" w:beforeAutospacing="1" w:after="100" w:afterAutospacing="1"/>
      <w:jc w:val="center"/>
    </w:pPr>
    <w:rPr>
      <w:rFonts w:ascii="Arial Unicode MS" w:eastAsia="Arial Unicode MS" w:hAnsi="Arial Unicode MS" w:cs="Arial Unicode MS"/>
      <w:b/>
      <w:bCs/>
      <w:sz w:val="16"/>
      <w:szCs w:val="16"/>
    </w:rPr>
  </w:style>
  <w:style w:type="paragraph" w:customStyle="1" w:styleId="nodropdraggedcellie">
    <w:name w:val="nodropdraggedcellie"/>
    <w:basedOn w:val="Normal"/>
    <w:rsid w:val="00C128C4"/>
    <w:pPr>
      <w:pBdr>
        <w:top w:val="single" w:sz="24" w:space="0" w:color="808080"/>
        <w:left w:val="single" w:sz="24" w:space="0" w:color="808080"/>
        <w:bottom w:val="single" w:sz="24" w:space="0" w:color="808080"/>
        <w:right w:val="single" w:sz="24" w:space="0" w:color="808080"/>
      </w:pBdr>
      <w:shd w:val="clear" w:color="auto" w:fill="D3D3D3"/>
      <w:spacing w:before="100" w:beforeAutospacing="1" w:after="100" w:afterAutospacing="1"/>
      <w:jc w:val="center"/>
    </w:pPr>
    <w:rPr>
      <w:rFonts w:ascii="Arial Unicode MS" w:eastAsia="Arial Unicode MS" w:hAnsi="Arial Unicode MS" w:cs="Arial Unicode MS"/>
      <w:b/>
      <w:bCs/>
      <w:sz w:val="16"/>
      <w:szCs w:val="16"/>
    </w:rPr>
  </w:style>
  <w:style w:type="paragraph" w:customStyle="1" w:styleId="selectcolumns">
    <w:name w:val="selectcolumns"/>
    <w:basedOn w:val="Normal"/>
    <w:rsid w:val="00C128C4"/>
    <w:pPr>
      <w:spacing w:before="100" w:beforeAutospacing="1" w:after="100" w:afterAutospacing="1"/>
      <w:jc w:val="left"/>
    </w:pPr>
    <w:rPr>
      <w:rFonts w:ascii="Arial Unicode MS" w:eastAsia="Arial Unicode MS" w:hAnsi="Arial Unicode MS" w:cs="Arial Unicode MS"/>
      <w:sz w:val="24"/>
      <w:szCs w:val="24"/>
    </w:rPr>
  </w:style>
  <w:style w:type="paragraph" w:customStyle="1" w:styleId="columndisabled">
    <w:name w:val="columndisabled"/>
    <w:basedOn w:val="Normal"/>
    <w:rsid w:val="00C128C4"/>
    <w:pPr>
      <w:shd w:val="clear" w:color="auto" w:fill="FFFFFF"/>
      <w:spacing w:before="100" w:beforeAutospacing="1" w:after="100" w:afterAutospacing="1"/>
      <w:jc w:val="left"/>
    </w:pPr>
    <w:rPr>
      <w:rFonts w:ascii="Arial Unicode MS" w:eastAsia="Arial Unicode MS" w:hAnsi="Arial Unicode MS" w:cs="Arial Unicode MS"/>
      <w:color w:val="999999"/>
      <w:sz w:val="24"/>
      <w:szCs w:val="24"/>
    </w:rPr>
  </w:style>
  <w:style w:type="paragraph" w:customStyle="1" w:styleId="errortitle">
    <w:name w:val="errortitle"/>
    <w:basedOn w:val="Normal"/>
    <w:rsid w:val="00C128C4"/>
    <w:pPr>
      <w:spacing w:before="100" w:beforeAutospacing="1" w:after="100" w:afterAutospacing="1"/>
      <w:jc w:val="left"/>
    </w:pPr>
    <w:rPr>
      <w:rFonts w:ascii="Arial Unicode MS" w:eastAsia="Arial Unicode MS" w:hAnsi="Arial Unicode MS" w:cs="Arial Unicode MS"/>
      <w:b/>
      <w:bCs/>
      <w:color w:val="333399"/>
      <w:sz w:val="20"/>
    </w:rPr>
  </w:style>
  <w:style w:type="paragraph" w:customStyle="1" w:styleId="errorinfo">
    <w:name w:val="errorinfo"/>
    <w:basedOn w:val="Normal"/>
    <w:rsid w:val="00C128C4"/>
    <w:pPr>
      <w:spacing w:before="100" w:beforeAutospacing="1" w:after="100" w:afterAutospacing="1"/>
      <w:jc w:val="left"/>
    </w:pPr>
    <w:rPr>
      <w:rFonts w:ascii="Arial Unicode MS" w:eastAsia="Arial Unicode MS" w:hAnsi="Arial Unicode MS" w:cs="Arial Unicode MS"/>
      <w:color w:val="000000"/>
      <w:sz w:val="16"/>
      <w:szCs w:val="16"/>
    </w:rPr>
  </w:style>
  <w:style w:type="paragraph" w:customStyle="1" w:styleId="errorcodes">
    <w:name w:val="errorcodes"/>
    <w:basedOn w:val="Normal"/>
    <w:rsid w:val="00C128C4"/>
    <w:pPr>
      <w:spacing w:before="100" w:beforeAutospacing="1" w:after="100" w:afterAutospacing="1"/>
      <w:jc w:val="left"/>
    </w:pPr>
    <w:rPr>
      <w:rFonts w:ascii="Arial Unicode MS" w:eastAsia="Arial Unicode MS" w:hAnsi="Arial Unicode MS" w:cs="Arial Unicode MS"/>
      <w:color w:val="000000"/>
      <w:sz w:val="16"/>
      <w:szCs w:val="16"/>
    </w:rPr>
  </w:style>
  <w:style w:type="paragraph" w:customStyle="1" w:styleId="errorfileline">
    <w:name w:val="errorfileline"/>
    <w:basedOn w:val="Normal"/>
    <w:rsid w:val="00C128C4"/>
    <w:pPr>
      <w:spacing w:before="100" w:beforeAutospacing="1" w:after="100" w:afterAutospacing="1"/>
      <w:jc w:val="left"/>
    </w:pPr>
    <w:rPr>
      <w:rFonts w:ascii="Arial Unicode MS" w:eastAsia="Arial Unicode MS" w:hAnsi="Arial Unicode MS" w:cs="Arial Unicode MS"/>
      <w:color w:val="000000"/>
      <w:sz w:val="16"/>
      <w:szCs w:val="16"/>
    </w:rPr>
  </w:style>
  <w:style w:type="paragraph" w:customStyle="1" w:styleId="errorsubinfo">
    <w:name w:val="errorsubinfo"/>
    <w:basedOn w:val="Normal"/>
    <w:rsid w:val="00C128C4"/>
    <w:pPr>
      <w:spacing w:before="170" w:after="100" w:afterAutospacing="1"/>
      <w:jc w:val="left"/>
    </w:pPr>
    <w:rPr>
      <w:rFonts w:ascii="Arial Unicode MS" w:eastAsia="Arial Unicode MS" w:hAnsi="Arial Unicode MS" w:cs="Arial Unicode MS"/>
      <w:color w:val="000000"/>
      <w:sz w:val="18"/>
      <w:szCs w:val="18"/>
    </w:rPr>
  </w:style>
  <w:style w:type="paragraph" w:customStyle="1" w:styleId="errordetailssub">
    <w:name w:val="errordetailssub"/>
    <w:basedOn w:val="Normal"/>
    <w:rsid w:val="00C128C4"/>
    <w:pPr>
      <w:spacing w:before="100" w:beforeAutospacing="1" w:after="100" w:afterAutospacing="1"/>
      <w:ind w:left="454"/>
      <w:jc w:val="left"/>
    </w:pPr>
    <w:rPr>
      <w:rFonts w:ascii="Arial Unicode MS" w:eastAsia="Arial Unicode MS" w:hAnsi="Arial Unicode MS" w:cs="Arial Unicode MS"/>
      <w:color w:val="000000"/>
      <w:sz w:val="18"/>
      <w:szCs w:val="18"/>
    </w:rPr>
  </w:style>
  <w:style w:type="paragraph" w:customStyle="1" w:styleId="errordetailssubsub">
    <w:name w:val="errordetailssubsub"/>
    <w:basedOn w:val="Normal"/>
    <w:rsid w:val="00C128C4"/>
    <w:pPr>
      <w:spacing w:before="113" w:after="100" w:afterAutospacing="1"/>
      <w:ind w:left="454"/>
      <w:jc w:val="left"/>
    </w:pPr>
    <w:rPr>
      <w:rFonts w:ascii="Arial Unicode MS" w:eastAsia="Arial Unicode MS" w:hAnsi="Arial Unicode MS" w:cs="Arial Unicode MS"/>
      <w:color w:val="000000"/>
      <w:sz w:val="18"/>
      <w:szCs w:val="18"/>
    </w:rPr>
  </w:style>
  <w:style w:type="paragraph" w:customStyle="1" w:styleId="message">
    <w:name w:val="message"/>
    <w:basedOn w:val="Normal"/>
    <w:rsid w:val="00C128C4"/>
    <w:pPr>
      <w:spacing w:before="100" w:beforeAutospacing="1" w:after="100" w:afterAutospacing="1"/>
      <w:jc w:val="left"/>
    </w:pPr>
    <w:rPr>
      <w:rFonts w:ascii="Arial Unicode MS" w:eastAsia="Arial Unicode MS" w:hAnsi="Arial Unicode MS" w:cs="Arial Unicode MS"/>
      <w:color w:val="000000"/>
      <w:sz w:val="20"/>
    </w:rPr>
  </w:style>
  <w:style w:type="paragraph" w:customStyle="1" w:styleId="currentfolder">
    <w:name w:val="currentfolder"/>
    <w:basedOn w:val="Normal"/>
    <w:rsid w:val="00C128C4"/>
    <w:pPr>
      <w:shd w:val="clear" w:color="auto" w:fill="CCCCCC"/>
      <w:spacing w:before="100" w:beforeAutospacing="1" w:after="100" w:afterAutospacing="1"/>
      <w:jc w:val="left"/>
    </w:pPr>
    <w:rPr>
      <w:rFonts w:ascii="Arial Unicode MS" w:eastAsia="Arial Unicode MS" w:hAnsi="Arial Unicode MS" w:cs="Arial Unicode MS"/>
      <w:b/>
      <w:bCs/>
      <w:sz w:val="20"/>
    </w:rPr>
  </w:style>
  <w:style w:type="paragraph" w:customStyle="1" w:styleId="edittable">
    <w:name w:val="edittable"/>
    <w:basedOn w:val="Normal"/>
    <w:rsid w:val="00C128C4"/>
    <w:pPr>
      <w:spacing w:before="100" w:beforeAutospacing="1" w:after="100" w:afterAutospacing="1"/>
      <w:jc w:val="left"/>
    </w:pPr>
    <w:rPr>
      <w:rFonts w:ascii="Arial Unicode MS" w:eastAsia="Arial Unicode MS" w:hAnsi="Arial Unicode MS" w:cs="Arial Unicode MS"/>
      <w:sz w:val="20"/>
    </w:rPr>
  </w:style>
  <w:style w:type="paragraph" w:customStyle="1" w:styleId="edittablehdg">
    <w:name w:val="edittablehdg"/>
    <w:basedOn w:val="Normal"/>
    <w:rsid w:val="00C128C4"/>
    <w:pPr>
      <w:shd w:val="clear" w:color="auto" w:fill="FFCC66"/>
      <w:spacing w:before="100" w:beforeAutospacing="1" w:after="100" w:afterAutospacing="1"/>
      <w:jc w:val="left"/>
    </w:pPr>
    <w:rPr>
      <w:rFonts w:ascii="Arial Unicode MS" w:eastAsia="Arial Unicode MS" w:hAnsi="Arial Unicode MS" w:cs="Arial Unicode MS"/>
      <w:b/>
      <w:bCs/>
      <w:sz w:val="24"/>
      <w:szCs w:val="24"/>
    </w:rPr>
  </w:style>
  <w:style w:type="paragraph" w:customStyle="1" w:styleId="edittableitem">
    <w:name w:val="edittableitem"/>
    <w:basedOn w:val="Normal"/>
    <w:rsid w:val="00C128C4"/>
    <w:pPr>
      <w:shd w:val="clear" w:color="auto" w:fill="EEEEEE"/>
      <w:spacing w:before="100" w:beforeAutospacing="1" w:after="100" w:afterAutospacing="1"/>
      <w:jc w:val="left"/>
    </w:pPr>
    <w:rPr>
      <w:rFonts w:ascii="Arial Unicode MS" w:eastAsia="Arial Unicode MS" w:hAnsi="Arial Unicode MS" w:cs="Arial Unicode MS"/>
      <w:sz w:val="24"/>
      <w:szCs w:val="24"/>
    </w:rPr>
  </w:style>
  <w:style w:type="paragraph" w:customStyle="1" w:styleId="edittableaction">
    <w:name w:val="edittableaction"/>
    <w:basedOn w:val="Normal"/>
    <w:rsid w:val="00C128C4"/>
    <w:pPr>
      <w:shd w:val="clear" w:color="auto" w:fill="EEEEEE"/>
      <w:spacing w:before="100" w:beforeAutospacing="1" w:after="100" w:afterAutospacing="1"/>
      <w:jc w:val="left"/>
    </w:pPr>
    <w:rPr>
      <w:rFonts w:ascii="Arial Unicode MS" w:eastAsia="Arial Unicode MS" w:hAnsi="Arial Unicode MS" w:cs="Arial Unicode MS"/>
      <w:sz w:val="24"/>
      <w:szCs w:val="24"/>
    </w:rPr>
  </w:style>
  <w:style w:type="paragraph" w:customStyle="1" w:styleId="stylecell">
    <w:name w:val="stylecell"/>
    <w:basedOn w:val="Normal"/>
    <w:rsid w:val="00C128C4"/>
    <w:pPr>
      <w:spacing w:before="100" w:beforeAutospacing="1" w:after="100" w:afterAutospacing="1"/>
      <w:jc w:val="left"/>
    </w:pPr>
    <w:rPr>
      <w:rFonts w:ascii="Arial Unicode MS" w:eastAsia="Arial Unicode MS" w:hAnsi="Arial Unicode MS" w:cs="Arial Unicode MS"/>
      <w:sz w:val="16"/>
      <w:szCs w:val="16"/>
    </w:rPr>
  </w:style>
  <w:style w:type="paragraph" w:customStyle="1" w:styleId="stylelink">
    <w:name w:val="stylelink"/>
    <w:basedOn w:val="Normal"/>
    <w:rsid w:val="00C128C4"/>
    <w:pPr>
      <w:spacing w:before="100" w:beforeAutospacing="1" w:after="100" w:afterAutospacing="1"/>
      <w:jc w:val="left"/>
    </w:pPr>
    <w:rPr>
      <w:rFonts w:ascii="Arial Unicode MS" w:eastAsia="Arial Unicode MS" w:hAnsi="Arial Unicode MS" w:cs="Arial Unicode MS"/>
      <w:color w:val="333399"/>
      <w:sz w:val="24"/>
      <w:szCs w:val="24"/>
      <w:u w:val="single"/>
    </w:rPr>
  </w:style>
  <w:style w:type="paragraph" w:customStyle="1" w:styleId="askresults">
    <w:name w:val="askresults"/>
    <w:basedOn w:val="Normal"/>
    <w:rsid w:val="00C128C4"/>
    <w:pPr>
      <w:spacing w:before="100" w:beforeAutospacing="1" w:after="100" w:afterAutospacing="1"/>
      <w:jc w:val="left"/>
    </w:pPr>
    <w:rPr>
      <w:rFonts w:ascii="Verdana" w:eastAsia="Arial Unicode MS" w:hAnsi="Verdana" w:cs="Arial Unicode MS"/>
      <w:b/>
      <w:bCs/>
      <w:i/>
      <w:iCs/>
      <w:color w:val="6699CC"/>
      <w:sz w:val="20"/>
    </w:rPr>
  </w:style>
  <w:style w:type="paragraph" w:customStyle="1" w:styleId="titlesep">
    <w:name w:val="titlesep"/>
    <w:basedOn w:val="Normal"/>
    <w:rsid w:val="00C128C4"/>
    <w:pPr>
      <w:shd w:val="clear" w:color="auto" w:fill="CFC7FF"/>
      <w:spacing w:before="100" w:beforeAutospacing="1" w:after="100" w:afterAutospacing="1"/>
      <w:jc w:val="left"/>
    </w:pPr>
    <w:rPr>
      <w:rFonts w:ascii="Arial Unicode MS" w:eastAsia="Arial Unicode MS" w:hAnsi="Arial Unicode MS" w:cs="Arial Unicode MS"/>
      <w:sz w:val="24"/>
      <w:szCs w:val="24"/>
    </w:rPr>
  </w:style>
  <w:style w:type="paragraph" w:customStyle="1" w:styleId="filtertable">
    <w:name w:val="filtertable"/>
    <w:basedOn w:val="Normal"/>
    <w:rsid w:val="00C128C4"/>
    <w:pPr>
      <w:shd w:val="clear" w:color="auto" w:fill="FFFFFF"/>
      <w:spacing w:before="100" w:beforeAutospacing="1" w:after="100" w:afterAutospacing="1"/>
      <w:jc w:val="left"/>
    </w:pPr>
    <w:rPr>
      <w:rFonts w:ascii="Arial Unicode MS" w:eastAsia="Arial Unicode MS" w:hAnsi="Arial Unicode MS" w:cs="Arial Unicode MS"/>
      <w:sz w:val="16"/>
      <w:szCs w:val="16"/>
    </w:rPr>
  </w:style>
  <w:style w:type="paragraph" w:customStyle="1" w:styleId="filterpath">
    <w:name w:val="filterpath"/>
    <w:basedOn w:val="Normal"/>
    <w:rsid w:val="00C128C4"/>
    <w:pPr>
      <w:spacing w:before="100" w:beforeAutospacing="1" w:after="100" w:afterAutospacing="1"/>
      <w:jc w:val="left"/>
    </w:pPr>
    <w:rPr>
      <w:rFonts w:ascii="Arial Unicode MS" w:eastAsia="Arial Unicode MS" w:hAnsi="Arial Unicode MS" w:cs="Arial Unicode MS"/>
      <w:sz w:val="20"/>
    </w:rPr>
  </w:style>
  <w:style w:type="paragraph" w:customStyle="1" w:styleId="filterop">
    <w:name w:val="filterop"/>
    <w:basedOn w:val="Normal"/>
    <w:rsid w:val="00C128C4"/>
    <w:pPr>
      <w:pBdr>
        <w:top w:val="single" w:sz="24" w:space="0" w:color="FFFFFF"/>
        <w:left w:val="single" w:sz="24" w:space="0" w:color="FFFFFF"/>
        <w:bottom w:val="single" w:sz="24" w:space="0" w:color="FFFFFF"/>
        <w:right w:val="single" w:sz="24" w:space="0" w:color="FFFFFF"/>
      </w:pBdr>
      <w:shd w:val="clear" w:color="auto" w:fill="FFFFFF"/>
      <w:spacing w:before="100" w:beforeAutospacing="1" w:after="100" w:afterAutospacing="1"/>
      <w:jc w:val="left"/>
    </w:pPr>
    <w:rPr>
      <w:rFonts w:ascii="Arial Unicode MS" w:eastAsia="Arial Unicode MS" w:hAnsi="Arial Unicode MS" w:cs="Arial Unicode MS"/>
      <w:sz w:val="16"/>
      <w:szCs w:val="16"/>
    </w:rPr>
  </w:style>
  <w:style w:type="paragraph" w:customStyle="1" w:styleId="subfilter">
    <w:name w:val="subfilter"/>
    <w:basedOn w:val="Normal"/>
    <w:rsid w:val="00C128C4"/>
    <w:pPr>
      <w:pBdr>
        <w:top w:val="single" w:sz="24" w:space="0" w:color="FFFFFF"/>
        <w:left w:val="single" w:sz="24" w:space="0" w:color="FFFFFF"/>
        <w:bottom w:val="single" w:sz="24" w:space="0" w:color="FFFFFF"/>
        <w:right w:val="single" w:sz="24" w:space="0" w:color="FFFFFF"/>
      </w:pBdr>
      <w:shd w:val="clear" w:color="auto" w:fill="FFFFFF"/>
      <w:spacing w:before="100" w:beforeAutospacing="1" w:after="100" w:afterAutospacing="1"/>
      <w:jc w:val="left"/>
    </w:pPr>
    <w:rPr>
      <w:rFonts w:ascii="Arial Unicode MS" w:eastAsia="Arial Unicode MS" w:hAnsi="Arial Unicode MS" w:cs="Arial Unicode MS"/>
      <w:sz w:val="16"/>
      <w:szCs w:val="16"/>
    </w:rPr>
  </w:style>
  <w:style w:type="paragraph" w:customStyle="1" w:styleId="buttonitem">
    <w:name w:val="buttonitem"/>
    <w:basedOn w:val="Normal"/>
    <w:rsid w:val="00C128C4"/>
    <w:pPr>
      <w:spacing w:before="100" w:beforeAutospacing="1" w:after="100" w:afterAutospacing="1"/>
      <w:jc w:val="left"/>
    </w:pPr>
    <w:rPr>
      <w:rFonts w:ascii="Arial Unicode MS" w:eastAsia="Arial Unicode MS" w:hAnsi="Arial Unicode MS" w:cs="Arial Unicode MS"/>
      <w:sz w:val="24"/>
      <w:szCs w:val="24"/>
    </w:rPr>
  </w:style>
  <w:style w:type="paragraph" w:customStyle="1" w:styleId="answerstabstable">
    <w:name w:val="answerstabstable"/>
    <w:basedOn w:val="Normal"/>
    <w:rsid w:val="00C128C4"/>
    <w:pPr>
      <w:spacing w:before="100" w:beforeAutospacing="1" w:after="100" w:afterAutospacing="1"/>
      <w:jc w:val="left"/>
    </w:pPr>
    <w:rPr>
      <w:rFonts w:ascii="Arial Unicode MS" w:eastAsia="Arial Unicode MS" w:hAnsi="Arial Unicode MS" w:cs="Arial Unicode MS"/>
      <w:sz w:val="24"/>
      <w:szCs w:val="24"/>
    </w:rPr>
  </w:style>
  <w:style w:type="paragraph" w:customStyle="1" w:styleId="answerstabsrow">
    <w:name w:val="answerstabsrow"/>
    <w:basedOn w:val="Normal"/>
    <w:rsid w:val="00C128C4"/>
    <w:pPr>
      <w:spacing w:before="100" w:beforeAutospacing="1" w:after="100" w:afterAutospacing="1"/>
      <w:jc w:val="left"/>
      <w:textAlignment w:val="bottom"/>
    </w:pPr>
    <w:rPr>
      <w:rFonts w:ascii="Arial Unicode MS" w:eastAsia="Arial Unicode MS" w:hAnsi="Arial Unicode MS" w:cs="Arial Unicode MS"/>
      <w:sz w:val="24"/>
      <w:szCs w:val="24"/>
    </w:rPr>
  </w:style>
  <w:style w:type="paragraph" w:customStyle="1" w:styleId="welcometextcell">
    <w:name w:val="welcometextcell"/>
    <w:basedOn w:val="Normal"/>
    <w:rsid w:val="00C128C4"/>
    <w:pPr>
      <w:spacing w:before="100" w:beforeAutospacing="1" w:after="100" w:afterAutospacing="1"/>
      <w:jc w:val="right"/>
      <w:textAlignment w:val="bottom"/>
    </w:pPr>
    <w:rPr>
      <w:rFonts w:ascii="Arial Unicode MS" w:eastAsia="Arial Unicode MS" w:hAnsi="Arial Unicode MS" w:cs="Arial Unicode MS"/>
      <w:b/>
      <w:bCs/>
      <w:sz w:val="16"/>
      <w:szCs w:val="16"/>
    </w:rPr>
  </w:style>
  <w:style w:type="paragraph" w:customStyle="1" w:styleId="welcomelink">
    <w:name w:val="welcomelink"/>
    <w:basedOn w:val="Normal"/>
    <w:rsid w:val="00C128C4"/>
    <w:pPr>
      <w:spacing w:before="100" w:beforeAutospacing="1" w:after="100" w:afterAutospacing="1"/>
      <w:jc w:val="left"/>
    </w:pPr>
    <w:rPr>
      <w:rFonts w:ascii="Arial Unicode MS" w:eastAsia="Arial Unicode MS" w:hAnsi="Arial Unicode MS" w:cs="Arial Unicode MS"/>
      <w:sz w:val="16"/>
      <w:szCs w:val="16"/>
    </w:rPr>
  </w:style>
  <w:style w:type="paragraph" w:customStyle="1" w:styleId="alertlink">
    <w:name w:val="alertlink"/>
    <w:basedOn w:val="Normal"/>
    <w:rsid w:val="00C128C4"/>
    <w:pPr>
      <w:spacing w:before="100" w:beforeAutospacing="1" w:after="100" w:afterAutospacing="1"/>
      <w:jc w:val="left"/>
    </w:pPr>
    <w:rPr>
      <w:rFonts w:ascii="Arial Unicode MS" w:eastAsia="Arial Unicode MS" w:hAnsi="Arial Unicode MS" w:cs="Arial Unicode MS"/>
      <w:sz w:val="16"/>
      <w:szCs w:val="16"/>
    </w:rPr>
  </w:style>
  <w:style w:type="paragraph" w:customStyle="1" w:styleId="resultlinkscell">
    <w:name w:val="resultlinkscell"/>
    <w:basedOn w:val="Normal"/>
    <w:rsid w:val="00C128C4"/>
    <w:pPr>
      <w:spacing w:before="100" w:beforeAutospacing="1" w:after="100" w:afterAutospacing="1"/>
      <w:jc w:val="left"/>
    </w:pPr>
    <w:rPr>
      <w:rFonts w:ascii="Arial Unicode MS" w:eastAsia="Arial Unicode MS" w:hAnsi="Arial Unicode MS" w:cs="Arial Unicode MS"/>
      <w:sz w:val="16"/>
      <w:szCs w:val="16"/>
    </w:rPr>
  </w:style>
  <w:style w:type="paragraph" w:customStyle="1" w:styleId="addviewtable">
    <w:name w:val="addviewtable"/>
    <w:basedOn w:val="Normal"/>
    <w:rsid w:val="00C128C4"/>
    <w:pPr>
      <w:spacing w:before="100" w:beforeAutospacing="1" w:after="100" w:afterAutospacing="1"/>
      <w:jc w:val="left"/>
    </w:pPr>
    <w:rPr>
      <w:rFonts w:ascii="Arial Unicode MS" w:eastAsia="Arial Unicode MS" w:hAnsi="Arial Unicode MS" w:cs="Arial Unicode MS"/>
      <w:sz w:val="18"/>
      <w:szCs w:val="18"/>
    </w:rPr>
  </w:style>
  <w:style w:type="paragraph" w:customStyle="1" w:styleId="refcell">
    <w:name w:val="refcell"/>
    <w:basedOn w:val="Normal"/>
    <w:rsid w:val="00C128C4"/>
    <w:pPr>
      <w:spacing w:before="100" w:beforeAutospacing="1" w:after="100" w:afterAutospacing="1"/>
      <w:jc w:val="left"/>
    </w:pPr>
    <w:rPr>
      <w:rFonts w:ascii="Arial Unicode MS" w:eastAsia="Arial Unicode MS" w:hAnsi="Arial Unicode MS" w:cs="Arial Unicode MS"/>
      <w:sz w:val="16"/>
      <w:szCs w:val="16"/>
    </w:rPr>
  </w:style>
  <w:style w:type="paragraph" w:customStyle="1" w:styleId="rbsheettoptable">
    <w:name w:val="rbsheettoptable"/>
    <w:basedOn w:val="Normal"/>
    <w:rsid w:val="00C128C4"/>
    <w:pPr>
      <w:spacing w:before="100" w:beforeAutospacing="1" w:after="100" w:afterAutospacing="1"/>
      <w:jc w:val="left"/>
    </w:pPr>
    <w:rPr>
      <w:rFonts w:ascii="Arial Unicode MS" w:eastAsia="Arial Unicode MS" w:hAnsi="Arial Unicode MS" w:cs="Arial Unicode MS"/>
      <w:sz w:val="24"/>
      <w:szCs w:val="24"/>
    </w:rPr>
  </w:style>
  <w:style w:type="paragraph" w:customStyle="1" w:styleId="sqlentry">
    <w:name w:val="sqlentry"/>
    <w:basedOn w:val="Normal"/>
    <w:rsid w:val="00C128C4"/>
    <w:pPr>
      <w:spacing w:before="100" w:beforeAutospacing="1" w:after="100" w:afterAutospacing="1"/>
      <w:jc w:val="left"/>
    </w:pPr>
    <w:rPr>
      <w:rFonts w:ascii="Arial Unicode MS" w:eastAsia="Arial Unicode MS" w:hAnsi="Arial Unicode MS" w:cs="Arial Unicode MS"/>
      <w:sz w:val="24"/>
      <w:szCs w:val="24"/>
    </w:rPr>
  </w:style>
  <w:style w:type="paragraph" w:customStyle="1" w:styleId="sqldisplay">
    <w:name w:val="sqldisplay"/>
    <w:basedOn w:val="Normal"/>
    <w:rsid w:val="00C128C4"/>
    <w:pPr>
      <w:spacing w:before="100" w:beforeAutospacing="1" w:after="100" w:afterAutospacing="1"/>
      <w:jc w:val="left"/>
    </w:pPr>
    <w:rPr>
      <w:rFonts w:ascii="Arial Unicode MS" w:eastAsia="Arial Unicode MS" w:hAnsi="Arial Unicode MS" w:cs="Arial Unicode MS"/>
      <w:sz w:val="24"/>
      <w:szCs w:val="24"/>
    </w:rPr>
  </w:style>
  <w:style w:type="paragraph" w:customStyle="1" w:styleId="nqsodbcerror">
    <w:name w:val="nqsodbcerror"/>
    <w:basedOn w:val="Normal"/>
    <w:rsid w:val="00C128C4"/>
    <w:pPr>
      <w:spacing w:before="100" w:beforeAutospacing="1" w:after="100" w:afterAutospacing="1"/>
      <w:jc w:val="left"/>
    </w:pPr>
    <w:rPr>
      <w:rFonts w:ascii="Arial Unicode MS" w:eastAsia="Arial Unicode MS" w:hAnsi="Arial Unicode MS" w:cs="Arial Unicode MS"/>
      <w:sz w:val="24"/>
      <w:szCs w:val="24"/>
    </w:rPr>
  </w:style>
  <w:style w:type="paragraph" w:customStyle="1" w:styleId="nqservererror">
    <w:name w:val="nqservererror"/>
    <w:basedOn w:val="Normal"/>
    <w:rsid w:val="00C128C4"/>
    <w:pPr>
      <w:spacing w:before="100" w:beforeAutospacing="1" w:after="100" w:afterAutospacing="1"/>
      <w:jc w:val="left"/>
    </w:pPr>
    <w:rPr>
      <w:rFonts w:ascii="Arial Unicode MS" w:eastAsia="Arial Unicode MS" w:hAnsi="Arial Unicode MS" w:cs="Arial Unicode MS"/>
      <w:sz w:val="24"/>
      <w:szCs w:val="24"/>
    </w:rPr>
  </w:style>
  <w:style w:type="paragraph" w:customStyle="1" w:styleId="gobody">
    <w:name w:val="gobody"/>
    <w:basedOn w:val="Normal"/>
    <w:rsid w:val="00C128C4"/>
    <w:pPr>
      <w:shd w:val="clear" w:color="auto" w:fill="FFFFFF"/>
      <w:spacing w:before="100" w:beforeAutospacing="1" w:after="100" w:afterAutospacing="1"/>
      <w:jc w:val="left"/>
    </w:pPr>
    <w:rPr>
      <w:rFonts w:ascii="Arial" w:eastAsia="Arial Unicode MS" w:hAnsi="Arial" w:cs="Arial"/>
      <w:sz w:val="24"/>
      <w:szCs w:val="24"/>
    </w:rPr>
  </w:style>
  <w:style w:type="paragraph" w:customStyle="1" w:styleId="printbody">
    <w:name w:val="printbody"/>
    <w:basedOn w:val="Normal"/>
    <w:rsid w:val="00C128C4"/>
    <w:pPr>
      <w:shd w:val="clear" w:color="auto" w:fill="FFFFFF"/>
      <w:spacing w:before="100" w:beforeAutospacing="1" w:after="100" w:afterAutospacing="1"/>
      <w:jc w:val="left"/>
    </w:pPr>
    <w:rPr>
      <w:rFonts w:ascii="Arial" w:eastAsia="Arial Unicode MS" w:hAnsi="Arial" w:cs="Arial"/>
      <w:sz w:val="24"/>
      <w:szCs w:val="24"/>
    </w:rPr>
  </w:style>
  <w:style w:type="paragraph" w:customStyle="1" w:styleId="deliverybody">
    <w:name w:val="deliverybody"/>
    <w:basedOn w:val="Normal"/>
    <w:rsid w:val="00C128C4"/>
    <w:pPr>
      <w:shd w:val="clear" w:color="auto" w:fill="FFFFFF"/>
      <w:spacing w:before="100" w:beforeAutospacing="1" w:after="100" w:afterAutospacing="1"/>
      <w:jc w:val="left"/>
    </w:pPr>
    <w:rPr>
      <w:rFonts w:ascii="Arial" w:eastAsia="Arial Unicode MS" w:hAnsi="Arial" w:cs="Arial"/>
      <w:sz w:val="24"/>
      <w:szCs w:val="24"/>
    </w:rPr>
  </w:style>
  <w:style w:type="paragraph" w:customStyle="1" w:styleId="nav">
    <w:name w:val="nav"/>
    <w:basedOn w:val="Normal"/>
    <w:rsid w:val="00C128C4"/>
    <w:pPr>
      <w:spacing w:before="100" w:beforeAutospacing="1" w:after="100" w:afterAutospacing="1"/>
      <w:jc w:val="left"/>
    </w:pPr>
    <w:rPr>
      <w:rFonts w:ascii="Arial Unicode MS" w:eastAsia="Arial Unicode MS" w:hAnsi="Arial Unicode MS" w:cs="Arial Unicode MS"/>
      <w:sz w:val="24"/>
      <w:szCs w:val="24"/>
      <w:u w:val="single"/>
    </w:rPr>
  </w:style>
  <w:style w:type="paragraph" w:customStyle="1" w:styleId="promptlink">
    <w:name w:val="promptlink"/>
    <w:basedOn w:val="Normal"/>
    <w:rsid w:val="00C128C4"/>
    <w:pPr>
      <w:spacing w:before="100" w:beforeAutospacing="1" w:after="100" w:afterAutospacing="1"/>
      <w:jc w:val="left"/>
    </w:pPr>
    <w:rPr>
      <w:rFonts w:ascii="Arial Unicode MS" w:eastAsia="Arial Unicode MS" w:hAnsi="Arial Unicode MS" w:cs="Arial Unicode MS"/>
      <w:sz w:val="18"/>
      <w:szCs w:val="18"/>
    </w:rPr>
  </w:style>
  <w:style w:type="paragraph" w:customStyle="1" w:styleId="xspan">
    <w:name w:val="xspan"/>
    <w:basedOn w:val="Normal"/>
    <w:rsid w:val="00C128C4"/>
    <w:pPr>
      <w:spacing w:before="100" w:beforeAutospacing="1" w:after="100" w:afterAutospacing="1"/>
      <w:jc w:val="left"/>
    </w:pPr>
    <w:rPr>
      <w:rFonts w:ascii="Arial Unicode MS" w:eastAsia="Arial Unicode MS" w:hAnsi="Arial Unicode MS" w:cs="Arial Unicode MS"/>
      <w:sz w:val="24"/>
      <w:szCs w:val="24"/>
    </w:rPr>
  </w:style>
  <w:style w:type="paragraph" w:customStyle="1" w:styleId="xt">
    <w:name w:val="xt"/>
    <w:basedOn w:val="Normal"/>
    <w:rsid w:val="00C128C4"/>
    <w:pPr>
      <w:spacing w:before="100" w:beforeAutospacing="1" w:after="100" w:afterAutospacing="1"/>
      <w:jc w:val="left"/>
    </w:pPr>
    <w:rPr>
      <w:rFonts w:ascii="Arial Unicode MS" w:eastAsia="Arial Unicode MS" w:hAnsi="Arial Unicode MS" w:cs="Arial Unicode MS"/>
      <w:sz w:val="24"/>
      <w:szCs w:val="24"/>
    </w:rPr>
  </w:style>
  <w:style w:type="paragraph" w:customStyle="1" w:styleId="xdc">
    <w:name w:val="xdc"/>
    <w:basedOn w:val="Normal"/>
    <w:rsid w:val="00C128C4"/>
    <w:pPr>
      <w:spacing w:before="100" w:beforeAutospacing="1" w:after="100" w:afterAutospacing="1"/>
      <w:jc w:val="left"/>
    </w:pPr>
    <w:rPr>
      <w:rFonts w:ascii="Arial Unicode MS" w:eastAsia="Arial Unicode MS" w:hAnsi="Arial Unicode MS" w:cs="Arial Unicode MS"/>
      <w:sz w:val="24"/>
      <w:szCs w:val="24"/>
    </w:rPr>
  </w:style>
  <w:style w:type="paragraph" w:customStyle="1" w:styleId="xmc">
    <w:name w:val="xmc"/>
    <w:basedOn w:val="Normal"/>
    <w:rsid w:val="00C128C4"/>
    <w:pPr>
      <w:spacing w:before="100" w:beforeAutospacing="1" w:after="100" w:afterAutospacing="1"/>
      <w:jc w:val="left"/>
    </w:pPr>
    <w:rPr>
      <w:rFonts w:ascii="Arial Unicode MS" w:eastAsia="Arial Unicode MS" w:hAnsi="Arial Unicode MS" w:cs="Arial Unicode MS"/>
      <w:sz w:val="24"/>
      <w:szCs w:val="24"/>
    </w:rPr>
  </w:style>
  <w:style w:type="paragraph" w:customStyle="1" w:styleId="xnt">
    <w:name w:val="xnt"/>
    <w:basedOn w:val="Normal"/>
    <w:rsid w:val="00C128C4"/>
    <w:pPr>
      <w:spacing w:before="100" w:beforeAutospacing="1" w:after="100" w:afterAutospacing="1"/>
      <w:jc w:val="left"/>
    </w:pPr>
    <w:rPr>
      <w:rFonts w:ascii="Arial Unicode MS" w:eastAsia="Arial Unicode MS" w:hAnsi="Arial Unicode MS" w:cs="Arial Unicode MS"/>
      <w:sz w:val="24"/>
      <w:szCs w:val="24"/>
    </w:rPr>
  </w:style>
  <w:style w:type="paragraph" w:customStyle="1" w:styleId="xnmc">
    <w:name w:val="xnmc"/>
    <w:basedOn w:val="Normal"/>
    <w:rsid w:val="00C128C4"/>
    <w:pPr>
      <w:spacing w:before="100" w:beforeAutospacing="1" w:after="100" w:afterAutospacing="1"/>
      <w:jc w:val="left"/>
    </w:pPr>
    <w:rPr>
      <w:rFonts w:ascii="Arial Unicode MS" w:eastAsia="Arial Unicode MS" w:hAnsi="Arial Unicode MS" w:cs="Arial Unicode MS"/>
      <w:sz w:val="24"/>
      <w:szCs w:val="24"/>
    </w:rPr>
  </w:style>
  <w:style w:type="paragraph" w:customStyle="1" w:styleId="pivottable">
    <w:name w:val="pivottable"/>
    <w:basedOn w:val="Normal"/>
    <w:rsid w:val="00C128C4"/>
    <w:pPr>
      <w:pBdr>
        <w:top w:val="single" w:sz="24" w:space="0" w:color="DDDDDD"/>
        <w:left w:val="single" w:sz="24" w:space="0" w:color="DDDDDD"/>
        <w:bottom w:val="single" w:sz="24" w:space="0" w:color="DDDDDD"/>
        <w:right w:val="single" w:sz="24" w:space="0" w:color="DDDDDD"/>
      </w:pBdr>
      <w:spacing w:before="100" w:beforeAutospacing="1" w:after="100" w:afterAutospacing="1"/>
      <w:jc w:val="left"/>
    </w:pPr>
    <w:rPr>
      <w:rFonts w:ascii="Arial Unicode MS" w:eastAsia="Arial Unicode MS" w:hAnsi="Arial Unicode MS" w:cs="Arial Unicode MS"/>
      <w:sz w:val="16"/>
      <w:szCs w:val="16"/>
    </w:rPr>
  </w:style>
  <w:style w:type="paragraph" w:customStyle="1" w:styleId="ptpagelabelcell">
    <w:name w:val="ptpagelabelcell"/>
    <w:basedOn w:val="Normal"/>
    <w:rsid w:val="00C128C4"/>
    <w:pPr>
      <w:pBdr>
        <w:top w:val="single" w:sz="24" w:space="0" w:color="000066"/>
        <w:left w:val="single" w:sz="24" w:space="0" w:color="000066"/>
        <w:bottom w:val="single" w:sz="24" w:space="0" w:color="000066"/>
        <w:right w:val="single" w:sz="24" w:space="0" w:color="000066"/>
      </w:pBdr>
      <w:spacing w:before="100" w:beforeAutospacing="1" w:after="100" w:afterAutospacing="1"/>
      <w:jc w:val="left"/>
    </w:pPr>
    <w:rPr>
      <w:rFonts w:ascii="Arial Unicode MS" w:eastAsia="Arial Unicode MS" w:hAnsi="Arial Unicode MS" w:cs="Arial Unicode MS"/>
      <w:sz w:val="16"/>
      <w:szCs w:val="16"/>
    </w:rPr>
  </w:style>
  <w:style w:type="paragraph" w:customStyle="1" w:styleId="ptsectstable">
    <w:name w:val="ptsectstable"/>
    <w:basedOn w:val="Normal"/>
    <w:rsid w:val="00C128C4"/>
    <w:pPr>
      <w:spacing w:before="100" w:beforeAutospacing="1" w:after="100" w:afterAutospacing="1"/>
      <w:jc w:val="left"/>
    </w:pPr>
    <w:rPr>
      <w:rFonts w:ascii="Arial Unicode MS" w:eastAsia="Arial Unicode MS" w:hAnsi="Arial Unicode MS" w:cs="Arial Unicode MS"/>
      <w:sz w:val="24"/>
      <w:szCs w:val="24"/>
    </w:rPr>
  </w:style>
  <w:style w:type="paragraph" w:customStyle="1" w:styleId="ptsectlabelcell">
    <w:name w:val="ptsectlabelcell"/>
    <w:basedOn w:val="Normal"/>
    <w:rsid w:val="00C128C4"/>
    <w:pPr>
      <w:pBdr>
        <w:top w:val="single" w:sz="24" w:space="0" w:color="000066"/>
      </w:pBdr>
      <w:spacing w:before="100" w:beforeAutospacing="1" w:after="100" w:afterAutospacing="1"/>
      <w:jc w:val="left"/>
    </w:pPr>
    <w:rPr>
      <w:rFonts w:ascii="Arial Unicode MS" w:eastAsia="Arial Unicode MS" w:hAnsi="Arial Unicode MS" w:cs="Arial Unicode MS"/>
      <w:b/>
      <w:bCs/>
      <w:color w:val="003366"/>
      <w:sz w:val="16"/>
      <w:szCs w:val="16"/>
    </w:rPr>
  </w:style>
  <w:style w:type="paragraph" w:customStyle="1" w:styleId="ptcollabelrow">
    <w:name w:val="ptcollabelrow"/>
    <w:basedOn w:val="Normal"/>
    <w:rsid w:val="00C128C4"/>
    <w:pPr>
      <w:shd w:val="clear" w:color="auto" w:fill="FFFFFF"/>
      <w:spacing w:before="100" w:beforeAutospacing="1" w:after="100" w:afterAutospacing="1"/>
      <w:jc w:val="left"/>
      <w:textAlignment w:val="bottom"/>
    </w:pPr>
    <w:rPr>
      <w:rFonts w:ascii="Arial Unicode MS" w:eastAsia="Arial Unicode MS" w:hAnsi="Arial Unicode MS" w:cs="Arial Unicode MS"/>
      <w:sz w:val="16"/>
      <w:szCs w:val="16"/>
    </w:rPr>
  </w:style>
  <w:style w:type="paragraph" w:customStyle="1" w:styleId="ptrh">
    <w:name w:val="ptrh"/>
    <w:basedOn w:val="Normal"/>
    <w:rsid w:val="00C128C4"/>
    <w:pPr>
      <w:pBdr>
        <w:top w:val="single" w:sz="24" w:space="0" w:color="DDDDDD"/>
        <w:left w:val="single" w:sz="24" w:space="0" w:color="DDDDDD"/>
        <w:bottom w:val="single" w:sz="24" w:space="0" w:color="DDDDDD"/>
        <w:right w:val="single" w:sz="24" w:space="0" w:color="DDDDDD"/>
      </w:pBdr>
      <w:shd w:val="clear" w:color="auto" w:fill="FFFFFF"/>
      <w:spacing w:before="100" w:beforeAutospacing="1" w:after="100" w:afterAutospacing="1"/>
      <w:jc w:val="left"/>
      <w:textAlignment w:val="bottom"/>
    </w:pPr>
    <w:rPr>
      <w:rFonts w:ascii="Arial Unicode MS" w:eastAsia="Arial Unicode MS" w:hAnsi="Arial Unicode MS" w:cs="Arial Unicode MS"/>
      <w:color w:val="AAAAAA"/>
      <w:sz w:val="16"/>
      <w:szCs w:val="16"/>
    </w:rPr>
  </w:style>
  <w:style w:type="paragraph" w:customStyle="1" w:styleId="ptindentcell">
    <w:name w:val="ptindentcell"/>
    <w:basedOn w:val="Normal"/>
    <w:rsid w:val="00C128C4"/>
    <w:pPr>
      <w:shd w:val="clear" w:color="auto" w:fill="FFFFFF"/>
      <w:spacing w:before="100" w:beforeAutospacing="1" w:after="100" w:afterAutospacing="1"/>
      <w:jc w:val="left"/>
    </w:pPr>
    <w:rPr>
      <w:rFonts w:ascii="Arial Unicode MS" w:eastAsia="Arial Unicode MS" w:hAnsi="Arial Unicode MS" w:cs="Arial Unicode MS"/>
      <w:sz w:val="24"/>
      <w:szCs w:val="24"/>
    </w:rPr>
  </w:style>
  <w:style w:type="paragraph" w:customStyle="1" w:styleId="ptsect2">
    <w:name w:val="ptsect2"/>
    <w:basedOn w:val="Normal"/>
    <w:rsid w:val="00C128C4"/>
    <w:pPr>
      <w:spacing w:before="100" w:beforeAutospacing="1" w:after="100" w:afterAutospacing="1"/>
      <w:jc w:val="left"/>
    </w:pPr>
    <w:rPr>
      <w:rFonts w:ascii="Arial Unicode MS" w:eastAsia="Arial Unicode MS" w:hAnsi="Arial Unicode MS" w:cs="Arial Unicode MS"/>
      <w:sz w:val="24"/>
      <w:szCs w:val="24"/>
    </w:rPr>
  </w:style>
  <w:style w:type="paragraph" w:customStyle="1" w:styleId="ptsect3">
    <w:name w:val="ptsect3"/>
    <w:basedOn w:val="Normal"/>
    <w:rsid w:val="00C128C4"/>
    <w:pPr>
      <w:spacing w:before="100" w:beforeAutospacing="1" w:after="100" w:afterAutospacing="1"/>
      <w:jc w:val="left"/>
    </w:pPr>
    <w:rPr>
      <w:rFonts w:ascii="Arial Unicode MS" w:eastAsia="Arial Unicode MS" w:hAnsi="Arial Unicode MS" w:cs="Arial Unicode MS"/>
      <w:sz w:val="24"/>
      <w:szCs w:val="24"/>
    </w:rPr>
  </w:style>
  <w:style w:type="paragraph" w:customStyle="1" w:styleId="ptsect4">
    <w:name w:val="ptsect4"/>
    <w:basedOn w:val="Normal"/>
    <w:rsid w:val="00C128C4"/>
    <w:pPr>
      <w:spacing w:before="100" w:beforeAutospacing="1" w:after="100" w:afterAutospacing="1"/>
      <w:jc w:val="left"/>
    </w:pPr>
    <w:rPr>
      <w:rFonts w:ascii="Arial Unicode MS" w:eastAsia="Arial Unicode MS" w:hAnsi="Arial Unicode MS" w:cs="Arial Unicode MS"/>
      <w:sz w:val="24"/>
      <w:szCs w:val="24"/>
    </w:rPr>
  </w:style>
  <w:style w:type="paragraph" w:customStyle="1" w:styleId="ptsect5">
    <w:name w:val="ptsect5"/>
    <w:basedOn w:val="Normal"/>
    <w:rsid w:val="00C128C4"/>
    <w:pPr>
      <w:spacing w:before="100" w:beforeAutospacing="1" w:after="100" w:afterAutospacing="1"/>
      <w:jc w:val="left"/>
    </w:pPr>
    <w:rPr>
      <w:rFonts w:ascii="Arial Unicode MS" w:eastAsia="Arial Unicode MS" w:hAnsi="Arial Unicode MS" w:cs="Arial Unicode MS"/>
      <w:sz w:val="24"/>
      <w:szCs w:val="24"/>
    </w:rPr>
  </w:style>
  <w:style w:type="paragraph" w:customStyle="1" w:styleId="ptsectx">
    <w:name w:val="ptsectx"/>
    <w:basedOn w:val="Normal"/>
    <w:rsid w:val="00C128C4"/>
    <w:pPr>
      <w:spacing w:before="100" w:beforeAutospacing="1" w:after="100" w:afterAutospacing="1"/>
      <w:jc w:val="left"/>
    </w:pPr>
    <w:rPr>
      <w:rFonts w:ascii="Arial Unicode MS" w:eastAsia="Arial Unicode MS" w:hAnsi="Arial Unicode MS" w:cs="Arial Unicode MS"/>
      <w:sz w:val="24"/>
      <w:szCs w:val="24"/>
    </w:rPr>
  </w:style>
  <w:style w:type="paragraph" w:customStyle="1" w:styleId="ptrow2t">
    <w:name w:val="ptrow2t"/>
    <w:basedOn w:val="Normal"/>
    <w:rsid w:val="00C128C4"/>
    <w:pPr>
      <w:pBdr>
        <w:top w:val="single" w:sz="24" w:space="2" w:color="BBBBBB"/>
        <w:left w:val="single" w:sz="24" w:space="2" w:color="BBBBBB"/>
        <w:bottom w:val="single" w:sz="24" w:space="2" w:color="BBBBBB"/>
        <w:right w:val="single" w:sz="24" w:space="2" w:color="BBBBBB"/>
      </w:pBdr>
      <w:shd w:val="clear" w:color="auto" w:fill="DDDDDD"/>
      <w:spacing w:before="100" w:beforeAutospacing="1" w:after="100" w:afterAutospacing="1"/>
      <w:jc w:val="left"/>
    </w:pPr>
    <w:rPr>
      <w:rFonts w:ascii="Arial Unicode MS" w:eastAsia="Arial Unicode MS" w:hAnsi="Arial Unicode MS" w:cs="Arial Unicode MS"/>
      <w:b/>
      <w:bCs/>
      <w:color w:val="000066"/>
      <w:sz w:val="16"/>
      <w:szCs w:val="16"/>
    </w:rPr>
  </w:style>
  <w:style w:type="paragraph" w:customStyle="1" w:styleId="ptrow3t">
    <w:name w:val="ptrow3t"/>
    <w:basedOn w:val="Normal"/>
    <w:rsid w:val="00C128C4"/>
    <w:pPr>
      <w:pBdr>
        <w:top w:val="single" w:sz="24" w:space="2" w:color="B7B7B7"/>
        <w:left w:val="single" w:sz="24" w:space="2" w:color="B7B7B7"/>
        <w:bottom w:val="single" w:sz="24" w:space="2" w:color="B7B7B7"/>
        <w:right w:val="single" w:sz="24" w:space="2" w:color="B7B7B7"/>
      </w:pBdr>
      <w:shd w:val="clear" w:color="auto" w:fill="D7D7D7"/>
      <w:spacing w:before="100" w:beforeAutospacing="1" w:after="100" w:afterAutospacing="1"/>
      <w:jc w:val="left"/>
    </w:pPr>
    <w:rPr>
      <w:rFonts w:ascii="Arial Unicode MS" w:eastAsia="Arial Unicode MS" w:hAnsi="Arial Unicode MS" w:cs="Arial Unicode MS"/>
      <w:b/>
      <w:bCs/>
      <w:color w:val="000066"/>
      <w:sz w:val="16"/>
      <w:szCs w:val="16"/>
    </w:rPr>
  </w:style>
  <w:style w:type="paragraph" w:customStyle="1" w:styleId="ptrow4t">
    <w:name w:val="ptrow4t"/>
    <w:basedOn w:val="Normal"/>
    <w:rsid w:val="00C128C4"/>
    <w:pPr>
      <w:pBdr>
        <w:top w:val="single" w:sz="24" w:space="2" w:color="AAAAAA"/>
        <w:left w:val="single" w:sz="24" w:space="2" w:color="AAAAAA"/>
        <w:bottom w:val="single" w:sz="24" w:space="2" w:color="AAAAAA"/>
        <w:right w:val="single" w:sz="24" w:space="2" w:color="AAAAAA"/>
      </w:pBdr>
      <w:shd w:val="clear" w:color="auto" w:fill="CCCCCC"/>
      <w:spacing w:before="100" w:beforeAutospacing="1" w:after="100" w:afterAutospacing="1"/>
      <w:jc w:val="left"/>
    </w:pPr>
    <w:rPr>
      <w:rFonts w:ascii="Arial Unicode MS" w:eastAsia="Arial Unicode MS" w:hAnsi="Arial Unicode MS" w:cs="Arial Unicode MS"/>
      <w:b/>
      <w:bCs/>
      <w:color w:val="000066"/>
      <w:sz w:val="16"/>
      <w:szCs w:val="16"/>
    </w:rPr>
  </w:style>
  <w:style w:type="paragraph" w:customStyle="1" w:styleId="ptrow5t">
    <w:name w:val="ptrow5t"/>
    <w:basedOn w:val="Normal"/>
    <w:rsid w:val="00C128C4"/>
    <w:pPr>
      <w:pBdr>
        <w:top w:val="single" w:sz="24" w:space="2" w:color="A7A7A7"/>
        <w:left w:val="single" w:sz="24" w:space="2" w:color="A7A7A7"/>
        <w:bottom w:val="single" w:sz="24" w:space="2" w:color="A7A7A7"/>
        <w:right w:val="single" w:sz="24" w:space="2" w:color="A7A7A7"/>
      </w:pBdr>
      <w:shd w:val="clear" w:color="auto" w:fill="C7C7C7"/>
      <w:spacing w:before="100" w:beforeAutospacing="1" w:after="100" w:afterAutospacing="1"/>
      <w:jc w:val="left"/>
    </w:pPr>
    <w:rPr>
      <w:rFonts w:ascii="Arial Unicode MS" w:eastAsia="Arial Unicode MS" w:hAnsi="Arial Unicode MS" w:cs="Arial Unicode MS"/>
      <w:b/>
      <w:bCs/>
      <w:color w:val="000066"/>
      <w:sz w:val="16"/>
      <w:szCs w:val="16"/>
    </w:rPr>
  </w:style>
  <w:style w:type="paragraph" w:customStyle="1" w:styleId="ptrowat">
    <w:name w:val="ptrowat"/>
    <w:basedOn w:val="Normal"/>
    <w:rsid w:val="00C128C4"/>
    <w:pPr>
      <w:pBdr>
        <w:top w:val="single" w:sz="24" w:space="2" w:color="BBBBBB"/>
        <w:left w:val="single" w:sz="24" w:space="2" w:color="BBBBBB"/>
        <w:bottom w:val="single" w:sz="24" w:space="2" w:color="BBBBBB"/>
        <w:right w:val="single" w:sz="24" w:space="2" w:color="BBBBBB"/>
      </w:pBdr>
      <w:shd w:val="clear" w:color="auto" w:fill="FFFFFF"/>
      <w:spacing w:before="100" w:beforeAutospacing="1" w:after="100" w:afterAutospacing="1"/>
      <w:jc w:val="left"/>
    </w:pPr>
    <w:rPr>
      <w:rFonts w:ascii="Arial Unicode MS" w:eastAsia="Arial Unicode MS" w:hAnsi="Arial Unicode MS" w:cs="Arial Unicode MS"/>
      <w:b/>
      <w:bCs/>
      <w:sz w:val="16"/>
      <w:szCs w:val="16"/>
    </w:rPr>
  </w:style>
  <w:style w:type="paragraph" w:customStyle="1" w:styleId="ptcol2t">
    <w:name w:val="ptcol2t"/>
    <w:basedOn w:val="Normal"/>
    <w:rsid w:val="00C128C4"/>
    <w:pPr>
      <w:pBdr>
        <w:top w:val="single" w:sz="24" w:space="2" w:color="BBBBBB"/>
        <w:left w:val="single" w:sz="24" w:space="2" w:color="BBBBBB"/>
        <w:bottom w:val="single" w:sz="24" w:space="2" w:color="BBBBBB"/>
        <w:right w:val="single" w:sz="24" w:space="2" w:color="BBBBBB"/>
      </w:pBdr>
      <w:shd w:val="clear" w:color="auto" w:fill="DDDDDD"/>
      <w:spacing w:before="100" w:beforeAutospacing="1" w:after="100" w:afterAutospacing="1"/>
      <w:jc w:val="left"/>
      <w:textAlignment w:val="top"/>
    </w:pPr>
    <w:rPr>
      <w:rFonts w:ascii="Arial Unicode MS" w:eastAsia="Arial Unicode MS" w:hAnsi="Arial Unicode MS" w:cs="Arial Unicode MS"/>
      <w:b/>
      <w:bCs/>
      <w:color w:val="000066"/>
      <w:sz w:val="16"/>
      <w:szCs w:val="16"/>
    </w:rPr>
  </w:style>
  <w:style w:type="paragraph" w:customStyle="1" w:styleId="ptcol3t">
    <w:name w:val="ptcol3t"/>
    <w:basedOn w:val="Normal"/>
    <w:rsid w:val="00C128C4"/>
    <w:pPr>
      <w:pBdr>
        <w:top w:val="single" w:sz="24" w:space="2" w:color="B7B7B7"/>
        <w:left w:val="single" w:sz="24" w:space="2" w:color="B7B7B7"/>
        <w:bottom w:val="single" w:sz="24" w:space="2" w:color="B7B7B7"/>
        <w:right w:val="single" w:sz="24" w:space="2" w:color="B7B7B7"/>
      </w:pBdr>
      <w:shd w:val="clear" w:color="auto" w:fill="D7D7D7"/>
      <w:spacing w:before="100" w:beforeAutospacing="1" w:after="100" w:afterAutospacing="1"/>
      <w:jc w:val="left"/>
      <w:textAlignment w:val="top"/>
    </w:pPr>
    <w:rPr>
      <w:rFonts w:ascii="Arial Unicode MS" w:eastAsia="Arial Unicode MS" w:hAnsi="Arial Unicode MS" w:cs="Arial Unicode MS"/>
      <w:b/>
      <w:bCs/>
      <w:color w:val="000066"/>
      <w:sz w:val="16"/>
      <w:szCs w:val="16"/>
    </w:rPr>
  </w:style>
  <w:style w:type="paragraph" w:customStyle="1" w:styleId="ptcol4t">
    <w:name w:val="ptcol4t"/>
    <w:basedOn w:val="Normal"/>
    <w:rsid w:val="00C128C4"/>
    <w:pPr>
      <w:pBdr>
        <w:top w:val="single" w:sz="24" w:space="2" w:color="AAAAAA"/>
        <w:left w:val="single" w:sz="24" w:space="2" w:color="AAAAAA"/>
        <w:bottom w:val="single" w:sz="24" w:space="2" w:color="AAAAAA"/>
        <w:right w:val="single" w:sz="24" w:space="2" w:color="AAAAAA"/>
      </w:pBdr>
      <w:shd w:val="clear" w:color="auto" w:fill="CCCCCC"/>
      <w:spacing w:before="100" w:beforeAutospacing="1" w:after="100" w:afterAutospacing="1"/>
      <w:jc w:val="left"/>
      <w:textAlignment w:val="top"/>
    </w:pPr>
    <w:rPr>
      <w:rFonts w:ascii="Arial Unicode MS" w:eastAsia="Arial Unicode MS" w:hAnsi="Arial Unicode MS" w:cs="Arial Unicode MS"/>
      <w:b/>
      <w:bCs/>
      <w:color w:val="000066"/>
      <w:sz w:val="16"/>
      <w:szCs w:val="16"/>
    </w:rPr>
  </w:style>
  <w:style w:type="paragraph" w:customStyle="1" w:styleId="ptcol5t">
    <w:name w:val="ptcol5t"/>
    <w:basedOn w:val="Normal"/>
    <w:rsid w:val="00C128C4"/>
    <w:pPr>
      <w:pBdr>
        <w:top w:val="single" w:sz="24" w:space="2" w:color="A7A7A7"/>
        <w:left w:val="single" w:sz="24" w:space="2" w:color="A7A7A7"/>
        <w:bottom w:val="single" w:sz="24" w:space="2" w:color="A7A7A7"/>
        <w:right w:val="single" w:sz="24" w:space="2" w:color="A7A7A7"/>
      </w:pBdr>
      <w:shd w:val="clear" w:color="auto" w:fill="C7C7C7"/>
      <w:spacing w:before="100" w:beforeAutospacing="1" w:after="100" w:afterAutospacing="1"/>
      <w:jc w:val="left"/>
      <w:textAlignment w:val="top"/>
    </w:pPr>
    <w:rPr>
      <w:rFonts w:ascii="Arial Unicode MS" w:eastAsia="Arial Unicode MS" w:hAnsi="Arial Unicode MS" w:cs="Arial Unicode MS"/>
      <w:b/>
      <w:bCs/>
      <w:color w:val="000066"/>
      <w:sz w:val="16"/>
      <w:szCs w:val="16"/>
    </w:rPr>
  </w:style>
  <w:style w:type="paragraph" w:customStyle="1" w:styleId="ptcolat">
    <w:name w:val="ptcolat"/>
    <w:basedOn w:val="Normal"/>
    <w:rsid w:val="00C128C4"/>
    <w:pPr>
      <w:shd w:val="clear" w:color="auto" w:fill="FFFFFF"/>
      <w:spacing w:before="100" w:beforeAutospacing="1" w:after="100" w:afterAutospacing="1"/>
      <w:jc w:val="left"/>
    </w:pPr>
    <w:rPr>
      <w:rFonts w:ascii="Arial Unicode MS" w:eastAsia="Arial Unicode MS" w:hAnsi="Arial Unicode MS" w:cs="Arial Unicode MS"/>
      <w:b/>
      <w:bCs/>
      <w:sz w:val="16"/>
      <w:szCs w:val="16"/>
    </w:rPr>
  </w:style>
  <w:style w:type="paragraph" w:customStyle="1" w:styleId="ptc">
    <w:name w:val="ptc"/>
    <w:basedOn w:val="Normal"/>
    <w:rsid w:val="00C128C4"/>
    <w:pPr>
      <w:pBdr>
        <w:top w:val="single" w:sz="24" w:space="2" w:color="CCCCCC"/>
        <w:left w:val="single" w:sz="24" w:space="2" w:color="CCCCCC"/>
        <w:bottom w:val="single" w:sz="24" w:space="2" w:color="CCCCCC"/>
        <w:right w:val="single" w:sz="24" w:space="2" w:color="CCCCCC"/>
      </w:pBdr>
      <w:shd w:val="clear" w:color="auto" w:fill="FFFFFF"/>
      <w:spacing w:before="100" w:beforeAutospacing="1" w:after="100" w:afterAutospacing="1"/>
      <w:jc w:val="left"/>
    </w:pPr>
    <w:rPr>
      <w:rFonts w:ascii="Arial Unicode MS" w:eastAsia="Arial Unicode MS" w:hAnsi="Arial Unicode MS" w:cs="Arial Unicode MS"/>
      <w:sz w:val="16"/>
      <w:szCs w:val="16"/>
    </w:rPr>
  </w:style>
  <w:style w:type="paragraph" w:customStyle="1" w:styleId="ptc2">
    <w:name w:val="ptc2"/>
    <w:basedOn w:val="Normal"/>
    <w:rsid w:val="00C128C4"/>
    <w:pPr>
      <w:pBdr>
        <w:top w:val="single" w:sz="24" w:space="2" w:color="CCCCCC"/>
        <w:left w:val="single" w:sz="24" w:space="2" w:color="CCCCCC"/>
        <w:bottom w:val="single" w:sz="24" w:space="2" w:color="CCCCCC"/>
        <w:right w:val="single" w:sz="24" w:space="2" w:color="CCCCCC"/>
      </w:pBdr>
      <w:shd w:val="clear" w:color="auto" w:fill="F7F7F7"/>
      <w:spacing w:before="100" w:beforeAutospacing="1" w:after="100" w:afterAutospacing="1"/>
      <w:jc w:val="left"/>
    </w:pPr>
    <w:rPr>
      <w:rFonts w:ascii="Arial Unicode MS" w:eastAsia="Arial Unicode MS" w:hAnsi="Arial Unicode MS" w:cs="Arial Unicode MS"/>
      <w:b/>
      <w:bCs/>
      <w:color w:val="000066"/>
      <w:sz w:val="16"/>
      <w:szCs w:val="16"/>
    </w:rPr>
  </w:style>
  <w:style w:type="paragraph" w:customStyle="1" w:styleId="ptc3">
    <w:name w:val="ptc3"/>
    <w:basedOn w:val="Normal"/>
    <w:rsid w:val="00C128C4"/>
    <w:pPr>
      <w:pBdr>
        <w:top w:val="single" w:sz="24" w:space="2" w:color="CCCCCC"/>
        <w:left w:val="single" w:sz="24" w:space="2" w:color="CCCCCC"/>
        <w:bottom w:val="single" w:sz="24" w:space="2" w:color="CCCCCC"/>
        <w:right w:val="single" w:sz="24" w:space="2" w:color="CCCCCC"/>
      </w:pBdr>
      <w:shd w:val="clear" w:color="auto" w:fill="EEEEEE"/>
      <w:spacing w:before="100" w:beforeAutospacing="1" w:after="100" w:afterAutospacing="1"/>
      <w:jc w:val="left"/>
    </w:pPr>
    <w:rPr>
      <w:rFonts w:ascii="Arial Unicode MS" w:eastAsia="Arial Unicode MS" w:hAnsi="Arial Unicode MS" w:cs="Arial Unicode MS"/>
      <w:b/>
      <w:bCs/>
      <w:color w:val="000066"/>
      <w:sz w:val="16"/>
      <w:szCs w:val="16"/>
    </w:rPr>
  </w:style>
  <w:style w:type="paragraph" w:customStyle="1" w:styleId="ptc4">
    <w:name w:val="ptc4"/>
    <w:basedOn w:val="Normal"/>
    <w:rsid w:val="00C128C4"/>
    <w:pPr>
      <w:pBdr>
        <w:top w:val="single" w:sz="24" w:space="2" w:color="CCCCCC"/>
        <w:left w:val="single" w:sz="24" w:space="2" w:color="CCCCCC"/>
        <w:bottom w:val="single" w:sz="24" w:space="2" w:color="CCCCCC"/>
        <w:right w:val="single" w:sz="24" w:space="2" w:color="CCCCCC"/>
      </w:pBdr>
      <w:shd w:val="clear" w:color="auto" w:fill="E7E7E7"/>
      <w:spacing w:before="100" w:beforeAutospacing="1" w:after="100" w:afterAutospacing="1"/>
      <w:jc w:val="left"/>
    </w:pPr>
    <w:rPr>
      <w:rFonts w:ascii="Arial Unicode MS" w:eastAsia="Arial Unicode MS" w:hAnsi="Arial Unicode MS" w:cs="Arial Unicode MS"/>
      <w:b/>
      <w:bCs/>
      <w:color w:val="000066"/>
      <w:sz w:val="16"/>
      <w:szCs w:val="16"/>
    </w:rPr>
  </w:style>
  <w:style w:type="paragraph" w:customStyle="1" w:styleId="ptc5">
    <w:name w:val="ptc5"/>
    <w:basedOn w:val="Normal"/>
    <w:rsid w:val="00C128C4"/>
    <w:pPr>
      <w:pBdr>
        <w:top w:val="single" w:sz="24" w:space="2" w:color="CCCCCC"/>
        <w:left w:val="single" w:sz="24" w:space="2" w:color="CCCCCC"/>
        <w:bottom w:val="single" w:sz="24" w:space="2" w:color="CCCCCC"/>
        <w:right w:val="single" w:sz="24" w:space="2" w:color="CCCCCC"/>
      </w:pBdr>
      <w:shd w:val="clear" w:color="auto" w:fill="DDDDDD"/>
      <w:spacing w:before="100" w:beforeAutospacing="1" w:after="100" w:afterAutospacing="1"/>
      <w:jc w:val="left"/>
    </w:pPr>
    <w:rPr>
      <w:rFonts w:ascii="Arial Unicode MS" w:eastAsia="Arial Unicode MS" w:hAnsi="Arial Unicode MS" w:cs="Arial Unicode MS"/>
      <w:b/>
      <w:bCs/>
      <w:color w:val="000066"/>
      <w:sz w:val="16"/>
      <w:szCs w:val="16"/>
    </w:rPr>
  </w:style>
  <w:style w:type="paragraph" w:customStyle="1" w:styleId="ptc6">
    <w:name w:val="ptc6"/>
    <w:basedOn w:val="Normal"/>
    <w:rsid w:val="00C128C4"/>
    <w:pPr>
      <w:pBdr>
        <w:top w:val="single" w:sz="24" w:space="2" w:color="C4C4C4"/>
        <w:left w:val="single" w:sz="24" w:space="2" w:color="C4C4C4"/>
        <w:bottom w:val="single" w:sz="24" w:space="2" w:color="C4C4C4"/>
        <w:right w:val="single" w:sz="24" w:space="2" w:color="C4C4C4"/>
      </w:pBdr>
      <w:shd w:val="clear" w:color="auto" w:fill="D7D7D7"/>
      <w:spacing w:before="100" w:beforeAutospacing="1" w:after="100" w:afterAutospacing="1"/>
      <w:jc w:val="left"/>
    </w:pPr>
    <w:rPr>
      <w:rFonts w:ascii="Arial Unicode MS" w:eastAsia="Arial Unicode MS" w:hAnsi="Arial Unicode MS" w:cs="Arial Unicode MS"/>
      <w:b/>
      <w:bCs/>
      <w:color w:val="000066"/>
      <w:sz w:val="16"/>
      <w:szCs w:val="16"/>
    </w:rPr>
  </w:style>
  <w:style w:type="paragraph" w:customStyle="1" w:styleId="ptc7">
    <w:name w:val="ptc7"/>
    <w:basedOn w:val="Normal"/>
    <w:rsid w:val="00C128C4"/>
    <w:pPr>
      <w:pBdr>
        <w:top w:val="single" w:sz="24" w:space="2" w:color="BBBBBB"/>
        <w:left w:val="single" w:sz="24" w:space="2" w:color="BBBBBB"/>
        <w:bottom w:val="single" w:sz="24" w:space="2" w:color="BBBBBB"/>
        <w:right w:val="single" w:sz="24" w:space="2" w:color="BBBBBB"/>
      </w:pBdr>
      <w:shd w:val="clear" w:color="auto" w:fill="CCCCCC"/>
      <w:spacing w:before="100" w:beforeAutospacing="1" w:after="100" w:afterAutospacing="1"/>
      <w:jc w:val="left"/>
    </w:pPr>
    <w:rPr>
      <w:rFonts w:ascii="Arial Unicode MS" w:eastAsia="Arial Unicode MS" w:hAnsi="Arial Unicode MS" w:cs="Arial Unicode MS"/>
      <w:b/>
      <w:bCs/>
      <w:color w:val="000066"/>
      <w:sz w:val="16"/>
      <w:szCs w:val="16"/>
    </w:rPr>
  </w:style>
  <w:style w:type="paragraph" w:customStyle="1" w:styleId="ptc8">
    <w:name w:val="ptc8"/>
    <w:basedOn w:val="Normal"/>
    <w:rsid w:val="00C128C4"/>
    <w:pPr>
      <w:pBdr>
        <w:top w:val="single" w:sz="24" w:space="2" w:color="B3B3B3"/>
        <w:left w:val="single" w:sz="24" w:space="2" w:color="B3B3B3"/>
        <w:bottom w:val="single" w:sz="24" w:space="2" w:color="B3B3B3"/>
        <w:right w:val="single" w:sz="24" w:space="2" w:color="B3B3B3"/>
      </w:pBdr>
      <w:shd w:val="clear" w:color="auto" w:fill="C7C7C7"/>
      <w:spacing w:before="100" w:beforeAutospacing="1" w:after="100" w:afterAutospacing="1"/>
      <w:jc w:val="left"/>
    </w:pPr>
    <w:rPr>
      <w:rFonts w:ascii="Arial Unicode MS" w:eastAsia="Arial Unicode MS" w:hAnsi="Arial Unicode MS" w:cs="Arial Unicode MS"/>
      <w:b/>
      <w:bCs/>
      <w:color w:val="000066"/>
      <w:sz w:val="16"/>
      <w:szCs w:val="16"/>
    </w:rPr>
  </w:style>
  <w:style w:type="paragraph" w:customStyle="1" w:styleId="ptc9">
    <w:name w:val="ptc9"/>
    <w:basedOn w:val="Normal"/>
    <w:rsid w:val="00C128C4"/>
    <w:pPr>
      <w:pBdr>
        <w:top w:val="single" w:sz="24" w:space="2" w:color="AAAAAA"/>
        <w:left w:val="single" w:sz="24" w:space="2" w:color="AAAAAA"/>
        <w:bottom w:val="single" w:sz="24" w:space="2" w:color="AAAAAA"/>
        <w:right w:val="single" w:sz="24" w:space="2" w:color="AAAAAA"/>
      </w:pBdr>
      <w:shd w:val="clear" w:color="auto" w:fill="BBBBBB"/>
      <w:spacing w:before="100" w:beforeAutospacing="1" w:after="100" w:afterAutospacing="1"/>
      <w:jc w:val="left"/>
    </w:pPr>
    <w:rPr>
      <w:rFonts w:ascii="Arial Unicode MS" w:eastAsia="Arial Unicode MS" w:hAnsi="Arial Unicode MS" w:cs="Arial Unicode MS"/>
      <w:b/>
      <w:bCs/>
      <w:color w:val="000066"/>
      <w:sz w:val="16"/>
      <w:szCs w:val="16"/>
    </w:rPr>
  </w:style>
  <w:style w:type="paragraph" w:customStyle="1" w:styleId="ptc10">
    <w:name w:val="ptc10"/>
    <w:basedOn w:val="Normal"/>
    <w:rsid w:val="00C128C4"/>
    <w:pPr>
      <w:pBdr>
        <w:top w:val="single" w:sz="24" w:space="2" w:color="A2A2A2"/>
        <w:left w:val="single" w:sz="24" w:space="2" w:color="A2A2A2"/>
        <w:bottom w:val="single" w:sz="24" w:space="2" w:color="A2A2A2"/>
        <w:right w:val="single" w:sz="24" w:space="2" w:color="A2A2A2"/>
      </w:pBdr>
      <w:shd w:val="clear" w:color="auto" w:fill="B7B7B7"/>
      <w:spacing w:before="100" w:beforeAutospacing="1" w:after="100" w:afterAutospacing="1"/>
      <w:jc w:val="left"/>
    </w:pPr>
    <w:rPr>
      <w:rFonts w:ascii="Arial Unicode MS" w:eastAsia="Arial Unicode MS" w:hAnsi="Arial Unicode MS" w:cs="Arial Unicode MS"/>
      <w:b/>
      <w:bCs/>
      <w:color w:val="000066"/>
      <w:sz w:val="16"/>
      <w:szCs w:val="16"/>
    </w:rPr>
  </w:style>
  <w:style w:type="paragraph" w:customStyle="1" w:styleId="ptcx">
    <w:name w:val="ptcx"/>
    <w:basedOn w:val="Normal"/>
    <w:rsid w:val="00C128C4"/>
    <w:pPr>
      <w:pBdr>
        <w:top w:val="single" w:sz="24" w:space="2" w:color="999999"/>
        <w:left w:val="single" w:sz="24" w:space="2" w:color="999999"/>
        <w:bottom w:val="single" w:sz="24" w:space="2" w:color="999999"/>
        <w:right w:val="single" w:sz="24" w:space="2" w:color="999999"/>
      </w:pBdr>
      <w:shd w:val="clear" w:color="auto" w:fill="AAAAAA"/>
      <w:spacing w:before="100" w:beforeAutospacing="1" w:after="100" w:afterAutospacing="1"/>
      <w:jc w:val="left"/>
    </w:pPr>
    <w:rPr>
      <w:rFonts w:ascii="Arial Unicode MS" w:eastAsia="Arial Unicode MS" w:hAnsi="Arial Unicode MS" w:cs="Arial Unicode MS"/>
      <w:b/>
      <w:bCs/>
      <w:color w:val="000066"/>
      <w:sz w:val="16"/>
      <w:szCs w:val="16"/>
    </w:rPr>
  </w:style>
  <w:style w:type="paragraph" w:customStyle="1" w:styleId="ptcol1">
    <w:name w:val="ptcol1"/>
    <w:basedOn w:val="Normal"/>
    <w:rsid w:val="00C128C4"/>
    <w:pPr>
      <w:pBdr>
        <w:top w:val="single" w:sz="24" w:space="0" w:color="BBBBBB"/>
        <w:left w:val="single" w:sz="24" w:space="0" w:color="BBBBBB"/>
        <w:bottom w:val="single" w:sz="24" w:space="0" w:color="BCBCBC"/>
        <w:right w:val="single" w:sz="24" w:space="0" w:color="BBBBBB"/>
      </w:pBdr>
      <w:shd w:val="clear" w:color="auto" w:fill="EEEEEE"/>
      <w:spacing w:before="100" w:beforeAutospacing="1" w:after="100" w:afterAutospacing="1"/>
      <w:jc w:val="left"/>
      <w:textAlignment w:val="bottom"/>
    </w:pPr>
    <w:rPr>
      <w:rFonts w:ascii="Arial Unicode MS" w:eastAsia="Arial Unicode MS" w:hAnsi="Arial Unicode MS" w:cs="Arial Unicode MS"/>
      <w:b/>
      <w:bCs/>
      <w:color w:val="000000"/>
      <w:sz w:val="16"/>
      <w:szCs w:val="16"/>
    </w:rPr>
  </w:style>
  <w:style w:type="paragraph" w:customStyle="1" w:styleId="ptcol2">
    <w:name w:val="ptcol2"/>
    <w:basedOn w:val="Normal"/>
    <w:rsid w:val="00C128C4"/>
    <w:pPr>
      <w:pBdr>
        <w:top w:val="single" w:sz="24" w:space="0" w:color="BBBBBB"/>
        <w:left w:val="single" w:sz="24" w:space="0" w:color="BBBBBB"/>
        <w:bottom w:val="single" w:sz="24" w:space="0" w:color="BCBCBC"/>
        <w:right w:val="single" w:sz="24" w:space="0" w:color="BBBBBB"/>
      </w:pBdr>
      <w:shd w:val="clear" w:color="auto" w:fill="EEEEEE"/>
      <w:spacing w:before="100" w:beforeAutospacing="1" w:after="100" w:afterAutospacing="1"/>
      <w:jc w:val="left"/>
      <w:textAlignment w:val="bottom"/>
    </w:pPr>
    <w:rPr>
      <w:rFonts w:ascii="Arial Unicode MS" w:eastAsia="Arial Unicode MS" w:hAnsi="Arial Unicode MS" w:cs="Arial Unicode MS"/>
      <w:b/>
      <w:bCs/>
      <w:color w:val="000000"/>
      <w:sz w:val="16"/>
      <w:szCs w:val="16"/>
    </w:rPr>
  </w:style>
  <w:style w:type="paragraph" w:customStyle="1" w:styleId="ptcol3">
    <w:name w:val="ptcol3"/>
    <w:basedOn w:val="Normal"/>
    <w:rsid w:val="00C128C4"/>
    <w:pPr>
      <w:pBdr>
        <w:top w:val="single" w:sz="24" w:space="0" w:color="BBBBBB"/>
        <w:left w:val="single" w:sz="24" w:space="0" w:color="BBBBBB"/>
        <w:bottom w:val="single" w:sz="24" w:space="0" w:color="BCBCBC"/>
        <w:right w:val="single" w:sz="24" w:space="0" w:color="BBBBBB"/>
      </w:pBdr>
      <w:shd w:val="clear" w:color="auto" w:fill="EEEEEE"/>
      <w:spacing w:before="100" w:beforeAutospacing="1" w:after="100" w:afterAutospacing="1"/>
      <w:jc w:val="left"/>
      <w:textAlignment w:val="bottom"/>
    </w:pPr>
    <w:rPr>
      <w:rFonts w:ascii="Arial Unicode MS" w:eastAsia="Arial Unicode MS" w:hAnsi="Arial Unicode MS" w:cs="Arial Unicode MS"/>
      <w:b/>
      <w:bCs/>
      <w:color w:val="000000"/>
      <w:sz w:val="16"/>
      <w:szCs w:val="16"/>
    </w:rPr>
  </w:style>
  <w:style w:type="paragraph" w:customStyle="1" w:styleId="ptcol4">
    <w:name w:val="ptcol4"/>
    <w:basedOn w:val="Normal"/>
    <w:rsid w:val="00C128C4"/>
    <w:pPr>
      <w:pBdr>
        <w:top w:val="single" w:sz="24" w:space="0" w:color="BBBBBB"/>
        <w:left w:val="single" w:sz="24" w:space="0" w:color="BBBBBB"/>
        <w:bottom w:val="single" w:sz="24" w:space="0" w:color="BCBCBC"/>
        <w:right w:val="single" w:sz="24" w:space="0" w:color="BBBBBB"/>
      </w:pBdr>
      <w:shd w:val="clear" w:color="auto" w:fill="EEEEEE"/>
      <w:spacing w:before="100" w:beforeAutospacing="1" w:after="100" w:afterAutospacing="1"/>
      <w:jc w:val="left"/>
      <w:textAlignment w:val="bottom"/>
    </w:pPr>
    <w:rPr>
      <w:rFonts w:ascii="Arial Unicode MS" w:eastAsia="Arial Unicode MS" w:hAnsi="Arial Unicode MS" w:cs="Arial Unicode MS"/>
      <w:b/>
      <w:bCs/>
      <w:color w:val="000000"/>
      <w:sz w:val="16"/>
      <w:szCs w:val="16"/>
    </w:rPr>
  </w:style>
  <w:style w:type="paragraph" w:customStyle="1" w:styleId="ptcol5">
    <w:name w:val="ptcol5"/>
    <w:basedOn w:val="Normal"/>
    <w:rsid w:val="00C128C4"/>
    <w:pPr>
      <w:pBdr>
        <w:top w:val="single" w:sz="24" w:space="0" w:color="BBBBBB"/>
        <w:left w:val="single" w:sz="24" w:space="0" w:color="BBBBBB"/>
        <w:bottom w:val="single" w:sz="24" w:space="0" w:color="BCBCBC"/>
        <w:right w:val="single" w:sz="24" w:space="0" w:color="BBBBBB"/>
      </w:pBdr>
      <w:shd w:val="clear" w:color="auto" w:fill="EEEEEE"/>
      <w:spacing w:before="100" w:beforeAutospacing="1" w:after="100" w:afterAutospacing="1"/>
      <w:jc w:val="left"/>
      <w:textAlignment w:val="bottom"/>
    </w:pPr>
    <w:rPr>
      <w:rFonts w:ascii="Arial Unicode MS" w:eastAsia="Arial Unicode MS" w:hAnsi="Arial Unicode MS" w:cs="Arial Unicode MS"/>
      <w:b/>
      <w:bCs/>
      <w:color w:val="000000"/>
      <w:sz w:val="16"/>
      <w:szCs w:val="16"/>
    </w:rPr>
  </w:style>
  <w:style w:type="paragraph" w:customStyle="1" w:styleId="ptcolx">
    <w:name w:val="ptcolx"/>
    <w:basedOn w:val="Normal"/>
    <w:rsid w:val="00C128C4"/>
    <w:pPr>
      <w:pBdr>
        <w:top w:val="single" w:sz="24" w:space="0" w:color="BBBBBB"/>
        <w:left w:val="single" w:sz="24" w:space="0" w:color="BBBBBB"/>
        <w:bottom w:val="single" w:sz="24" w:space="0" w:color="BCBCBC"/>
        <w:right w:val="single" w:sz="24" w:space="0" w:color="BBBBBB"/>
      </w:pBdr>
      <w:shd w:val="clear" w:color="auto" w:fill="EEEEEE"/>
      <w:spacing w:before="100" w:beforeAutospacing="1" w:after="100" w:afterAutospacing="1"/>
      <w:jc w:val="left"/>
      <w:textAlignment w:val="bottom"/>
    </w:pPr>
    <w:rPr>
      <w:rFonts w:ascii="Arial Unicode MS" w:eastAsia="Arial Unicode MS" w:hAnsi="Arial Unicode MS" w:cs="Arial Unicode MS"/>
      <w:b/>
      <w:bCs/>
      <w:color w:val="000000"/>
      <w:sz w:val="16"/>
      <w:szCs w:val="16"/>
    </w:rPr>
  </w:style>
  <w:style w:type="paragraph" w:customStyle="1" w:styleId="ptrow1">
    <w:name w:val="ptrow1"/>
    <w:basedOn w:val="Normal"/>
    <w:rsid w:val="00C128C4"/>
    <w:pPr>
      <w:pBdr>
        <w:top w:val="single" w:sz="24" w:space="0" w:color="BBBBBB"/>
        <w:left w:val="single" w:sz="24" w:space="0" w:color="BBBBBB"/>
        <w:bottom w:val="single" w:sz="24" w:space="0" w:color="BBBBBB"/>
        <w:right w:val="single" w:sz="24" w:space="0" w:color="BCBCBC"/>
      </w:pBdr>
      <w:shd w:val="clear" w:color="auto" w:fill="EEEEEE"/>
      <w:spacing w:before="100" w:beforeAutospacing="1" w:after="100" w:afterAutospacing="1"/>
      <w:jc w:val="left"/>
    </w:pPr>
    <w:rPr>
      <w:rFonts w:ascii="Arial Unicode MS" w:eastAsia="Arial Unicode MS" w:hAnsi="Arial Unicode MS" w:cs="Arial Unicode MS"/>
      <w:color w:val="000000"/>
      <w:sz w:val="16"/>
      <w:szCs w:val="16"/>
    </w:rPr>
  </w:style>
  <w:style w:type="paragraph" w:customStyle="1" w:styleId="ptrow2">
    <w:name w:val="ptrow2"/>
    <w:basedOn w:val="Normal"/>
    <w:rsid w:val="00C128C4"/>
    <w:pPr>
      <w:pBdr>
        <w:top w:val="single" w:sz="24" w:space="0" w:color="BBBBBB"/>
        <w:left w:val="single" w:sz="24" w:space="0" w:color="BBBBBB"/>
        <w:bottom w:val="single" w:sz="24" w:space="0" w:color="BBBBBB"/>
        <w:right w:val="single" w:sz="24" w:space="0" w:color="BBBBBB"/>
      </w:pBdr>
      <w:shd w:val="clear" w:color="auto" w:fill="EEEEEE"/>
      <w:spacing w:before="100" w:beforeAutospacing="1" w:after="100" w:afterAutospacing="1"/>
      <w:jc w:val="left"/>
    </w:pPr>
    <w:rPr>
      <w:rFonts w:ascii="Arial Unicode MS" w:eastAsia="Arial Unicode MS" w:hAnsi="Arial Unicode MS" w:cs="Arial Unicode MS"/>
      <w:color w:val="000000"/>
      <w:sz w:val="16"/>
      <w:szCs w:val="16"/>
    </w:rPr>
  </w:style>
  <w:style w:type="paragraph" w:customStyle="1" w:styleId="ptrow3">
    <w:name w:val="ptrow3"/>
    <w:basedOn w:val="Normal"/>
    <w:rsid w:val="00C128C4"/>
    <w:pPr>
      <w:pBdr>
        <w:top w:val="single" w:sz="24" w:space="0" w:color="BBBBBB"/>
        <w:left w:val="single" w:sz="24" w:space="0" w:color="BBBBBB"/>
        <w:bottom w:val="single" w:sz="24" w:space="0" w:color="BBBBBB"/>
        <w:right w:val="single" w:sz="24" w:space="0" w:color="BBBBBB"/>
      </w:pBdr>
      <w:shd w:val="clear" w:color="auto" w:fill="EEEEEE"/>
      <w:spacing w:before="100" w:beforeAutospacing="1" w:after="100" w:afterAutospacing="1"/>
      <w:jc w:val="left"/>
    </w:pPr>
    <w:rPr>
      <w:rFonts w:ascii="Arial Unicode MS" w:eastAsia="Arial Unicode MS" w:hAnsi="Arial Unicode MS" w:cs="Arial Unicode MS"/>
      <w:color w:val="000000"/>
      <w:sz w:val="16"/>
      <w:szCs w:val="16"/>
    </w:rPr>
  </w:style>
  <w:style w:type="paragraph" w:customStyle="1" w:styleId="ptrow4">
    <w:name w:val="ptrow4"/>
    <w:basedOn w:val="Normal"/>
    <w:rsid w:val="00C128C4"/>
    <w:pPr>
      <w:pBdr>
        <w:top w:val="single" w:sz="24" w:space="0" w:color="BBBBBB"/>
        <w:left w:val="single" w:sz="24" w:space="0" w:color="BBBBBB"/>
        <w:bottom w:val="single" w:sz="24" w:space="0" w:color="BBBBBB"/>
        <w:right w:val="single" w:sz="24" w:space="0" w:color="BBBBBB"/>
      </w:pBdr>
      <w:shd w:val="clear" w:color="auto" w:fill="EEEEEE"/>
      <w:spacing w:before="100" w:beforeAutospacing="1" w:after="100" w:afterAutospacing="1"/>
      <w:jc w:val="left"/>
    </w:pPr>
    <w:rPr>
      <w:rFonts w:ascii="Arial Unicode MS" w:eastAsia="Arial Unicode MS" w:hAnsi="Arial Unicode MS" w:cs="Arial Unicode MS"/>
      <w:color w:val="000000"/>
      <w:sz w:val="16"/>
      <w:szCs w:val="16"/>
    </w:rPr>
  </w:style>
  <w:style w:type="paragraph" w:customStyle="1" w:styleId="ptrow5">
    <w:name w:val="ptrow5"/>
    <w:basedOn w:val="Normal"/>
    <w:rsid w:val="00C128C4"/>
    <w:pPr>
      <w:pBdr>
        <w:top w:val="single" w:sz="24" w:space="0" w:color="BBBBBB"/>
        <w:left w:val="single" w:sz="24" w:space="0" w:color="BBBBBB"/>
        <w:bottom w:val="single" w:sz="24" w:space="0" w:color="BBBBBB"/>
        <w:right w:val="single" w:sz="24" w:space="0" w:color="BBBBBB"/>
      </w:pBdr>
      <w:shd w:val="clear" w:color="auto" w:fill="EEEEEE"/>
      <w:spacing w:before="100" w:beforeAutospacing="1" w:after="100" w:afterAutospacing="1"/>
      <w:jc w:val="left"/>
    </w:pPr>
    <w:rPr>
      <w:rFonts w:ascii="Arial Unicode MS" w:eastAsia="Arial Unicode MS" w:hAnsi="Arial Unicode MS" w:cs="Arial Unicode MS"/>
      <w:color w:val="000000"/>
      <w:sz w:val="16"/>
      <w:szCs w:val="16"/>
    </w:rPr>
  </w:style>
  <w:style w:type="paragraph" w:customStyle="1" w:styleId="ptrowx">
    <w:name w:val="ptrowx"/>
    <w:basedOn w:val="Normal"/>
    <w:rsid w:val="00C128C4"/>
    <w:pPr>
      <w:pBdr>
        <w:top w:val="single" w:sz="24" w:space="0" w:color="BBBBBB"/>
        <w:left w:val="single" w:sz="24" w:space="0" w:color="BBBBBB"/>
        <w:bottom w:val="single" w:sz="24" w:space="0" w:color="BBBBBB"/>
        <w:right w:val="single" w:sz="24" w:space="0" w:color="BBBBBB"/>
      </w:pBdr>
      <w:shd w:val="clear" w:color="auto" w:fill="EEEEEE"/>
      <w:spacing w:before="100" w:beforeAutospacing="1" w:after="100" w:afterAutospacing="1"/>
      <w:jc w:val="left"/>
    </w:pPr>
    <w:rPr>
      <w:rFonts w:ascii="Arial Unicode MS" w:eastAsia="Arial Unicode MS" w:hAnsi="Arial Unicode MS" w:cs="Arial Unicode MS"/>
      <w:color w:val="000000"/>
      <w:sz w:val="16"/>
      <w:szCs w:val="16"/>
    </w:rPr>
  </w:style>
  <w:style w:type="paragraph" w:customStyle="1" w:styleId="filterspan">
    <w:name w:val="filterspan"/>
    <w:basedOn w:val="Normal"/>
    <w:rsid w:val="00C128C4"/>
    <w:pPr>
      <w:shd w:val="clear" w:color="auto" w:fill="FFFFFF"/>
      <w:spacing w:before="100" w:beforeAutospacing="1" w:after="100" w:afterAutospacing="1"/>
      <w:jc w:val="left"/>
    </w:pPr>
    <w:rPr>
      <w:rFonts w:ascii="Arial Unicode MS" w:eastAsia="Arial Unicode MS" w:hAnsi="Arial Unicode MS" w:cs="Arial Unicode MS"/>
      <w:sz w:val="16"/>
      <w:szCs w:val="16"/>
    </w:rPr>
  </w:style>
  <w:style w:type="paragraph" w:customStyle="1" w:styleId="filterblank">
    <w:name w:val="filterblank"/>
    <w:basedOn w:val="Normal"/>
    <w:rsid w:val="00C128C4"/>
    <w:pPr>
      <w:shd w:val="clear" w:color="auto" w:fill="FFFFFF"/>
      <w:spacing w:before="100" w:beforeAutospacing="1" w:after="100" w:afterAutospacing="1"/>
      <w:jc w:val="left"/>
    </w:pPr>
    <w:rPr>
      <w:rFonts w:ascii="Arial Unicode MS" w:eastAsia="Arial Unicode MS" w:hAnsi="Arial Unicode MS" w:cs="Arial Unicode MS"/>
      <w:sz w:val="24"/>
      <w:szCs w:val="24"/>
    </w:rPr>
  </w:style>
  <w:style w:type="paragraph" w:customStyle="1" w:styleId="titletable">
    <w:name w:val="titletable"/>
    <w:basedOn w:val="Normal"/>
    <w:rsid w:val="00C128C4"/>
    <w:pPr>
      <w:pBdr>
        <w:top w:val="single" w:sz="24" w:space="0" w:color="6666CC"/>
        <w:left w:val="single" w:sz="24" w:space="0" w:color="6666CC"/>
        <w:bottom w:val="single" w:sz="24" w:space="0" w:color="6666CC"/>
        <w:right w:val="single" w:sz="24" w:space="0" w:color="6666CC"/>
      </w:pBdr>
      <w:spacing w:before="100" w:beforeAutospacing="1" w:after="100" w:afterAutospacing="1"/>
      <w:jc w:val="left"/>
    </w:pPr>
    <w:rPr>
      <w:rFonts w:ascii="Arial" w:eastAsia="Arial Unicode MS" w:hAnsi="Arial" w:cs="Arial"/>
      <w:sz w:val="24"/>
      <w:szCs w:val="24"/>
    </w:rPr>
  </w:style>
  <w:style w:type="paragraph" w:customStyle="1" w:styleId="titlelogo">
    <w:name w:val="titlelogo"/>
    <w:basedOn w:val="Normal"/>
    <w:rsid w:val="00C128C4"/>
    <w:pPr>
      <w:spacing w:before="100" w:beforeAutospacing="1" w:after="100" w:afterAutospacing="1"/>
      <w:jc w:val="left"/>
      <w:textAlignment w:val="bottom"/>
    </w:pPr>
    <w:rPr>
      <w:rFonts w:ascii="Arial Unicode MS" w:eastAsia="Arial Unicode MS" w:hAnsi="Arial Unicode MS" w:cs="Arial Unicode MS"/>
      <w:sz w:val="24"/>
      <w:szCs w:val="24"/>
    </w:rPr>
  </w:style>
  <w:style w:type="paragraph" w:customStyle="1" w:styleId="titlecell">
    <w:name w:val="titlecell"/>
    <w:basedOn w:val="Normal"/>
    <w:rsid w:val="00C128C4"/>
    <w:pPr>
      <w:spacing w:before="100" w:beforeAutospacing="1" w:after="100" w:afterAutospacing="1"/>
      <w:jc w:val="left"/>
      <w:textAlignment w:val="bottom"/>
    </w:pPr>
    <w:rPr>
      <w:rFonts w:ascii="Arial Unicode MS" w:eastAsia="Arial Unicode MS" w:hAnsi="Arial Unicode MS" w:cs="Arial Unicode MS"/>
      <w:b/>
      <w:bCs/>
      <w:color w:val="333399"/>
      <w:sz w:val="20"/>
    </w:rPr>
  </w:style>
  <w:style w:type="paragraph" w:customStyle="1" w:styleId="titlenamecell">
    <w:name w:val="titlenamecell"/>
    <w:basedOn w:val="Normal"/>
    <w:rsid w:val="00C128C4"/>
    <w:pPr>
      <w:spacing w:before="100" w:beforeAutospacing="1" w:after="100" w:afterAutospacing="1"/>
      <w:jc w:val="left"/>
      <w:textAlignment w:val="bottom"/>
    </w:pPr>
    <w:rPr>
      <w:rFonts w:ascii="Arial Unicode MS" w:eastAsia="Arial Unicode MS" w:hAnsi="Arial Unicode MS" w:cs="Arial Unicode MS"/>
      <w:b/>
      <w:bCs/>
      <w:color w:val="333399"/>
      <w:sz w:val="20"/>
    </w:rPr>
  </w:style>
  <w:style w:type="paragraph" w:customStyle="1" w:styleId="subtitlecell">
    <w:name w:val="subtitlecell"/>
    <w:basedOn w:val="Normal"/>
    <w:rsid w:val="00C128C4"/>
    <w:pPr>
      <w:spacing w:before="100" w:beforeAutospacing="1" w:after="100" w:afterAutospacing="1"/>
      <w:jc w:val="left"/>
    </w:pPr>
    <w:rPr>
      <w:rFonts w:ascii="Arial Unicode MS" w:eastAsia="Arial Unicode MS" w:hAnsi="Arial Unicode MS" w:cs="Arial Unicode MS"/>
      <w:color w:val="003366"/>
      <w:sz w:val="16"/>
      <w:szCs w:val="16"/>
    </w:rPr>
  </w:style>
  <w:style w:type="paragraph" w:customStyle="1" w:styleId="resultstable">
    <w:name w:val="resultstable"/>
    <w:basedOn w:val="Normal"/>
    <w:rsid w:val="00C128C4"/>
    <w:pPr>
      <w:pBdr>
        <w:top w:val="single" w:sz="24" w:space="0" w:color="CCCCCC"/>
        <w:left w:val="single" w:sz="24" w:space="0" w:color="CCCCCC"/>
        <w:bottom w:val="single" w:sz="24" w:space="0" w:color="CCCCCC"/>
        <w:right w:val="single" w:sz="24" w:space="0" w:color="CCCCCC"/>
      </w:pBdr>
      <w:shd w:val="clear" w:color="auto" w:fill="F7F7F7"/>
      <w:spacing w:before="100" w:beforeAutospacing="1" w:after="100" w:afterAutospacing="1"/>
      <w:jc w:val="left"/>
    </w:pPr>
    <w:rPr>
      <w:rFonts w:ascii="Arial" w:eastAsia="Arial Unicode MS" w:hAnsi="Arial" w:cs="Arial"/>
      <w:sz w:val="24"/>
      <w:szCs w:val="24"/>
    </w:rPr>
  </w:style>
  <w:style w:type="paragraph" w:customStyle="1" w:styleId="tablehdg">
    <w:name w:val="tablehdg"/>
    <w:basedOn w:val="Normal"/>
    <w:rsid w:val="00C128C4"/>
    <w:pPr>
      <w:pBdr>
        <w:top w:val="single" w:sz="24" w:space="0" w:color="BBBBBB"/>
        <w:left w:val="single" w:sz="24" w:space="0" w:color="BBBBBB"/>
        <w:bottom w:val="single" w:sz="24" w:space="0" w:color="BBBBBB"/>
        <w:right w:val="single" w:sz="24" w:space="0" w:color="BBBBBB"/>
      </w:pBdr>
      <w:shd w:val="clear" w:color="auto" w:fill="DDDDDD"/>
      <w:spacing w:before="100" w:beforeAutospacing="1" w:after="100" w:afterAutospacing="1"/>
      <w:jc w:val="left"/>
    </w:pPr>
    <w:rPr>
      <w:rFonts w:ascii="Arial Unicode MS" w:eastAsia="Arial Unicode MS" w:hAnsi="Arial Unicode MS" w:cs="Arial Unicode MS"/>
      <w:b/>
      <w:bCs/>
      <w:color w:val="000000"/>
      <w:sz w:val="24"/>
      <w:szCs w:val="24"/>
    </w:rPr>
  </w:style>
  <w:style w:type="paragraph" w:customStyle="1" w:styleId="columnhdg">
    <w:name w:val="columnhdg"/>
    <w:basedOn w:val="Normal"/>
    <w:rsid w:val="00C128C4"/>
    <w:pPr>
      <w:pBdr>
        <w:top w:val="single" w:sz="24" w:space="0" w:color="BBBBBB"/>
        <w:left w:val="single" w:sz="24" w:space="0" w:color="BBBBBB"/>
        <w:bottom w:val="single" w:sz="24" w:space="0" w:color="BBBBBB"/>
        <w:right w:val="single" w:sz="24" w:space="0" w:color="BBBBBB"/>
      </w:pBdr>
      <w:shd w:val="clear" w:color="auto" w:fill="DDDDDD"/>
      <w:spacing w:before="100" w:beforeAutospacing="1" w:after="100" w:afterAutospacing="1"/>
      <w:jc w:val="left"/>
    </w:pPr>
    <w:rPr>
      <w:rFonts w:ascii="Arial Unicode MS" w:eastAsia="Arial Unicode MS" w:hAnsi="Arial Unicode MS" w:cs="Arial Unicode MS"/>
      <w:b/>
      <w:bCs/>
      <w:color w:val="000000"/>
      <w:sz w:val="24"/>
      <w:szCs w:val="24"/>
    </w:rPr>
  </w:style>
  <w:style w:type="paragraph" w:customStyle="1" w:styleId="columnhdgd">
    <w:name w:val="columnhdgd"/>
    <w:basedOn w:val="Normal"/>
    <w:rsid w:val="00C128C4"/>
    <w:pPr>
      <w:pBdr>
        <w:top w:val="single" w:sz="24" w:space="0" w:color="BBBBBB"/>
        <w:left w:val="single" w:sz="24" w:space="0" w:color="BBBBBB"/>
        <w:bottom w:val="single" w:sz="24" w:space="0" w:color="BBBBBB"/>
        <w:right w:val="single" w:sz="24" w:space="0" w:color="BBBBBB"/>
      </w:pBdr>
      <w:shd w:val="clear" w:color="auto" w:fill="DDDDDD"/>
      <w:spacing w:before="100" w:beforeAutospacing="1" w:after="100" w:afterAutospacing="1"/>
      <w:jc w:val="left"/>
    </w:pPr>
    <w:rPr>
      <w:rFonts w:ascii="Arial Unicode MS" w:eastAsia="Arial Unicode MS" w:hAnsi="Arial Unicode MS" w:cs="Arial Unicode MS"/>
      <w:b/>
      <w:bCs/>
      <w:color w:val="000000"/>
      <w:sz w:val="24"/>
      <w:szCs w:val="24"/>
    </w:rPr>
  </w:style>
  <w:style w:type="paragraph" w:customStyle="1" w:styleId="columnhdgn">
    <w:name w:val="columnhdgn"/>
    <w:basedOn w:val="Normal"/>
    <w:rsid w:val="00C128C4"/>
    <w:pPr>
      <w:pBdr>
        <w:top w:val="single" w:sz="24" w:space="0" w:color="BBBBBB"/>
        <w:left w:val="single" w:sz="24" w:space="0" w:color="BBBBBB"/>
        <w:bottom w:val="single" w:sz="24" w:space="0" w:color="BBBBBB"/>
        <w:right w:val="single" w:sz="24" w:space="0" w:color="BBBBBB"/>
      </w:pBdr>
      <w:shd w:val="clear" w:color="auto" w:fill="DDDDDD"/>
      <w:spacing w:before="100" w:beforeAutospacing="1" w:after="100" w:afterAutospacing="1"/>
      <w:jc w:val="left"/>
    </w:pPr>
    <w:rPr>
      <w:rFonts w:ascii="Arial Unicode MS" w:eastAsia="Arial Unicode MS" w:hAnsi="Arial Unicode MS" w:cs="Arial Unicode MS"/>
      <w:b/>
      <w:bCs/>
      <w:color w:val="000000"/>
      <w:sz w:val="24"/>
      <w:szCs w:val="24"/>
    </w:rPr>
  </w:style>
  <w:style w:type="paragraph" w:customStyle="1" w:styleId="ec">
    <w:name w:val="ec"/>
    <w:basedOn w:val="Normal"/>
    <w:rsid w:val="00C128C4"/>
    <w:pPr>
      <w:pBdr>
        <w:top w:val="single" w:sz="24" w:space="0" w:color="CCCCCC"/>
        <w:left w:val="single" w:sz="24" w:space="0" w:color="CCCCCC"/>
        <w:bottom w:val="single" w:sz="24" w:space="0" w:color="CCCCCC"/>
        <w:right w:val="single" w:sz="24" w:space="0" w:color="CCCCCC"/>
      </w:pBdr>
      <w:spacing w:before="100" w:beforeAutospacing="1" w:after="100" w:afterAutospacing="1"/>
      <w:jc w:val="left"/>
    </w:pPr>
    <w:rPr>
      <w:rFonts w:ascii="Arial Unicode MS" w:eastAsia="Arial Unicode MS" w:hAnsi="Arial Unicode MS" w:cs="Arial Unicode MS"/>
      <w:sz w:val="24"/>
      <w:szCs w:val="24"/>
    </w:rPr>
  </w:style>
  <w:style w:type="paragraph" w:customStyle="1" w:styleId="oc">
    <w:name w:val="oc"/>
    <w:basedOn w:val="Normal"/>
    <w:rsid w:val="00C128C4"/>
    <w:pPr>
      <w:pBdr>
        <w:top w:val="single" w:sz="24" w:space="0" w:color="CCCCCC"/>
        <w:left w:val="single" w:sz="24" w:space="0" w:color="CCCCCC"/>
        <w:bottom w:val="single" w:sz="24" w:space="0" w:color="CCCCCC"/>
        <w:right w:val="single" w:sz="24" w:space="0" w:color="CCCCCC"/>
      </w:pBdr>
      <w:spacing w:before="100" w:beforeAutospacing="1" w:after="100" w:afterAutospacing="1"/>
      <w:jc w:val="left"/>
    </w:pPr>
    <w:rPr>
      <w:rFonts w:ascii="Arial Unicode MS" w:eastAsia="Arial Unicode MS" w:hAnsi="Arial Unicode MS" w:cs="Arial Unicode MS"/>
      <w:sz w:val="24"/>
      <w:szCs w:val="24"/>
    </w:rPr>
  </w:style>
  <w:style w:type="paragraph" w:customStyle="1" w:styleId="ecd">
    <w:name w:val="ecd"/>
    <w:basedOn w:val="Normal"/>
    <w:rsid w:val="00C128C4"/>
    <w:pPr>
      <w:pBdr>
        <w:top w:val="single" w:sz="24" w:space="0" w:color="CCCCCC"/>
        <w:left w:val="single" w:sz="24" w:space="0" w:color="CCCCCC"/>
        <w:bottom w:val="single" w:sz="24" w:space="0" w:color="CCCCCC"/>
        <w:right w:val="single" w:sz="24" w:space="0" w:color="CCCCCC"/>
      </w:pBdr>
      <w:spacing w:before="100" w:beforeAutospacing="1" w:after="100" w:afterAutospacing="1"/>
      <w:jc w:val="left"/>
    </w:pPr>
    <w:rPr>
      <w:rFonts w:ascii="Arial Unicode MS" w:eastAsia="Arial Unicode MS" w:hAnsi="Arial Unicode MS" w:cs="Arial Unicode MS"/>
      <w:sz w:val="24"/>
      <w:szCs w:val="24"/>
    </w:rPr>
  </w:style>
  <w:style w:type="paragraph" w:customStyle="1" w:styleId="ocd">
    <w:name w:val="ocd"/>
    <w:basedOn w:val="Normal"/>
    <w:rsid w:val="00C128C4"/>
    <w:pPr>
      <w:pBdr>
        <w:top w:val="single" w:sz="24" w:space="0" w:color="CCCCCC"/>
        <w:left w:val="single" w:sz="24" w:space="0" w:color="CCCCCC"/>
        <w:bottom w:val="single" w:sz="24" w:space="0" w:color="CCCCCC"/>
        <w:right w:val="single" w:sz="24" w:space="0" w:color="CCCCCC"/>
      </w:pBdr>
      <w:spacing w:before="100" w:beforeAutospacing="1" w:after="100" w:afterAutospacing="1"/>
      <w:jc w:val="left"/>
    </w:pPr>
    <w:rPr>
      <w:rFonts w:ascii="Arial Unicode MS" w:eastAsia="Arial Unicode MS" w:hAnsi="Arial Unicode MS" w:cs="Arial Unicode MS"/>
      <w:sz w:val="24"/>
      <w:szCs w:val="24"/>
    </w:rPr>
  </w:style>
  <w:style w:type="paragraph" w:customStyle="1" w:styleId="ecn">
    <w:name w:val="ecn"/>
    <w:basedOn w:val="Normal"/>
    <w:rsid w:val="00C128C4"/>
    <w:pPr>
      <w:pBdr>
        <w:top w:val="single" w:sz="24" w:space="0" w:color="CCCCCC"/>
        <w:left w:val="single" w:sz="24" w:space="0" w:color="CCCCCC"/>
        <w:bottom w:val="single" w:sz="24" w:space="0" w:color="CCCCCC"/>
        <w:right w:val="single" w:sz="24" w:space="0" w:color="CCCCCC"/>
      </w:pBdr>
      <w:spacing w:before="100" w:beforeAutospacing="1" w:after="100" w:afterAutospacing="1"/>
      <w:jc w:val="left"/>
    </w:pPr>
    <w:rPr>
      <w:rFonts w:ascii="Arial Unicode MS" w:eastAsia="Arial Unicode MS" w:hAnsi="Arial Unicode MS" w:cs="Arial Unicode MS"/>
      <w:sz w:val="24"/>
      <w:szCs w:val="24"/>
    </w:rPr>
  </w:style>
  <w:style w:type="paragraph" w:customStyle="1" w:styleId="ocn">
    <w:name w:val="ocn"/>
    <w:basedOn w:val="Normal"/>
    <w:rsid w:val="00C128C4"/>
    <w:pPr>
      <w:pBdr>
        <w:top w:val="single" w:sz="24" w:space="0" w:color="CCCCCC"/>
        <w:left w:val="single" w:sz="24" w:space="0" w:color="CCCCCC"/>
        <w:bottom w:val="single" w:sz="24" w:space="0" w:color="CCCCCC"/>
        <w:right w:val="single" w:sz="24" w:space="0" w:color="CCCCCC"/>
      </w:pBdr>
      <w:spacing w:before="100" w:beforeAutospacing="1" w:after="100" w:afterAutospacing="1"/>
      <w:jc w:val="left"/>
    </w:pPr>
    <w:rPr>
      <w:rFonts w:ascii="Arial Unicode MS" w:eastAsia="Arial Unicode MS" w:hAnsi="Arial Unicode MS" w:cs="Arial Unicode MS"/>
      <w:sz w:val="24"/>
      <w:szCs w:val="24"/>
    </w:rPr>
  </w:style>
  <w:style w:type="paragraph" w:customStyle="1" w:styleId="total">
    <w:name w:val="total"/>
    <w:basedOn w:val="Normal"/>
    <w:rsid w:val="00C128C4"/>
    <w:pPr>
      <w:pBdr>
        <w:top w:val="single" w:sz="24" w:space="0" w:color="CCCCCC"/>
        <w:left w:val="single" w:sz="24" w:space="0" w:color="CCCCCC"/>
        <w:bottom w:val="single" w:sz="24" w:space="0" w:color="CCCCCC"/>
        <w:right w:val="single" w:sz="24" w:space="0" w:color="CCCCCC"/>
      </w:pBdr>
      <w:shd w:val="clear" w:color="auto" w:fill="DDDDDD"/>
      <w:spacing w:before="100" w:beforeAutospacing="1" w:after="100" w:afterAutospacing="1"/>
      <w:jc w:val="left"/>
    </w:pPr>
    <w:rPr>
      <w:rFonts w:ascii="Arial Unicode MS" w:eastAsia="Arial Unicode MS" w:hAnsi="Arial Unicode MS" w:cs="Arial Unicode MS"/>
      <w:b/>
      <w:bCs/>
      <w:color w:val="000066"/>
      <w:sz w:val="16"/>
      <w:szCs w:val="16"/>
    </w:rPr>
  </w:style>
  <w:style w:type="paragraph" w:customStyle="1" w:styleId="totalfact">
    <w:name w:val="totalfact"/>
    <w:basedOn w:val="Normal"/>
    <w:rsid w:val="00C128C4"/>
    <w:pPr>
      <w:pBdr>
        <w:top w:val="single" w:sz="24" w:space="0" w:color="CCCCCC"/>
        <w:left w:val="single" w:sz="24" w:space="0" w:color="CCCCCC"/>
        <w:bottom w:val="single" w:sz="24" w:space="0" w:color="CCCCCC"/>
        <w:right w:val="single" w:sz="24" w:space="0" w:color="CCCCCC"/>
      </w:pBdr>
      <w:shd w:val="clear" w:color="auto" w:fill="DDDDDD"/>
      <w:spacing w:before="100" w:beforeAutospacing="1" w:after="100" w:afterAutospacing="1"/>
      <w:jc w:val="left"/>
    </w:pPr>
    <w:rPr>
      <w:rFonts w:ascii="Arial Unicode MS" w:eastAsia="Arial Unicode MS" w:hAnsi="Arial Unicode MS" w:cs="Arial Unicode MS"/>
      <w:b/>
      <w:bCs/>
      <w:color w:val="000066"/>
      <w:sz w:val="16"/>
      <w:szCs w:val="16"/>
    </w:rPr>
  </w:style>
  <w:style w:type="paragraph" w:customStyle="1" w:styleId="grandtotal">
    <w:name w:val="grandtotal"/>
    <w:basedOn w:val="Normal"/>
    <w:rsid w:val="00C128C4"/>
    <w:pPr>
      <w:pBdr>
        <w:top w:val="single" w:sz="24" w:space="0" w:color="6666CC"/>
        <w:left w:val="single" w:sz="24" w:space="0" w:color="6666CC"/>
        <w:bottom w:val="single" w:sz="24" w:space="0" w:color="6666CC"/>
        <w:right w:val="single" w:sz="24" w:space="0" w:color="6666CC"/>
      </w:pBdr>
      <w:shd w:val="clear" w:color="auto" w:fill="333399"/>
      <w:spacing w:before="100" w:beforeAutospacing="1" w:after="100" w:afterAutospacing="1"/>
      <w:jc w:val="left"/>
    </w:pPr>
    <w:rPr>
      <w:rFonts w:ascii="Arial Unicode MS" w:eastAsia="Arial Unicode MS" w:hAnsi="Arial Unicode MS" w:cs="Arial Unicode MS"/>
      <w:b/>
      <w:bCs/>
      <w:color w:val="FFFFFF"/>
      <w:sz w:val="24"/>
      <w:szCs w:val="24"/>
    </w:rPr>
  </w:style>
  <w:style w:type="paragraph" w:customStyle="1" w:styleId="grandfact">
    <w:name w:val="grandfact"/>
    <w:basedOn w:val="Normal"/>
    <w:rsid w:val="00C128C4"/>
    <w:pPr>
      <w:pBdr>
        <w:top w:val="single" w:sz="24" w:space="0" w:color="6666CC"/>
        <w:left w:val="single" w:sz="24" w:space="0" w:color="6666CC"/>
        <w:bottom w:val="single" w:sz="24" w:space="0" w:color="6666CC"/>
        <w:right w:val="single" w:sz="24" w:space="0" w:color="6666CC"/>
      </w:pBdr>
      <w:shd w:val="clear" w:color="auto" w:fill="333399"/>
      <w:spacing w:before="100" w:beforeAutospacing="1" w:after="100" w:afterAutospacing="1"/>
      <w:jc w:val="left"/>
    </w:pPr>
    <w:rPr>
      <w:rFonts w:ascii="Arial Unicode MS" w:eastAsia="Arial Unicode MS" w:hAnsi="Arial Unicode MS" w:cs="Arial Unicode MS"/>
      <w:b/>
      <w:bCs/>
      <w:color w:val="FFFFFF"/>
      <w:sz w:val="24"/>
      <w:szCs w:val="24"/>
    </w:rPr>
  </w:style>
  <w:style w:type="paragraph" w:customStyle="1" w:styleId="tapedeckcell">
    <w:name w:val="tapedeckcell"/>
    <w:basedOn w:val="Normal"/>
    <w:rsid w:val="00C128C4"/>
    <w:pPr>
      <w:spacing w:before="100" w:beforeAutospacing="1" w:after="100" w:afterAutospacing="1"/>
      <w:jc w:val="center"/>
    </w:pPr>
    <w:rPr>
      <w:rFonts w:ascii="Arial Unicode MS" w:eastAsia="Arial Unicode MS" w:hAnsi="Arial Unicode MS" w:cs="Arial Unicode MS"/>
      <w:sz w:val="24"/>
      <w:szCs w:val="24"/>
    </w:rPr>
  </w:style>
  <w:style w:type="paragraph" w:customStyle="1" w:styleId="tapedeckimage">
    <w:name w:val="tapedeckimage"/>
    <w:basedOn w:val="Normal"/>
    <w:rsid w:val="00C128C4"/>
    <w:pPr>
      <w:spacing w:before="100" w:beforeAutospacing="1" w:after="100" w:afterAutospacing="1"/>
      <w:jc w:val="left"/>
      <w:textAlignment w:val="center"/>
    </w:pPr>
    <w:rPr>
      <w:rFonts w:ascii="Arial Unicode MS" w:eastAsia="Arial Unicode MS" w:hAnsi="Arial Unicode MS" w:cs="Arial Unicode MS"/>
      <w:sz w:val="24"/>
      <w:szCs w:val="24"/>
    </w:rPr>
  </w:style>
  <w:style w:type="paragraph" w:customStyle="1" w:styleId="promptviewtable">
    <w:name w:val="promptviewtable"/>
    <w:basedOn w:val="Normal"/>
    <w:rsid w:val="00C128C4"/>
    <w:pPr>
      <w:pBdr>
        <w:top w:val="single" w:sz="24" w:space="0" w:color="6666CC"/>
        <w:left w:val="single" w:sz="24" w:space="0" w:color="6666CC"/>
        <w:bottom w:val="single" w:sz="24" w:space="0" w:color="6666CC"/>
        <w:right w:val="single" w:sz="24" w:space="0" w:color="6666CC"/>
      </w:pBdr>
      <w:spacing w:before="100" w:beforeAutospacing="1" w:after="100" w:afterAutospacing="1"/>
      <w:jc w:val="left"/>
    </w:pPr>
    <w:rPr>
      <w:rFonts w:ascii="Arial Unicode MS" w:eastAsia="Arial Unicode MS" w:hAnsi="Arial Unicode MS" w:cs="Arial Unicode MS"/>
      <w:sz w:val="24"/>
      <w:szCs w:val="24"/>
    </w:rPr>
  </w:style>
  <w:style w:type="paragraph" w:customStyle="1" w:styleId="prompttitletable">
    <w:name w:val="prompttitletable"/>
    <w:basedOn w:val="Normal"/>
    <w:rsid w:val="00C128C4"/>
    <w:pPr>
      <w:shd w:val="clear" w:color="auto" w:fill="000000"/>
      <w:spacing w:before="100" w:beforeAutospacing="1" w:after="100" w:afterAutospacing="1"/>
      <w:jc w:val="left"/>
    </w:pPr>
    <w:rPr>
      <w:rFonts w:ascii="Arial" w:eastAsia="Arial Unicode MS" w:hAnsi="Arial" w:cs="Arial"/>
      <w:sz w:val="24"/>
      <w:szCs w:val="24"/>
    </w:rPr>
  </w:style>
  <w:style w:type="paragraph" w:customStyle="1" w:styleId="promptlogocell">
    <w:name w:val="promptlogocell"/>
    <w:basedOn w:val="Normal"/>
    <w:rsid w:val="00C128C4"/>
    <w:pPr>
      <w:shd w:val="clear" w:color="auto" w:fill="E7E7E7"/>
      <w:spacing w:before="100" w:beforeAutospacing="1" w:after="100" w:afterAutospacing="1"/>
      <w:jc w:val="left"/>
    </w:pPr>
    <w:rPr>
      <w:rFonts w:ascii="Arial Unicode MS" w:eastAsia="Arial Unicode MS" w:hAnsi="Arial Unicode MS" w:cs="Arial Unicode MS"/>
      <w:vanish/>
      <w:sz w:val="24"/>
      <w:szCs w:val="24"/>
    </w:rPr>
  </w:style>
  <w:style w:type="paragraph" w:customStyle="1" w:styleId="promptcaptioncell">
    <w:name w:val="promptcaptioncell"/>
    <w:basedOn w:val="Normal"/>
    <w:rsid w:val="00C128C4"/>
    <w:pPr>
      <w:shd w:val="clear" w:color="auto" w:fill="E7E7E7"/>
      <w:spacing w:before="100" w:beforeAutospacing="1" w:after="100" w:afterAutospacing="1"/>
      <w:jc w:val="center"/>
    </w:pPr>
    <w:rPr>
      <w:rFonts w:ascii="Arial" w:eastAsia="Arial Unicode MS" w:hAnsi="Arial" w:cs="Arial"/>
      <w:b/>
      <w:bCs/>
      <w:color w:val="4D4D4D"/>
      <w:sz w:val="24"/>
      <w:szCs w:val="24"/>
    </w:rPr>
  </w:style>
  <w:style w:type="paragraph" w:customStyle="1" w:styleId="promptdesccell">
    <w:name w:val="promptdesccell"/>
    <w:basedOn w:val="Normal"/>
    <w:rsid w:val="00C128C4"/>
    <w:pPr>
      <w:shd w:val="clear" w:color="auto" w:fill="FFFFFF"/>
      <w:spacing w:before="100" w:beforeAutospacing="1" w:after="100" w:afterAutospacing="1"/>
      <w:jc w:val="left"/>
    </w:pPr>
    <w:rPr>
      <w:rFonts w:ascii="Arial" w:eastAsia="Arial Unicode MS" w:hAnsi="Arial" w:cs="Arial"/>
      <w:color w:val="999999"/>
      <w:sz w:val="18"/>
      <w:szCs w:val="18"/>
    </w:rPr>
  </w:style>
  <w:style w:type="paragraph" w:customStyle="1" w:styleId="promptsearchname">
    <w:name w:val="promptsearchname"/>
    <w:basedOn w:val="Normal"/>
    <w:rsid w:val="00C128C4"/>
    <w:pPr>
      <w:spacing w:before="100" w:beforeAutospacing="1" w:after="100" w:afterAutospacing="1"/>
      <w:jc w:val="left"/>
    </w:pPr>
    <w:rPr>
      <w:rFonts w:ascii="Arial" w:eastAsia="Arial Unicode MS" w:hAnsi="Arial" w:cs="Arial"/>
      <w:vanish/>
      <w:color w:val="FFFFFF"/>
      <w:sz w:val="24"/>
      <w:szCs w:val="24"/>
    </w:rPr>
  </w:style>
  <w:style w:type="paragraph" w:customStyle="1" w:styleId="cfpchoicescell">
    <w:name w:val="cfpchoicescell"/>
    <w:basedOn w:val="Normal"/>
    <w:rsid w:val="00C128C4"/>
    <w:pPr>
      <w:spacing w:before="100" w:beforeAutospacing="1" w:after="100" w:afterAutospacing="1"/>
      <w:jc w:val="left"/>
    </w:pPr>
    <w:rPr>
      <w:rFonts w:ascii="Arial Unicode MS" w:eastAsia="Arial Unicode MS" w:hAnsi="Arial Unicode MS" w:cs="Arial Unicode MS"/>
      <w:sz w:val="24"/>
      <w:szCs w:val="24"/>
    </w:rPr>
  </w:style>
  <w:style w:type="paragraph" w:customStyle="1" w:styleId="filterchoice">
    <w:name w:val="filterchoice"/>
    <w:basedOn w:val="Normal"/>
    <w:rsid w:val="00C128C4"/>
    <w:pPr>
      <w:shd w:val="clear" w:color="auto" w:fill="EEEEEE"/>
      <w:spacing w:before="100" w:beforeAutospacing="1" w:after="100" w:afterAutospacing="1"/>
      <w:jc w:val="left"/>
    </w:pPr>
    <w:rPr>
      <w:rFonts w:ascii="Arial Unicode MS" w:eastAsia="Arial Unicode MS" w:hAnsi="Arial Unicode MS" w:cs="Arial Unicode MS"/>
      <w:sz w:val="24"/>
      <w:szCs w:val="24"/>
    </w:rPr>
  </w:style>
  <w:style w:type="paragraph" w:customStyle="1" w:styleId="gfpbox">
    <w:name w:val="gfpbox"/>
    <w:basedOn w:val="Normal"/>
    <w:rsid w:val="00C128C4"/>
    <w:pPr>
      <w:spacing w:before="100" w:beforeAutospacing="1" w:after="100" w:afterAutospacing="1"/>
      <w:jc w:val="left"/>
    </w:pPr>
    <w:rPr>
      <w:rFonts w:ascii="Arial Unicode MS" w:eastAsia="Arial Unicode MS" w:hAnsi="Arial Unicode MS" w:cs="Arial Unicode MS"/>
      <w:sz w:val="24"/>
      <w:szCs w:val="24"/>
    </w:rPr>
  </w:style>
  <w:style w:type="paragraph" w:customStyle="1" w:styleId="gfpcaption">
    <w:name w:val="gfpcaption"/>
    <w:basedOn w:val="Normal"/>
    <w:rsid w:val="00C128C4"/>
    <w:pPr>
      <w:spacing w:before="100" w:beforeAutospacing="1" w:after="100" w:afterAutospacing="1"/>
      <w:jc w:val="left"/>
    </w:pPr>
    <w:rPr>
      <w:rFonts w:ascii="Arial Unicode MS" w:eastAsia="Arial Unicode MS" w:hAnsi="Arial Unicode MS" w:cs="Arial Unicode MS"/>
      <w:b/>
      <w:bCs/>
      <w:color w:val="333399"/>
      <w:sz w:val="16"/>
      <w:szCs w:val="16"/>
    </w:rPr>
  </w:style>
  <w:style w:type="paragraph" w:customStyle="1" w:styleId="gfpcontrol">
    <w:name w:val="gfpcontrol"/>
    <w:basedOn w:val="Normal"/>
    <w:rsid w:val="00C128C4"/>
    <w:pPr>
      <w:spacing w:before="100" w:beforeAutospacing="1" w:after="100" w:afterAutospacing="1"/>
      <w:jc w:val="left"/>
    </w:pPr>
    <w:rPr>
      <w:rFonts w:ascii="Arial Unicode MS" w:eastAsia="Arial Unicode MS" w:hAnsi="Arial Unicode MS" w:cs="Arial Unicode MS"/>
      <w:color w:val="333399"/>
      <w:sz w:val="16"/>
      <w:szCs w:val="16"/>
    </w:rPr>
  </w:style>
  <w:style w:type="paragraph" w:customStyle="1" w:styleId="gfpfilter">
    <w:name w:val="gfpfilter"/>
    <w:basedOn w:val="Normal"/>
    <w:rsid w:val="00C128C4"/>
    <w:pPr>
      <w:spacing w:before="100" w:beforeAutospacing="1" w:after="100" w:afterAutospacing="1"/>
      <w:jc w:val="left"/>
      <w:textAlignment w:val="top"/>
    </w:pPr>
    <w:rPr>
      <w:rFonts w:ascii="Arial Unicode MS" w:eastAsia="Arial Unicode MS" w:hAnsi="Arial Unicode MS" w:cs="Arial Unicode MS"/>
      <w:sz w:val="16"/>
      <w:szCs w:val="16"/>
    </w:rPr>
  </w:style>
  <w:style w:type="paragraph" w:customStyle="1" w:styleId="gfpsubmit">
    <w:name w:val="gfpsubmit"/>
    <w:basedOn w:val="Normal"/>
    <w:rsid w:val="00C128C4"/>
    <w:pPr>
      <w:spacing w:before="100" w:beforeAutospacing="1" w:after="100" w:afterAutospacing="1"/>
      <w:jc w:val="left"/>
      <w:textAlignment w:val="top"/>
    </w:pPr>
    <w:rPr>
      <w:rFonts w:ascii="Arial Unicode MS" w:eastAsia="Arial Unicode MS" w:hAnsi="Arial Unicode MS" w:cs="Arial Unicode MS"/>
      <w:sz w:val="24"/>
      <w:szCs w:val="24"/>
    </w:rPr>
  </w:style>
  <w:style w:type="paragraph" w:customStyle="1" w:styleId="segmentanchor">
    <w:name w:val="segmentanchor"/>
    <w:basedOn w:val="Normal"/>
    <w:rsid w:val="00C128C4"/>
    <w:pPr>
      <w:spacing w:before="100" w:beforeAutospacing="1" w:after="100" w:afterAutospacing="1"/>
      <w:jc w:val="left"/>
    </w:pPr>
    <w:rPr>
      <w:rFonts w:ascii="Arial Unicode MS" w:eastAsia="Arial Unicode MS" w:hAnsi="Arial Unicode MS" w:cs="Arial Unicode MS"/>
      <w:b/>
      <w:bCs/>
      <w:color w:val="000066"/>
      <w:sz w:val="16"/>
      <w:szCs w:val="16"/>
    </w:rPr>
  </w:style>
  <w:style w:type="paragraph" w:customStyle="1" w:styleId="cselbox">
    <w:name w:val="cselbox"/>
    <w:basedOn w:val="Normal"/>
    <w:rsid w:val="00C128C4"/>
    <w:pPr>
      <w:spacing w:before="100" w:beforeAutospacing="1" w:after="100" w:afterAutospacing="1"/>
      <w:jc w:val="center"/>
    </w:pPr>
    <w:rPr>
      <w:rFonts w:ascii="Arial Unicode MS" w:eastAsia="Arial Unicode MS" w:hAnsi="Arial Unicode MS" w:cs="Arial Unicode MS"/>
      <w:sz w:val="24"/>
      <w:szCs w:val="24"/>
    </w:rPr>
  </w:style>
  <w:style w:type="paragraph" w:customStyle="1" w:styleId="cselselector">
    <w:name w:val="cselselector"/>
    <w:basedOn w:val="Normal"/>
    <w:rsid w:val="00C128C4"/>
    <w:pPr>
      <w:spacing w:before="100" w:beforeAutospacing="1" w:after="100" w:afterAutospacing="1"/>
      <w:jc w:val="left"/>
    </w:pPr>
    <w:rPr>
      <w:rFonts w:ascii="Arial Unicode MS" w:eastAsia="Arial Unicode MS" w:hAnsi="Arial Unicode MS" w:cs="Arial Unicode MS"/>
      <w:sz w:val="24"/>
      <w:szCs w:val="24"/>
    </w:rPr>
  </w:style>
  <w:style w:type="paragraph" w:customStyle="1" w:styleId="cselcaption">
    <w:name w:val="cselcaption"/>
    <w:basedOn w:val="Normal"/>
    <w:rsid w:val="00C128C4"/>
    <w:pPr>
      <w:spacing w:before="100" w:beforeAutospacing="1" w:after="100" w:afterAutospacing="1"/>
      <w:jc w:val="left"/>
    </w:pPr>
    <w:rPr>
      <w:rFonts w:ascii="Arial Unicode MS" w:eastAsia="Arial Unicode MS" w:hAnsi="Arial Unicode MS" w:cs="Arial Unicode MS"/>
      <w:b/>
      <w:bCs/>
      <w:color w:val="333399"/>
      <w:sz w:val="16"/>
      <w:szCs w:val="16"/>
    </w:rPr>
  </w:style>
  <w:style w:type="paragraph" w:customStyle="1" w:styleId="cselvalue">
    <w:name w:val="cselvalue"/>
    <w:basedOn w:val="Normal"/>
    <w:rsid w:val="00C128C4"/>
    <w:pPr>
      <w:spacing w:before="100" w:beforeAutospacing="1" w:after="100" w:afterAutospacing="1"/>
      <w:jc w:val="left"/>
    </w:pPr>
    <w:rPr>
      <w:rFonts w:ascii="Arial Unicode MS" w:eastAsia="Arial Unicode MS" w:hAnsi="Arial Unicode MS" w:cs="Arial Unicode MS"/>
      <w:sz w:val="18"/>
      <w:szCs w:val="18"/>
    </w:rPr>
  </w:style>
  <w:style w:type="paragraph" w:customStyle="1" w:styleId="cseldropdown">
    <w:name w:val="cseldropdown"/>
    <w:basedOn w:val="Normal"/>
    <w:rsid w:val="00C128C4"/>
    <w:pPr>
      <w:spacing w:before="100" w:beforeAutospacing="1" w:after="100" w:afterAutospacing="1"/>
      <w:jc w:val="left"/>
      <w:textAlignment w:val="bottom"/>
    </w:pPr>
    <w:rPr>
      <w:rFonts w:ascii="Arial Unicode MS" w:eastAsia="Arial Unicode MS" w:hAnsi="Arial Unicode MS" w:cs="Arial Unicode MS"/>
      <w:sz w:val="24"/>
      <w:szCs w:val="24"/>
    </w:rPr>
  </w:style>
  <w:style w:type="paragraph" w:customStyle="1" w:styleId="cvview">
    <w:name w:val="cvview"/>
    <w:basedOn w:val="Normal"/>
    <w:rsid w:val="00C128C4"/>
    <w:pPr>
      <w:shd w:val="clear" w:color="auto" w:fill="FFFFFF"/>
      <w:spacing w:before="100" w:beforeAutospacing="1" w:after="100" w:afterAutospacing="1"/>
      <w:jc w:val="center"/>
      <w:textAlignment w:val="top"/>
    </w:pPr>
    <w:rPr>
      <w:rFonts w:ascii="Arial Unicode MS" w:eastAsia="Arial Unicode MS" w:hAnsi="Arial Unicode MS" w:cs="Arial Unicode MS"/>
      <w:sz w:val="16"/>
      <w:szCs w:val="16"/>
    </w:rPr>
  </w:style>
  <w:style w:type="character" w:customStyle="1" w:styleId="Lienhypertexte1">
    <w:name w:val="Lien hypertexte1"/>
    <w:rsid w:val="00C128C4"/>
    <w:rPr>
      <w:rFonts w:ascii="Arial" w:hAnsi="Arial" w:cs="Arial" w:hint="default"/>
      <w:strike w:val="0"/>
      <w:dstrike w:val="0"/>
      <w:color w:val="6666CC"/>
      <w:u w:val="none"/>
      <w:effect w:val="none"/>
    </w:rPr>
  </w:style>
  <w:style w:type="character" w:customStyle="1" w:styleId="Lienhypertexte2">
    <w:name w:val="Lien hypertexte2"/>
    <w:rsid w:val="00C128C4"/>
    <w:rPr>
      <w:rFonts w:ascii="Arial" w:hAnsi="Arial" w:cs="Arial" w:hint="default"/>
      <w:strike w:val="0"/>
      <w:dstrike w:val="0"/>
      <w:color w:val="6666CC"/>
      <w:u w:val="none"/>
      <w:effect w:val="none"/>
    </w:rPr>
  </w:style>
  <w:style w:type="character" w:customStyle="1" w:styleId="Lienhypertexte3">
    <w:name w:val="Lien hypertexte3"/>
    <w:rsid w:val="00C128C4"/>
    <w:rPr>
      <w:rFonts w:ascii="Arial" w:hAnsi="Arial" w:cs="Arial" w:hint="default"/>
      <w:strike w:val="0"/>
      <w:dstrike w:val="0"/>
      <w:color w:val="6666CC"/>
      <w:u w:val="none"/>
      <w:effect w:val="none"/>
    </w:rPr>
  </w:style>
  <w:style w:type="character" w:customStyle="1" w:styleId="Lienhypertexte4">
    <w:name w:val="Lien hypertexte4"/>
    <w:rsid w:val="00C128C4"/>
    <w:rPr>
      <w:rFonts w:ascii="Arial" w:hAnsi="Arial" w:cs="Arial" w:hint="default"/>
      <w:strike w:val="0"/>
      <w:dstrike w:val="0"/>
      <w:color w:val="6666CC"/>
      <w:u w:val="none"/>
      <w:effect w:val="none"/>
    </w:rPr>
  </w:style>
  <w:style w:type="character" w:customStyle="1" w:styleId="Lienhypertexte5">
    <w:name w:val="Lien hypertexte5"/>
    <w:rsid w:val="00C128C4"/>
    <w:rPr>
      <w:rFonts w:ascii="Arial" w:hAnsi="Arial" w:cs="Arial" w:hint="default"/>
      <w:strike w:val="0"/>
      <w:dstrike w:val="0"/>
      <w:color w:val="6666CC"/>
      <w:u w:val="none"/>
      <w:effect w:val="none"/>
    </w:rPr>
  </w:style>
  <w:style w:type="character" w:customStyle="1" w:styleId="Lienhypertexte6">
    <w:name w:val="Lien hypertexte6"/>
    <w:rsid w:val="00C128C4"/>
    <w:rPr>
      <w:rFonts w:ascii="Arial" w:hAnsi="Arial" w:cs="Arial" w:hint="default"/>
      <w:strike w:val="0"/>
      <w:dstrike w:val="0"/>
      <w:color w:val="6666CC"/>
      <w:u w:val="none"/>
      <w:effect w:val="none"/>
    </w:rPr>
  </w:style>
  <w:style w:type="character" w:customStyle="1" w:styleId="Lienhypertextesuivi1">
    <w:name w:val="Lien hypertexte suivi1"/>
    <w:rsid w:val="00C128C4"/>
    <w:rPr>
      <w:rFonts w:ascii="Arial" w:hAnsi="Arial" w:cs="Arial" w:hint="default"/>
      <w:strike w:val="0"/>
      <w:dstrike w:val="0"/>
      <w:color w:val="6666CC"/>
      <w:u w:val="none"/>
      <w:effect w:val="none"/>
    </w:rPr>
  </w:style>
  <w:style w:type="character" w:customStyle="1" w:styleId="Lienhypertextesuivi2">
    <w:name w:val="Lien hypertexte suivi2"/>
    <w:rsid w:val="00C128C4"/>
    <w:rPr>
      <w:rFonts w:ascii="Arial" w:hAnsi="Arial" w:cs="Arial" w:hint="default"/>
      <w:strike w:val="0"/>
      <w:dstrike w:val="0"/>
      <w:color w:val="6666CC"/>
      <w:u w:val="none"/>
      <w:effect w:val="none"/>
    </w:rPr>
  </w:style>
  <w:style w:type="character" w:customStyle="1" w:styleId="Lienhypertextesuivi3">
    <w:name w:val="Lien hypertexte suivi3"/>
    <w:rsid w:val="00C128C4"/>
    <w:rPr>
      <w:rFonts w:ascii="Arial" w:hAnsi="Arial" w:cs="Arial" w:hint="default"/>
      <w:strike w:val="0"/>
      <w:dstrike w:val="0"/>
      <w:color w:val="6666CC"/>
      <w:u w:val="none"/>
      <w:effect w:val="none"/>
    </w:rPr>
  </w:style>
  <w:style w:type="character" w:customStyle="1" w:styleId="Lienhypertextesuivi4">
    <w:name w:val="Lien hypertexte suivi4"/>
    <w:rsid w:val="00C128C4"/>
    <w:rPr>
      <w:rFonts w:ascii="Arial" w:hAnsi="Arial" w:cs="Arial" w:hint="default"/>
      <w:strike w:val="0"/>
      <w:dstrike w:val="0"/>
      <w:color w:val="6666CC"/>
      <w:u w:val="none"/>
      <w:effect w:val="none"/>
    </w:rPr>
  </w:style>
  <w:style w:type="character" w:customStyle="1" w:styleId="Lienhypertextesuivi5">
    <w:name w:val="Lien hypertexte suivi5"/>
    <w:rsid w:val="00C128C4"/>
    <w:rPr>
      <w:rFonts w:ascii="Arial" w:hAnsi="Arial" w:cs="Arial" w:hint="default"/>
      <w:strike w:val="0"/>
      <w:dstrike w:val="0"/>
      <w:color w:val="6666CC"/>
      <w:u w:val="none"/>
      <w:effect w:val="none"/>
    </w:rPr>
  </w:style>
  <w:style w:type="character" w:customStyle="1" w:styleId="Lienhypertextesuivi6">
    <w:name w:val="Lien hypertexte suivi6"/>
    <w:rsid w:val="00C128C4"/>
    <w:rPr>
      <w:rFonts w:ascii="Arial" w:hAnsi="Arial" w:cs="Arial" w:hint="default"/>
      <w:strike w:val="0"/>
      <w:dstrike w:val="0"/>
      <w:color w:val="6666CC"/>
      <w:u w:val="none"/>
      <w:effect w:val="none"/>
    </w:rPr>
  </w:style>
  <w:style w:type="character" w:customStyle="1" w:styleId="Lienhypertexte7">
    <w:name w:val="Lien hypertexte7"/>
    <w:rsid w:val="00C128C4"/>
    <w:rPr>
      <w:rFonts w:ascii="Arial" w:hAnsi="Arial" w:cs="Arial" w:hint="default"/>
      <w:strike w:val="0"/>
      <w:dstrike w:val="0"/>
      <w:color w:val="6666CC"/>
      <w:u w:val="none"/>
      <w:effect w:val="none"/>
    </w:rPr>
  </w:style>
  <w:style w:type="character" w:customStyle="1" w:styleId="Lienhypertexte8">
    <w:name w:val="Lien hypertexte8"/>
    <w:rsid w:val="00C128C4"/>
    <w:rPr>
      <w:rFonts w:ascii="Arial" w:hAnsi="Arial" w:cs="Arial" w:hint="default"/>
      <w:strike w:val="0"/>
      <w:dstrike w:val="0"/>
      <w:color w:val="6666CC"/>
      <w:u w:val="none"/>
      <w:effect w:val="none"/>
    </w:rPr>
  </w:style>
  <w:style w:type="character" w:customStyle="1" w:styleId="Lienhypertexte9">
    <w:name w:val="Lien hypertexte9"/>
    <w:rsid w:val="00C128C4"/>
    <w:rPr>
      <w:rFonts w:ascii="Arial" w:hAnsi="Arial" w:cs="Arial" w:hint="default"/>
      <w:strike w:val="0"/>
      <w:dstrike w:val="0"/>
      <w:color w:val="6666CC"/>
      <w:u w:val="none"/>
      <w:effect w:val="none"/>
    </w:rPr>
  </w:style>
  <w:style w:type="character" w:customStyle="1" w:styleId="Lienhypertexte10">
    <w:name w:val="Lien hypertexte10"/>
    <w:rsid w:val="00C128C4"/>
    <w:rPr>
      <w:rFonts w:ascii="Arial" w:hAnsi="Arial" w:cs="Arial" w:hint="default"/>
      <w:strike w:val="0"/>
      <w:dstrike w:val="0"/>
      <w:color w:val="6666CC"/>
      <w:u w:val="none"/>
      <w:effect w:val="none"/>
    </w:rPr>
  </w:style>
  <w:style w:type="character" w:customStyle="1" w:styleId="Lienhypertexte11">
    <w:name w:val="Lien hypertexte11"/>
    <w:rsid w:val="00C128C4"/>
    <w:rPr>
      <w:rFonts w:ascii="Arial" w:hAnsi="Arial" w:cs="Arial" w:hint="default"/>
      <w:strike w:val="0"/>
      <w:dstrike w:val="0"/>
      <w:color w:val="6666CC"/>
      <w:u w:val="none"/>
      <w:effect w:val="none"/>
    </w:rPr>
  </w:style>
  <w:style w:type="character" w:customStyle="1" w:styleId="Lienhypertexte12">
    <w:name w:val="Lien hypertexte12"/>
    <w:rsid w:val="00C128C4"/>
    <w:rPr>
      <w:rFonts w:ascii="Arial" w:hAnsi="Arial" w:cs="Arial" w:hint="default"/>
      <w:strike w:val="0"/>
      <w:dstrike w:val="0"/>
      <w:color w:val="6666CC"/>
      <w:u w:val="none"/>
      <w:effect w:val="none"/>
    </w:rPr>
  </w:style>
  <w:style w:type="character" w:customStyle="1" w:styleId="Lienhypertextesuivi7">
    <w:name w:val="Lien hypertexte suivi7"/>
    <w:rsid w:val="00C128C4"/>
    <w:rPr>
      <w:rFonts w:ascii="Arial" w:hAnsi="Arial" w:cs="Arial" w:hint="default"/>
      <w:strike w:val="0"/>
      <w:dstrike w:val="0"/>
      <w:color w:val="6666CC"/>
      <w:u w:val="none"/>
      <w:effect w:val="none"/>
    </w:rPr>
  </w:style>
  <w:style w:type="character" w:customStyle="1" w:styleId="Lienhypertextesuivi8">
    <w:name w:val="Lien hypertexte suivi8"/>
    <w:rsid w:val="00C128C4"/>
    <w:rPr>
      <w:rFonts w:ascii="Arial" w:hAnsi="Arial" w:cs="Arial" w:hint="default"/>
      <w:strike w:val="0"/>
      <w:dstrike w:val="0"/>
      <w:color w:val="6666CC"/>
      <w:u w:val="none"/>
      <w:effect w:val="none"/>
    </w:rPr>
  </w:style>
  <w:style w:type="character" w:customStyle="1" w:styleId="Lienhypertextesuivi9">
    <w:name w:val="Lien hypertexte suivi9"/>
    <w:rsid w:val="00C128C4"/>
    <w:rPr>
      <w:rFonts w:ascii="Arial" w:hAnsi="Arial" w:cs="Arial" w:hint="default"/>
      <w:strike w:val="0"/>
      <w:dstrike w:val="0"/>
      <w:color w:val="6666CC"/>
      <w:u w:val="none"/>
      <w:effect w:val="none"/>
    </w:rPr>
  </w:style>
  <w:style w:type="character" w:customStyle="1" w:styleId="Lienhypertextesuivi10">
    <w:name w:val="Lien hypertexte suivi10"/>
    <w:rsid w:val="00C128C4"/>
    <w:rPr>
      <w:rFonts w:ascii="Arial" w:hAnsi="Arial" w:cs="Arial" w:hint="default"/>
      <w:strike w:val="0"/>
      <w:dstrike w:val="0"/>
      <w:color w:val="6666CC"/>
      <w:u w:val="none"/>
      <w:effect w:val="none"/>
    </w:rPr>
  </w:style>
  <w:style w:type="character" w:customStyle="1" w:styleId="Lienhypertextesuivi11">
    <w:name w:val="Lien hypertexte suivi11"/>
    <w:rsid w:val="00C128C4"/>
    <w:rPr>
      <w:rFonts w:ascii="Arial" w:hAnsi="Arial" w:cs="Arial" w:hint="default"/>
      <w:strike w:val="0"/>
      <w:dstrike w:val="0"/>
      <w:color w:val="6666CC"/>
      <w:u w:val="none"/>
      <w:effect w:val="none"/>
    </w:rPr>
  </w:style>
  <w:style w:type="character" w:customStyle="1" w:styleId="Lienhypertextesuivi12">
    <w:name w:val="Lien hypertexte suivi12"/>
    <w:rsid w:val="00C128C4"/>
    <w:rPr>
      <w:rFonts w:ascii="Arial" w:hAnsi="Arial" w:cs="Arial" w:hint="default"/>
      <w:strike w:val="0"/>
      <w:dstrike w:val="0"/>
      <w:color w:val="6666CC"/>
      <w:u w:val="none"/>
      <w:effect w:val="none"/>
    </w:rPr>
  </w:style>
  <w:style w:type="character" w:customStyle="1" w:styleId="Lienhypertextesuivi13">
    <w:name w:val="Lien hypertexte suivi13"/>
    <w:rsid w:val="00C128C4"/>
    <w:rPr>
      <w:rFonts w:ascii="Arial" w:hAnsi="Arial" w:cs="Arial" w:hint="default"/>
      <w:strike w:val="0"/>
      <w:dstrike w:val="0"/>
      <w:color w:val="6666CC"/>
      <w:u w:val="none"/>
      <w:effect w:val="none"/>
    </w:rPr>
  </w:style>
  <w:style w:type="character" w:customStyle="1" w:styleId="Lienhypertextesuivi14">
    <w:name w:val="Lien hypertexte suivi14"/>
    <w:rsid w:val="00C128C4"/>
    <w:rPr>
      <w:rFonts w:ascii="Arial" w:hAnsi="Arial" w:cs="Arial" w:hint="default"/>
      <w:strike w:val="0"/>
      <w:dstrike w:val="0"/>
      <w:color w:val="6666CC"/>
      <w:u w:val="none"/>
      <w:effect w:val="none"/>
    </w:rPr>
  </w:style>
  <w:style w:type="character" w:customStyle="1" w:styleId="Lienhypertextesuivi15">
    <w:name w:val="Lien hypertexte suivi15"/>
    <w:rsid w:val="00C128C4"/>
    <w:rPr>
      <w:rFonts w:ascii="Arial" w:hAnsi="Arial" w:cs="Arial" w:hint="default"/>
      <w:strike w:val="0"/>
      <w:dstrike w:val="0"/>
      <w:color w:val="6666CC"/>
      <w:u w:val="none"/>
      <w:effect w:val="none"/>
    </w:rPr>
  </w:style>
  <w:style w:type="character" w:customStyle="1" w:styleId="Lienhypertextesuivi16">
    <w:name w:val="Lien hypertexte suivi16"/>
    <w:rsid w:val="00C128C4"/>
    <w:rPr>
      <w:rFonts w:ascii="Arial" w:hAnsi="Arial" w:cs="Arial" w:hint="default"/>
      <w:strike w:val="0"/>
      <w:dstrike w:val="0"/>
      <w:color w:val="6666CC"/>
      <w:u w:val="none"/>
      <w:effect w:val="none"/>
    </w:rPr>
  </w:style>
  <w:style w:type="character" w:customStyle="1" w:styleId="Lienhypertextesuivi17">
    <w:name w:val="Lien hypertexte suivi17"/>
    <w:rsid w:val="00C128C4"/>
    <w:rPr>
      <w:rFonts w:ascii="Arial" w:hAnsi="Arial" w:cs="Arial" w:hint="default"/>
      <w:strike w:val="0"/>
      <w:dstrike w:val="0"/>
      <w:color w:val="6666CC"/>
      <w:u w:val="none"/>
      <w:effect w:val="none"/>
    </w:rPr>
  </w:style>
  <w:style w:type="character" w:customStyle="1" w:styleId="Lienhypertextesuivi18">
    <w:name w:val="Lien hypertexte suivi18"/>
    <w:rsid w:val="00C128C4"/>
    <w:rPr>
      <w:rFonts w:ascii="Arial" w:hAnsi="Arial" w:cs="Arial" w:hint="default"/>
      <w:strike w:val="0"/>
      <w:dstrike w:val="0"/>
      <w:color w:val="6666CC"/>
      <w:u w:val="none"/>
      <w:effect w:val="none"/>
    </w:rPr>
  </w:style>
  <w:style w:type="paragraph" w:customStyle="1" w:styleId="Illustrations">
    <w:name w:val="Illustrations"/>
    <w:basedOn w:val="Normal"/>
    <w:next w:val="Normal"/>
    <w:rsid w:val="00C128C4"/>
    <w:pPr>
      <w:keepLines/>
      <w:spacing w:before="120" w:after="240"/>
      <w:jc w:val="left"/>
    </w:pPr>
    <w:rPr>
      <w:rFonts w:ascii="Arial" w:hAnsi="Arial"/>
      <w:sz w:val="18"/>
      <w:lang w:val="fr-FR" w:eastAsia="fr-FR"/>
    </w:rPr>
  </w:style>
  <w:style w:type="paragraph" w:customStyle="1" w:styleId="Etiquette">
    <w:name w:val="Etiquette"/>
    <w:rsid w:val="00C128C4"/>
    <w:pPr>
      <w:spacing w:before="60" w:after="60"/>
    </w:pPr>
    <w:rPr>
      <w:rFonts w:ascii="Arial Gras" w:hAnsi="Arial Gras"/>
      <w:b/>
      <w:lang w:val="fr-FR" w:eastAsia="fr-FR"/>
    </w:rPr>
  </w:style>
  <w:style w:type="paragraph" w:customStyle="1" w:styleId="P3">
    <w:name w:val="P3"/>
    <w:basedOn w:val="Normal"/>
    <w:rsid w:val="00C128C4"/>
    <w:pPr>
      <w:widowControl w:val="0"/>
      <w:spacing w:before="60" w:after="60"/>
      <w:ind w:left="1418"/>
    </w:pPr>
    <w:rPr>
      <w:rFonts w:ascii="ZapfHumnst BT" w:hAnsi="ZapfHumnst BT"/>
      <w:sz w:val="24"/>
      <w:lang w:val="fr-FR" w:eastAsia="fr-FR"/>
    </w:rPr>
  </w:style>
  <w:style w:type="paragraph" w:customStyle="1" w:styleId="Cart">
    <w:name w:val="Cart"/>
    <w:basedOn w:val="Normal"/>
    <w:rsid w:val="00C128C4"/>
    <w:pPr>
      <w:keepLines/>
      <w:suppressAutoHyphens/>
      <w:jc w:val="left"/>
    </w:pPr>
    <w:rPr>
      <w:rFonts w:ascii="Arial" w:hAnsi="Arial"/>
      <w:sz w:val="16"/>
      <w:lang w:val="fr-FR" w:eastAsia="fr-FR"/>
    </w:rPr>
  </w:style>
  <w:style w:type="paragraph" w:styleId="BalloonText">
    <w:name w:val="Balloon Text"/>
    <w:basedOn w:val="Normal"/>
    <w:semiHidden/>
    <w:rsid w:val="009A0BD0"/>
    <w:rPr>
      <w:rFonts w:ascii="Tahoma" w:hAnsi="Tahoma" w:cs="Tahoma"/>
      <w:sz w:val="16"/>
      <w:szCs w:val="16"/>
    </w:rPr>
  </w:style>
  <w:style w:type="paragraph" w:customStyle="1" w:styleId="TableauCentr">
    <w:name w:val="Tableau Centré"/>
    <w:basedOn w:val="Normal"/>
    <w:rsid w:val="00754470"/>
    <w:pPr>
      <w:spacing w:before="48" w:after="48"/>
      <w:jc w:val="center"/>
    </w:pPr>
    <w:rPr>
      <w:rFonts w:ascii="Calibri" w:hAnsi="Calibri"/>
      <w:sz w:val="20"/>
      <w:lang w:val="fr-FR" w:eastAsia="ko-KR"/>
    </w:rPr>
  </w:style>
  <w:style w:type="table" w:customStyle="1" w:styleId="TableNormal1">
    <w:name w:val="Table Normal1"/>
    <w:semiHidden/>
    <w:rsid w:val="00754470"/>
    <w:rPr>
      <w:rFonts w:ascii="Times New Roman" w:eastAsia="Batang" w:hAnsi="Times New Roman"/>
    </w:rPr>
    <w:tblPr>
      <w:tblCellMar>
        <w:top w:w="0" w:type="dxa"/>
        <w:left w:w="108" w:type="dxa"/>
        <w:bottom w:w="0" w:type="dxa"/>
        <w:right w:w="108" w:type="dxa"/>
      </w:tblCellMar>
    </w:tblPr>
  </w:style>
  <w:style w:type="character" w:customStyle="1" w:styleId="BodyTextChar">
    <w:name w:val="Body Text Char"/>
    <w:link w:val="BodyText"/>
    <w:rsid w:val="00D93430"/>
    <w:rPr>
      <w:rFonts w:ascii="Times New Roman" w:hAnsi="Times New Roman"/>
      <w:sz w:val="22"/>
    </w:rPr>
  </w:style>
  <w:style w:type="paragraph" w:customStyle="1" w:styleId="CorpsdeTexte">
    <w:name w:val="Corps de Texte"/>
    <w:link w:val="CorpsdeTexteCar"/>
    <w:uiPriority w:val="99"/>
    <w:rsid w:val="00671E85"/>
    <w:pPr>
      <w:keepLines/>
      <w:spacing w:after="60"/>
      <w:jc w:val="both"/>
    </w:pPr>
    <w:rPr>
      <w:rFonts w:ascii="Arial" w:hAnsi="Arial"/>
      <w:sz w:val="22"/>
      <w:szCs w:val="22"/>
      <w:lang w:val="fr-FR" w:eastAsia="fr-FR"/>
    </w:rPr>
  </w:style>
  <w:style w:type="paragraph" w:customStyle="1" w:styleId="ListeHierarchique">
    <w:name w:val="ListeHierarchique"/>
    <w:basedOn w:val="CorpsdeTexte"/>
    <w:uiPriority w:val="99"/>
    <w:rsid w:val="00671E85"/>
    <w:pPr>
      <w:numPr>
        <w:numId w:val="10"/>
      </w:numPr>
      <w:tabs>
        <w:tab w:val="clear" w:pos="794"/>
      </w:tabs>
      <w:spacing w:before="60"/>
      <w:ind w:left="0" w:firstLine="0"/>
    </w:pPr>
    <w:rPr>
      <w:szCs w:val="20"/>
    </w:rPr>
  </w:style>
  <w:style w:type="character" w:customStyle="1" w:styleId="CorpsdeTexteCar">
    <w:name w:val="Corps de Texte Car"/>
    <w:link w:val="CorpsdeTexte"/>
    <w:uiPriority w:val="99"/>
    <w:locked/>
    <w:rsid w:val="00671E85"/>
    <w:rPr>
      <w:rFonts w:ascii="Arial" w:hAnsi="Arial"/>
      <w:sz w:val="22"/>
      <w:szCs w:val="22"/>
      <w:lang w:val="fr-FR" w:eastAsia="fr-FR"/>
    </w:rPr>
  </w:style>
  <w:style w:type="paragraph" w:styleId="ListParagraph">
    <w:name w:val="List Paragraph"/>
    <w:basedOn w:val="Normal"/>
    <w:uiPriority w:val="34"/>
    <w:qFormat/>
    <w:rsid w:val="00671E85"/>
    <w:pPr>
      <w:ind w:left="720"/>
      <w:jc w:val="left"/>
    </w:pPr>
    <w:rPr>
      <w:rFonts w:eastAsia="SimSun"/>
      <w:sz w:val="24"/>
      <w:szCs w:val="24"/>
      <w:lang w:eastAsia="zh-CN"/>
    </w:rPr>
  </w:style>
  <w:style w:type="character" w:styleId="Emphasis">
    <w:name w:val="Emphasis"/>
    <w:basedOn w:val="DefaultParagraphFont"/>
    <w:qFormat/>
    <w:rsid w:val="006C02D4"/>
    <w:rPr>
      <w:i/>
      <w:iCs/>
    </w:rPr>
  </w:style>
  <w:style w:type="character" w:customStyle="1" w:styleId="Heading1Char">
    <w:name w:val="Heading 1 Char"/>
    <w:aliases w:val="H1 Char,H11 Char,H12 Char,H13 Char,H111 Char,H121 Char,H14 Char,H112 Char,H122 Char,H131 Char,H1111 Char,H1211 Char,1 Char,h1 Char,o Char,MainHeader Char,ChapNum Char,Cha Char,Chapter Char,tchead Char,level 1 Char,Level 1 Head Char"/>
    <w:uiPriority w:val="99"/>
    <w:locked/>
    <w:rsid w:val="009A4A5E"/>
    <w:rPr>
      <w:rFonts w:ascii="Cambria" w:hAnsi="Cambria" w:cs="Times New Roman"/>
      <w:b/>
      <w:bCs/>
      <w:kern w:val="32"/>
      <w:sz w:val="32"/>
      <w:szCs w:val="32"/>
    </w:rPr>
  </w:style>
  <w:style w:type="character" w:customStyle="1" w:styleId="apple-converted-space">
    <w:name w:val="apple-converted-space"/>
    <w:basedOn w:val="DefaultParagraphFont"/>
    <w:rsid w:val="009A4A5E"/>
  </w:style>
  <w:style w:type="table" w:styleId="TableGrid">
    <w:name w:val="Table Grid"/>
    <w:basedOn w:val="TableNormal"/>
    <w:rsid w:val="00BB44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BB447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2-Accent1">
    <w:name w:val="Medium Shading 2 Accent 1"/>
    <w:basedOn w:val="TableNormal"/>
    <w:uiPriority w:val="64"/>
    <w:rsid w:val="00F219C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
    <w:name w:val="Medium Grid 3"/>
    <w:basedOn w:val="TableNormal"/>
    <w:uiPriority w:val="69"/>
    <w:rsid w:val="00F219C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Shading1-Accent1">
    <w:name w:val="Medium Shading 1 Accent 1"/>
    <w:basedOn w:val="TableNormal"/>
    <w:uiPriority w:val="63"/>
    <w:rsid w:val="00F219C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HeadingBar">
    <w:name w:val="Heading Bar"/>
    <w:basedOn w:val="Normal"/>
    <w:next w:val="Heading3"/>
    <w:uiPriority w:val="99"/>
    <w:rsid w:val="005A269A"/>
    <w:pPr>
      <w:keepNext/>
      <w:keepLines/>
      <w:shd w:val="solid" w:color="auto" w:fill="auto"/>
      <w:overflowPunct w:val="0"/>
      <w:autoSpaceDE w:val="0"/>
      <w:autoSpaceDN w:val="0"/>
      <w:adjustRightInd w:val="0"/>
      <w:spacing w:before="240"/>
      <w:ind w:right="7920"/>
      <w:jc w:val="left"/>
      <w:textAlignment w:val="baseline"/>
    </w:pPr>
    <w:rPr>
      <w:rFonts w:ascii="Book Antiqua" w:hAnsi="Book Antiqua"/>
      <w:color w:val="FFFFFF"/>
      <w:sz w:val="8"/>
    </w:rPr>
  </w:style>
  <w:style w:type="table" w:styleId="LightGrid-Accent1">
    <w:name w:val="Light Grid Accent 1"/>
    <w:basedOn w:val="TableNormal"/>
    <w:uiPriority w:val="62"/>
    <w:rsid w:val="00A90CF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NoSpacing">
    <w:name w:val="No Spacing"/>
    <w:uiPriority w:val="1"/>
    <w:qFormat/>
    <w:rsid w:val="00FC1EAA"/>
    <w:pPr>
      <w:overflowPunct w:val="0"/>
      <w:autoSpaceDE w:val="0"/>
      <w:autoSpaceDN w:val="0"/>
      <w:adjustRightInd w:val="0"/>
      <w:textAlignment w:val="baseline"/>
    </w:pPr>
    <w:rPr>
      <w:rFonts w:ascii="Times New Roman" w:hAnsi="Times New Roman"/>
    </w:rPr>
  </w:style>
  <w:style w:type="paragraph" w:customStyle="1" w:styleId="TableCell">
    <w:name w:val="TableCell"/>
    <w:basedOn w:val="Normal"/>
    <w:qFormat/>
    <w:rsid w:val="00D227DD"/>
    <w:pPr>
      <w:jc w:val="left"/>
    </w:pPr>
    <w:rPr>
      <w:rFonts w:ascii="Arial" w:eastAsia="MS Mincho" w:hAnsi="Arial"/>
      <w:sz w:val="20"/>
      <w:szCs w:val="24"/>
    </w:rPr>
  </w:style>
  <w:style w:type="character" w:customStyle="1" w:styleId="TableHeaderChar">
    <w:name w:val="Table_Header Char"/>
    <w:link w:val="TableHeader"/>
    <w:locked/>
    <w:rsid w:val="00DE119B"/>
    <w:rPr>
      <w:rFonts w:ascii="Arial" w:hAnsi="Arial" w:cs="Arial"/>
      <w:b/>
      <w:bCs/>
      <w:color w:val="FFFFFF"/>
      <w:sz w:val="18"/>
      <w:szCs w:val="18"/>
    </w:rPr>
  </w:style>
  <w:style w:type="paragraph" w:customStyle="1" w:styleId="TableHeader">
    <w:name w:val="Table_Header"/>
    <w:basedOn w:val="Normal"/>
    <w:link w:val="TableHeaderChar"/>
    <w:rsid w:val="00DE119B"/>
    <w:pPr>
      <w:jc w:val="left"/>
    </w:pPr>
    <w:rPr>
      <w:rFonts w:ascii="Arial" w:hAnsi="Arial" w:cs="Arial"/>
      <w:b/>
      <w:bCs/>
      <w:color w:val="FFFFFF"/>
      <w:sz w:val="18"/>
      <w:szCs w:val="18"/>
    </w:rPr>
  </w:style>
  <w:style w:type="character" w:styleId="PlaceholderText">
    <w:name w:val="Placeholder Text"/>
    <w:basedOn w:val="DefaultParagraphFont"/>
    <w:uiPriority w:val="99"/>
    <w:semiHidden/>
    <w:rsid w:val="000B75C5"/>
    <w:rPr>
      <w:color w:val="808080"/>
    </w:rPr>
  </w:style>
  <w:style w:type="paragraph" w:styleId="CommentSubject">
    <w:name w:val="annotation subject"/>
    <w:basedOn w:val="CommentText"/>
    <w:next w:val="CommentText"/>
    <w:link w:val="CommentSubjectChar"/>
    <w:rsid w:val="00B57EF5"/>
    <w:rPr>
      <w:b/>
      <w:bCs/>
    </w:rPr>
  </w:style>
  <w:style w:type="character" w:customStyle="1" w:styleId="CommentTextChar">
    <w:name w:val="Comment Text Char"/>
    <w:basedOn w:val="DefaultParagraphFont"/>
    <w:link w:val="CommentText"/>
    <w:semiHidden/>
    <w:rsid w:val="00B57EF5"/>
    <w:rPr>
      <w:rFonts w:ascii="Times New Roman" w:hAnsi="Times New Roman"/>
    </w:rPr>
  </w:style>
  <w:style w:type="character" w:customStyle="1" w:styleId="CommentSubjectChar">
    <w:name w:val="Comment Subject Char"/>
    <w:basedOn w:val="CommentTextChar"/>
    <w:link w:val="CommentSubject"/>
    <w:rsid w:val="00B57EF5"/>
    <w:rPr>
      <w:rFonts w:ascii="Times New Roman" w:hAnsi="Times New Roman"/>
      <w:b/>
      <w:bCs/>
    </w:rPr>
  </w:style>
  <w:style w:type="paragraph" w:customStyle="1" w:styleId="Default">
    <w:name w:val="Default"/>
    <w:rsid w:val="002B4A25"/>
    <w:pPr>
      <w:autoSpaceDE w:val="0"/>
      <w:autoSpaceDN w:val="0"/>
      <w:adjustRightInd w:val="0"/>
    </w:pPr>
    <w:rPr>
      <w:rFonts w:ascii="Arial" w:hAnsi="Arial" w:cs="Arial"/>
      <w:color w:val="000000"/>
      <w:sz w:val="24"/>
      <w:szCs w:val="24"/>
    </w:rPr>
  </w:style>
  <w:style w:type="character" w:customStyle="1" w:styleId="FooterChar">
    <w:name w:val="Footer Char"/>
    <w:basedOn w:val="DefaultParagraphFont"/>
    <w:link w:val="Footer"/>
    <w:uiPriority w:val="99"/>
    <w:rsid w:val="002242FC"/>
    <w:rPr>
      <w:rFonts w:ascii="Times New Roman" w:hAnsi="Times New Roman"/>
      <w:sz w:val="22"/>
    </w:rPr>
  </w:style>
  <w:style w:type="paragraph" w:styleId="HTMLPreformatted">
    <w:name w:val="HTML Preformatted"/>
    <w:basedOn w:val="Normal"/>
    <w:link w:val="HTMLPreformattedChar"/>
    <w:uiPriority w:val="99"/>
    <w:semiHidden/>
    <w:unhideWhenUsed/>
    <w:rsid w:val="00BE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rPr>
  </w:style>
  <w:style w:type="character" w:customStyle="1" w:styleId="HTMLPreformattedChar">
    <w:name w:val="HTML Preformatted Char"/>
    <w:basedOn w:val="DefaultParagraphFont"/>
    <w:link w:val="HTMLPreformatted"/>
    <w:uiPriority w:val="99"/>
    <w:semiHidden/>
    <w:rsid w:val="00BE33AF"/>
    <w:rPr>
      <w:rFonts w:ascii="Courier New" w:hAnsi="Courier New" w:cs="Courier New"/>
    </w:rPr>
  </w:style>
  <w:style w:type="character" w:customStyle="1" w:styleId="gghfmyibcpb">
    <w:name w:val="gghfmyibcpb"/>
    <w:basedOn w:val="DefaultParagraphFont"/>
    <w:rsid w:val="00511A5C"/>
  </w:style>
  <w:style w:type="character" w:customStyle="1" w:styleId="gghfmyibcob">
    <w:name w:val="gghfmyibcob"/>
    <w:basedOn w:val="DefaultParagraphFont"/>
    <w:rsid w:val="00511A5C"/>
  </w:style>
  <w:style w:type="character" w:customStyle="1" w:styleId="UnresolvedMention1">
    <w:name w:val="Unresolved Mention1"/>
    <w:basedOn w:val="DefaultParagraphFont"/>
    <w:uiPriority w:val="99"/>
    <w:semiHidden/>
    <w:unhideWhenUsed/>
    <w:rsid w:val="0040512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73482">
      <w:bodyDiv w:val="1"/>
      <w:marLeft w:val="0"/>
      <w:marRight w:val="0"/>
      <w:marTop w:val="0"/>
      <w:marBottom w:val="0"/>
      <w:divBdr>
        <w:top w:val="none" w:sz="0" w:space="0" w:color="auto"/>
        <w:left w:val="none" w:sz="0" w:space="0" w:color="auto"/>
        <w:bottom w:val="none" w:sz="0" w:space="0" w:color="auto"/>
        <w:right w:val="none" w:sz="0" w:space="0" w:color="auto"/>
      </w:divBdr>
    </w:div>
    <w:div w:id="85074097">
      <w:bodyDiv w:val="1"/>
      <w:marLeft w:val="0"/>
      <w:marRight w:val="0"/>
      <w:marTop w:val="0"/>
      <w:marBottom w:val="0"/>
      <w:divBdr>
        <w:top w:val="none" w:sz="0" w:space="0" w:color="auto"/>
        <w:left w:val="none" w:sz="0" w:space="0" w:color="auto"/>
        <w:bottom w:val="none" w:sz="0" w:space="0" w:color="auto"/>
        <w:right w:val="none" w:sz="0" w:space="0" w:color="auto"/>
      </w:divBdr>
    </w:div>
    <w:div w:id="143161587">
      <w:bodyDiv w:val="1"/>
      <w:marLeft w:val="0"/>
      <w:marRight w:val="0"/>
      <w:marTop w:val="0"/>
      <w:marBottom w:val="0"/>
      <w:divBdr>
        <w:top w:val="none" w:sz="0" w:space="0" w:color="auto"/>
        <w:left w:val="none" w:sz="0" w:space="0" w:color="auto"/>
        <w:bottom w:val="none" w:sz="0" w:space="0" w:color="auto"/>
        <w:right w:val="none" w:sz="0" w:space="0" w:color="auto"/>
      </w:divBdr>
    </w:div>
    <w:div w:id="168957680">
      <w:bodyDiv w:val="1"/>
      <w:marLeft w:val="0"/>
      <w:marRight w:val="0"/>
      <w:marTop w:val="0"/>
      <w:marBottom w:val="0"/>
      <w:divBdr>
        <w:top w:val="none" w:sz="0" w:space="0" w:color="auto"/>
        <w:left w:val="none" w:sz="0" w:space="0" w:color="auto"/>
        <w:bottom w:val="none" w:sz="0" w:space="0" w:color="auto"/>
        <w:right w:val="none" w:sz="0" w:space="0" w:color="auto"/>
      </w:divBdr>
    </w:div>
    <w:div w:id="179203294">
      <w:bodyDiv w:val="1"/>
      <w:marLeft w:val="0"/>
      <w:marRight w:val="0"/>
      <w:marTop w:val="0"/>
      <w:marBottom w:val="0"/>
      <w:divBdr>
        <w:top w:val="none" w:sz="0" w:space="0" w:color="auto"/>
        <w:left w:val="none" w:sz="0" w:space="0" w:color="auto"/>
        <w:bottom w:val="none" w:sz="0" w:space="0" w:color="auto"/>
        <w:right w:val="none" w:sz="0" w:space="0" w:color="auto"/>
      </w:divBdr>
    </w:div>
    <w:div w:id="201944672">
      <w:bodyDiv w:val="1"/>
      <w:marLeft w:val="0"/>
      <w:marRight w:val="0"/>
      <w:marTop w:val="0"/>
      <w:marBottom w:val="0"/>
      <w:divBdr>
        <w:top w:val="none" w:sz="0" w:space="0" w:color="auto"/>
        <w:left w:val="none" w:sz="0" w:space="0" w:color="auto"/>
        <w:bottom w:val="none" w:sz="0" w:space="0" w:color="auto"/>
        <w:right w:val="none" w:sz="0" w:space="0" w:color="auto"/>
      </w:divBdr>
    </w:div>
    <w:div w:id="214855186">
      <w:bodyDiv w:val="1"/>
      <w:marLeft w:val="0"/>
      <w:marRight w:val="0"/>
      <w:marTop w:val="0"/>
      <w:marBottom w:val="0"/>
      <w:divBdr>
        <w:top w:val="none" w:sz="0" w:space="0" w:color="auto"/>
        <w:left w:val="none" w:sz="0" w:space="0" w:color="auto"/>
        <w:bottom w:val="none" w:sz="0" w:space="0" w:color="auto"/>
        <w:right w:val="none" w:sz="0" w:space="0" w:color="auto"/>
      </w:divBdr>
    </w:div>
    <w:div w:id="238364453">
      <w:bodyDiv w:val="1"/>
      <w:marLeft w:val="0"/>
      <w:marRight w:val="0"/>
      <w:marTop w:val="0"/>
      <w:marBottom w:val="0"/>
      <w:divBdr>
        <w:top w:val="none" w:sz="0" w:space="0" w:color="auto"/>
        <w:left w:val="none" w:sz="0" w:space="0" w:color="auto"/>
        <w:bottom w:val="none" w:sz="0" w:space="0" w:color="auto"/>
        <w:right w:val="none" w:sz="0" w:space="0" w:color="auto"/>
      </w:divBdr>
    </w:div>
    <w:div w:id="247885997">
      <w:bodyDiv w:val="1"/>
      <w:marLeft w:val="0"/>
      <w:marRight w:val="0"/>
      <w:marTop w:val="0"/>
      <w:marBottom w:val="0"/>
      <w:divBdr>
        <w:top w:val="none" w:sz="0" w:space="0" w:color="auto"/>
        <w:left w:val="none" w:sz="0" w:space="0" w:color="auto"/>
        <w:bottom w:val="none" w:sz="0" w:space="0" w:color="auto"/>
        <w:right w:val="none" w:sz="0" w:space="0" w:color="auto"/>
      </w:divBdr>
    </w:div>
    <w:div w:id="336352678">
      <w:bodyDiv w:val="1"/>
      <w:marLeft w:val="0"/>
      <w:marRight w:val="0"/>
      <w:marTop w:val="0"/>
      <w:marBottom w:val="0"/>
      <w:divBdr>
        <w:top w:val="none" w:sz="0" w:space="0" w:color="auto"/>
        <w:left w:val="none" w:sz="0" w:space="0" w:color="auto"/>
        <w:bottom w:val="none" w:sz="0" w:space="0" w:color="auto"/>
        <w:right w:val="none" w:sz="0" w:space="0" w:color="auto"/>
      </w:divBdr>
    </w:div>
    <w:div w:id="361370289">
      <w:bodyDiv w:val="1"/>
      <w:marLeft w:val="0"/>
      <w:marRight w:val="0"/>
      <w:marTop w:val="0"/>
      <w:marBottom w:val="0"/>
      <w:divBdr>
        <w:top w:val="none" w:sz="0" w:space="0" w:color="auto"/>
        <w:left w:val="none" w:sz="0" w:space="0" w:color="auto"/>
        <w:bottom w:val="none" w:sz="0" w:space="0" w:color="auto"/>
        <w:right w:val="none" w:sz="0" w:space="0" w:color="auto"/>
      </w:divBdr>
      <w:divsChild>
        <w:div w:id="286933851">
          <w:marLeft w:val="1166"/>
          <w:marRight w:val="0"/>
          <w:marTop w:val="0"/>
          <w:marBottom w:val="0"/>
          <w:divBdr>
            <w:top w:val="none" w:sz="0" w:space="0" w:color="auto"/>
            <w:left w:val="none" w:sz="0" w:space="0" w:color="auto"/>
            <w:bottom w:val="none" w:sz="0" w:space="0" w:color="auto"/>
            <w:right w:val="none" w:sz="0" w:space="0" w:color="auto"/>
          </w:divBdr>
        </w:div>
        <w:div w:id="1763718590">
          <w:marLeft w:val="1166"/>
          <w:marRight w:val="0"/>
          <w:marTop w:val="0"/>
          <w:marBottom w:val="0"/>
          <w:divBdr>
            <w:top w:val="none" w:sz="0" w:space="0" w:color="auto"/>
            <w:left w:val="none" w:sz="0" w:space="0" w:color="auto"/>
            <w:bottom w:val="none" w:sz="0" w:space="0" w:color="auto"/>
            <w:right w:val="none" w:sz="0" w:space="0" w:color="auto"/>
          </w:divBdr>
        </w:div>
        <w:div w:id="1627472212">
          <w:marLeft w:val="1166"/>
          <w:marRight w:val="0"/>
          <w:marTop w:val="0"/>
          <w:marBottom w:val="0"/>
          <w:divBdr>
            <w:top w:val="none" w:sz="0" w:space="0" w:color="auto"/>
            <w:left w:val="none" w:sz="0" w:space="0" w:color="auto"/>
            <w:bottom w:val="none" w:sz="0" w:space="0" w:color="auto"/>
            <w:right w:val="none" w:sz="0" w:space="0" w:color="auto"/>
          </w:divBdr>
        </w:div>
        <w:div w:id="284309836">
          <w:marLeft w:val="1166"/>
          <w:marRight w:val="0"/>
          <w:marTop w:val="0"/>
          <w:marBottom w:val="0"/>
          <w:divBdr>
            <w:top w:val="none" w:sz="0" w:space="0" w:color="auto"/>
            <w:left w:val="none" w:sz="0" w:space="0" w:color="auto"/>
            <w:bottom w:val="none" w:sz="0" w:space="0" w:color="auto"/>
            <w:right w:val="none" w:sz="0" w:space="0" w:color="auto"/>
          </w:divBdr>
        </w:div>
        <w:div w:id="1759672129">
          <w:marLeft w:val="1166"/>
          <w:marRight w:val="0"/>
          <w:marTop w:val="0"/>
          <w:marBottom w:val="0"/>
          <w:divBdr>
            <w:top w:val="none" w:sz="0" w:space="0" w:color="auto"/>
            <w:left w:val="none" w:sz="0" w:space="0" w:color="auto"/>
            <w:bottom w:val="none" w:sz="0" w:space="0" w:color="auto"/>
            <w:right w:val="none" w:sz="0" w:space="0" w:color="auto"/>
          </w:divBdr>
        </w:div>
      </w:divsChild>
    </w:div>
    <w:div w:id="364183624">
      <w:bodyDiv w:val="1"/>
      <w:marLeft w:val="0"/>
      <w:marRight w:val="0"/>
      <w:marTop w:val="0"/>
      <w:marBottom w:val="0"/>
      <w:divBdr>
        <w:top w:val="none" w:sz="0" w:space="0" w:color="auto"/>
        <w:left w:val="none" w:sz="0" w:space="0" w:color="auto"/>
        <w:bottom w:val="none" w:sz="0" w:space="0" w:color="auto"/>
        <w:right w:val="none" w:sz="0" w:space="0" w:color="auto"/>
      </w:divBdr>
    </w:div>
    <w:div w:id="376901367">
      <w:bodyDiv w:val="1"/>
      <w:marLeft w:val="0"/>
      <w:marRight w:val="0"/>
      <w:marTop w:val="0"/>
      <w:marBottom w:val="0"/>
      <w:divBdr>
        <w:top w:val="none" w:sz="0" w:space="0" w:color="auto"/>
        <w:left w:val="none" w:sz="0" w:space="0" w:color="auto"/>
        <w:bottom w:val="none" w:sz="0" w:space="0" w:color="auto"/>
        <w:right w:val="none" w:sz="0" w:space="0" w:color="auto"/>
      </w:divBdr>
    </w:div>
    <w:div w:id="431319833">
      <w:bodyDiv w:val="1"/>
      <w:marLeft w:val="0"/>
      <w:marRight w:val="0"/>
      <w:marTop w:val="0"/>
      <w:marBottom w:val="0"/>
      <w:divBdr>
        <w:top w:val="none" w:sz="0" w:space="0" w:color="auto"/>
        <w:left w:val="none" w:sz="0" w:space="0" w:color="auto"/>
        <w:bottom w:val="none" w:sz="0" w:space="0" w:color="auto"/>
        <w:right w:val="none" w:sz="0" w:space="0" w:color="auto"/>
      </w:divBdr>
      <w:divsChild>
        <w:div w:id="2144078722">
          <w:marLeft w:val="2606"/>
          <w:marRight w:val="0"/>
          <w:marTop w:val="0"/>
          <w:marBottom w:val="0"/>
          <w:divBdr>
            <w:top w:val="none" w:sz="0" w:space="0" w:color="auto"/>
            <w:left w:val="none" w:sz="0" w:space="0" w:color="auto"/>
            <w:bottom w:val="none" w:sz="0" w:space="0" w:color="auto"/>
            <w:right w:val="none" w:sz="0" w:space="0" w:color="auto"/>
          </w:divBdr>
        </w:div>
        <w:div w:id="1981495989">
          <w:marLeft w:val="2606"/>
          <w:marRight w:val="0"/>
          <w:marTop w:val="0"/>
          <w:marBottom w:val="0"/>
          <w:divBdr>
            <w:top w:val="none" w:sz="0" w:space="0" w:color="auto"/>
            <w:left w:val="none" w:sz="0" w:space="0" w:color="auto"/>
            <w:bottom w:val="none" w:sz="0" w:space="0" w:color="auto"/>
            <w:right w:val="none" w:sz="0" w:space="0" w:color="auto"/>
          </w:divBdr>
        </w:div>
        <w:div w:id="1974408020">
          <w:marLeft w:val="2606"/>
          <w:marRight w:val="0"/>
          <w:marTop w:val="0"/>
          <w:marBottom w:val="0"/>
          <w:divBdr>
            <w:top w:val="none" w:sz="0" w:space="0" w:color="auto"/>
            <w:left w:val="none" w:sz="0" w:space="0" w:color="auto"/>
            <w:bottom w:val="none" w:sz="0" w:space="0" w:color="auto"/>
            <w:right w:val="none" w:sz="0" w:space="0" w:color="auto"/>
          </w:divBdr>
        </w:div>
        <w:div w:id="1511329527">
          <w:marLeft w:val="2606"/>
          <w:marRight w:val="0"/>
          <w:marTop w:val="0"/>
          <w:marBottom w:val="0"/>
          <w:divBdr>
            <w:top w:val="none" w:sz="0" w:space="0" w:color="auto"/>
            <w:left w:val="none" w:sz="0" w:space="0" w:color="auto"/>
            <w:bottom w:val="none" w:sz="0" w:space="0" w:color="auto"/>
            <w:right w:val="none" w:sz="0" w:space="0" w:color="auto"/>
          </w:divBdr>
        </w:div>
      </w:divsChild>
    </w:div>
    <w:div w:id="526794540">
      <w:bodyDiv w:val="1"/>
      <w:marLeft w:val="0"/>
      <w:marRight w:val="0"/>
      <w:marTop w:val="0"/>
      <w:marBottom w:val="0"/>
      <w:divBdr>
        <w:top w:val="none" w:sz="0" w:space="0" w:color="auto"/>
        <w:left w:val="none" w:sz="0" w:space="0" w:color="auto"/>
        <w:bottom w:val="none" w:sz="0" w:space="0" w:color="auto"/>
        <w:right w:val="none" w:sz="0" w:space="0" w:color="auto"/>
      </w:divBdr>
    </w:div>
    <w:div w:id="547378984">
      <w:bodyDiv w:val="1"/>
      <w:marLeft w:val="0"/>
      <w:marRight w:val="0"/>
      <w:marTop w:val="0"/>
      <w:marBottom w:val="0"/>
      <w:divBdr>
        <w:top w:val="none" w:sz="0" w:space="0" w:color="auto"/>
        <w:left w:val="none" w:sz="0" w:space="0" w:color="auto"/>
        <w:bottom w:val="none" w:sz="0" w:space="0" w:color="auto"/>
        <w:right w:val="none" w:sz="0" w:space="0" w:color="auto"/>
      </w:divBdr>
      <w:divsChild>
        <w:div w:id="353918807">
          <w:marLeft w:val="547"/>
          <w:marRight w:val="0"/>
          <w:marTop w:val="200"/>
          <w:marBottom w:val="0"/>
          <w:divBdr>
            <w:top w:val="none" w:sz="0" w:space="0" w:color="auto"/>
            <w:left w:val="none" w:sz="0" w:space="0" w:color="auto"/>
            <w:bottom w:val="none" w:sz="0" w:space="0" w:color="auto"/>
            <w:right w:val="none" w:sz="0" w:space="0" w:color="auto"/>
          </w:divBdr>
        </w:div>
      </w:divsChild>
    </w:div>
    <w:div w:id="589239001">
      <w:bodyDiv w:val="1"/>
      <w:marLeft w:val="0"/>
      <w:marRight w:val="0"/>
      <w:marTop w:val="0"/>
      <w:marBottom w:val="0"/>
      <w:divBdr>
        <w:top w:val="none" w:sz="0" w:space="0" w:color="auto"/>
        <w:left w:val="none" w:sz="0" w:space="0" w:color="auto"/>
        <w:bottom w:val="none" w:sz="0" w:space="0" w:color="auto"/>
        <w:right w:val="none" w:sz="0" w:space="0" w:color="auto"/>
      </w:divBdr>
    </w:div>
    <w:div w:id="603070894">
      <w:bodyDiv w:val="1"/>
      <w:marLeft w:val="0"/>
      <w:marRight w:val="0"/>
      <w:marTop w:val="0"/>
      <w:marBottom w:val="0"/>
      <w:divBdr>
        <w:top w:val="none" w:sz="0" w:space="0" w:color="auto"/>
        <w:left w:val="none" w:sz="0" w:space="0" w:color="auto"/>
        <w:bottom w:val="none" w:sz="0" w:space="0" w:color="auto"/>
        <w:right w:val="none" w:sz="0" w:space="0" w:color="auto"/>
      </w:divBdr>
    </w:div>
    <w:div w:id="608313107">
      <w:bodyDiv w:val="1"/>
      <w:marLeft w:val="0"/>
      <w:marRight w:val="0"/>
      <w:marTop w:val="0"/>
      <w:marBottom w:val="0"/>
      <w:divBdr>
        <w:top w:val="none" w:sz="0" w:space="0" w:color="auto"/>
        <w:left w:val="none" w:sz="0" w:space="0" w:color="auto"/>
        <w:bottom w:val="none" w:sz="0" w:space="0" w:color="auto"/>
        <w:right w:val="none" w:sz="0" w:space="0" w:color="auto"/>
      </w:divBdr>
    </w:div>
    <w:div w:id="612370735">
      <w:bodyDiv w:val="1"/>
      <w:marLeft w:val="0"/>
      <w:marRight w:val="0"/>
      <w:marTop w:val="0"/>
      <w:marBottom w:val="0"/>
      <w:divBdr>
        <w:top w:val="none" w:sz="0" w:space="0" w:color="auto"/>
        <w:left w:val="none" w:sz="0" w:space="0" w:color="auto"/>
        <w:bottom w:val="none" w:sz="0" w:space="0" w:color="auto"/>
        <w:right w:val="none" w:sz="0" w:space="0" w:color="auto"/>
      </w:divBdr>
    </w:div>
    <w:div w:id="618951245">
      <w:bodyDiv w:val="1"/>
      <w:marLeft w:val="0"/>
      <w:marRight w:val="0"/>
      <w:marTop w:val="0"/>
      <w:marBottom w:val="0"/>
      <w:divBdr>
        <w:top w:val="none" w:sz="0" w:space="0" w:color="auto"/>
        <w:left w:val="none" w:sz="0" w:space="0" w:color="auto"/>
        <w:bottom w:val="none" w:sz="0" w:space="0" w:color="auto"/>
        <w:right w:val="none" w:sz="0" w:space="0" w:color="auto"/>
      </w:divBdr>
      <w:divsChild>
        <w:div w:id="932130403">
          <w:marLeft w:val="547"/>
          <w:marRight w:val="0"/>
          <w:marTop w:val="0"/>
          <w:marBottom w:val="0"/>
          <w:divBdr>
            <w:top w:val="none" w:sz="0" w:space="0" w:color="auto"/>
            <w:left w:val="none" w:sz="0" w:space="0" w:color="auto"/>
            <w:bottom w:val="none" w:sz="0" w:space="0" w:color="auto"/>
            <w:right w:val="none" w:sz="0" w:space="0" w:color="auto"/>
          </w:divBdr>
        </w:div>
        <w:div w:id="902445401">
          <w:marLeft w:val="1166"/>
          <w:marRight w:val="0"/>
          <w:marTop w:val="0"/>
          <w:marBottom w:val="0"/>
          <w:divBdr>
            <w:top w:val="none" w:sz="0" w:space="0" w:color="auto"/>
            <w:left w:val="none" w:sz="0" w:space="0" w:color="auto"/>
            <w:bottom w:val="none" w:sz="0" w:space="0" w:color="auto"/>
            <w:right w:val="none" w:sz="0" w:space="0" w:color="auto"/>
          </w:divBdr>
        </w:div>
      </w:divsChild>
    </w:div>
    <w:div w:id="626394707">
      <w:bodyDiv w:val="1"/>
      <w:marLeft w:val="0"/>
      <w:marRight w:val="0"/>
      <w:marTop w:val="0"/>
      <w:marBottom w:val="0"/>
      <w:divBdr>
        <w:top w:val="none" w:sz="0" w:space="0" w:color="auto"/>
        <w:left w:val="none" w:sz="0" w:space="0" w:color="auto"/>
        <w:bottom w:val="none" w:sz="0" w:space="0" w:color="auto"/>
        <w:right w:val="none" w:sz="0" w:space="0" w:color="auto"/>
      </w:divBdr>
      <w:divsChild>
        <w:div w:id="1447508651">
          <w:marLeft w:val="547"/>
          <w:marRight w:val="0"/>
          <w:marTop w:val="0"/>
          <w:marBottom w:val="0"/>
          <w:divBdr>
            <w:top w:val="none" w:sz="0" w:space="0" w:color="auto"/>
            <w:left w:val="none" w:sz="0" w:space="0" w:color="auto"/>
            <w:bottom w:val="none" w:sz="0" w:space="0" w:color="auto"/>
            <w:right w:val="none" w:sz="0" w:space="0" w:color="auto"/>
          </w:divBdr>
        </w:div>
        <w:div w:id="666135861">
          <w:marLeft w:val="1166"/>
          <w:marRight w:val="0"/>
          <w:marTop w:val="0"/>
          <w:marBottom w:val="0"/>
          <w:divBdr>
            <w:top w:val="none" w:sz="0" w:space="0" w:color="auto"/>
            <w:left w:val="none" w:sz="0" w:space="0" w:color="auto"/>
            <w:bottom w:val="none" w:sz="0" w:space="0" w:color="auto"/>
            <w:right w:val="none" w:sz="0" w:space="0" w:color="auto"/>
          </w:divBdr>
        </w:div>
      </w:divsChild>
    </w:div>
    <w:div w:id="633340687">
      <w:bodyDiv w:val="1"/>
      <w:marLeft w:val="0"/>
      <w:marRight w:val="0"/>
      <w:marTop w:val="0"/>
      <w:marBottom w:val="0"/>
      <w:divBdr>
        <w:top w:val="none" w:sz="0" w:space="0" w:color="auto"/>
        <w:left w:val="none" w:sz="0" w:space="0" w:color="auto"/>
        <w:bottom w:val="none" w:sz="0" w:space="0" w:color="auto"/>
        <w:right w:val="none" w:sz="0" w:space="0" w:color="auto"/>
      </w:divBdr>
      <w:divsChild>
        <w:div w:id="1126776317">
          <w:marLeft w:val="547"/>
          <w:marRight w:val="0"/>
          <w:marTop w:val="0"/>
          <w:marBottom w:val="0"/>
          <w:divBdr>
            <w:top w:val="none" w:sz="0" w:space="0" w:color="auto"/>
            <w:left w:val="none" w:sz="0" w:space="0" w:color="auto"/>
            <w:bottom w:val="none" w:sz="0" w:space="0" w:color="auto"/>
            <w:right w:val="none" w:sz="0" w:space="0" w:color="auto"/>
          </w:divBdr>
        </w:div>
      </w:divsChild>
    </w:div>
    <w:div w:id="641228299">
      <w:bodyDiv w:val="1"/>
      <w:marLeft w:val="0"/>
      <w:marRight w:val="0"/>
      <w:marTop w:val="0"/>
      <w:marBottom w:val="0"/>
      <w:divBdr>
        <w:top w:val="none" w:sz="0" w:space="0" w:color="auto"/>
        <w:left w:val="none" w:sz="0" w:space="0" w:color="auto"/>
        <w:bottom w:val="none" w:sz="0" w:space="0" w:color="auto"/>
        <w:right w:val="none" w:sz="0" w:space="0" w:color="auto"/>
      </w:divBdr>
    </w:div>
    <w:div w:id="676082734">
      <w:bodyDiv w:val="1"/>
      <w:marLeft w:val="0"/>
      <w:marRight w:val="0"/>
      <w:marTop w:val="0"/>
      <w:marBottom w:val="0"/>
      <w:divBdr>
        <w:top w:val="none" w:sz="0" w:space="0" w:color="auto"/>
        <w:left w:val="none" w:sz="0" w:space="0" w:color="auto"/>
        <w:bottom w:val="none" w:sz="0" w:space="0" w:color="auto"/>
        <w:right w:val="none" w:sz="0" w:space="0" w:color="auto"/>
      </w:divBdr>
    </w:div>
    <w:div w:id="720710316">
      <w:bodyDiv w:val="1"/>
      <w:marLeft w:val="0"/>
      <w:marRight w:val="0"/>
      <w:marTop w:val="0"/>
      <w:marBottom w:val="0"/>
      <w:divBdr>
        <w:top w:val="none" w:sz="0" w:space="0" w:color="auto"/>
        <w:left w:val="none" w:sz="0" w:space="0" w:color="auto"/>
        <w:bottom w:val="none" w:sz="0" w:space="0" w:color="auto"/>
        <w:right w:val="none" w:sz="0" w:space="0" w:color="auto"/>
      </w:divBdr>
    </w:div>
    <w:div w:id="736367218">
      <w:bodyDiv w:val="1"/>
      <w:marLeft w:val="0"/>
      <w:marRight w:val="0"/>
      <w:marTop w:val="0"/>
      <w:marBottom w:val="0"/>
      <w:divBdr>
        <w:top w:val="none" w:sz="0" w:space="0" w:color="auto"/>
        <w:left w:val="none" w:sz="0" w:space="0" w:color="auto"/>
        <w:bottom w:val="none" w:sz="0" w:space="0" w:color="auto"/>
        <w:right w:val="none" w:sz="0" w:space="0" w:color="auto"/>
      </w:divBdr>
      <w:divsChild>
        <w:div w:id="1333872576">
          <w:marLeft w:val="547"/>
          <w:marRight w:val="0"/>
          <w:marTop w:val="0"/>
          <w:marBottom w:val="0"/>
          <w:divBdr>
            <w:top w:val="none" w:sz="0" w:space="0" w:color="auto"/>
            <w:left w:val="none" w:sz="0" w:space="0" w:color="auto"/>
            <w:bottom w:val="none" w:sz="0" w:space="0" w:color="auto"/>
            <w:right w:val="none" w:sz="0" w:space="0" w:color="auto"/>
          </w:divBdr>
        </w:div>
      </w:divsChild>
    </w:div>
    <w:div w:id="741877591">
      <w:bodyDiv w:val="1"/>
      <w:marLeft w:val="0"/>
      <w:marRight w:val="0"/>
      <w:marTop w:val="0"/>
      <w:marBottom w:val="0"/>
      <w:divBdr>
        <w:top w:val="none" w:sz="0" w:space="0" w:color="auto"/>
        <w:left w:val="none" w:sz="0" w:space="0" w:color="auto"/>
        <w:bottom w:val="none" w:sz="0" w:space="0" w:color="auto"/>
        <w:right w:val="none" w:sz="0" w:space="0" w:color="auto"/>
      </w:divBdr>
      <w:divsChild>
        <w:div w:id="685716997">
          <w:marLeft w:val="1166"/>
          <w:marRight w:val="0"/>
          <w:marTop w:val="0"/>
          <w:marBottom w:val="0"/>
          <w:divBdr>
            <w:top w:val="none" w:sz="0" w:space="0" w:color="auto"/>
            <w:left w:val="none" w:sz="0" w:space="0" w:color="auto"/>
            <w:bottom w:val="none" w:sz="0" w:space="0" w:color="auto"/>
            <w:right w:val="none" w:sz="0" w:space="0" w:color="auto"/>
          </w:divBdr>
        </w:div>
        <w:div w:id="1599484530">
          <w:marLeft w:val="2606"/>
          <w:marRight w:val="0"/>
          <w:marTop w:val="0"/>
          <w:marBottom w:val="0"/>
          <w:divBdr>
            <w:top w:val="none" w:sz="0" w:space="0" w:color="auto"/>
            <w:left w:val="none" w:sz="0" w:space="0" w:color="auto"/>
            <w:bottom w:val="none" w:sz="0" w:space="0" w:color="auto"/>
            <w:right w:val="none" w:sz="0" w:space="0" w:color="auto"/>
          </w:divBdr>
        </w:div>
        <w:div w:id="215745631">
          <w:marLeft w:val="2606"/>
          <w:marRight w:val="0"/>
          <w:marTop w:val="0"/>
          <w:marBottom w:val="0"/>
          <w:divBdr>
            <w:top w:val="none" w:sz="0" w:space="0" w:color="auto"/>
            <w:left w:val="none" w:sz="0" w:space="0" w:color="auto"/>
            <w:bottom w:val="none" w:sz="0" w:space="0" w:color="auto"/>
            <w:right w:val="none" w:sz="0" w:space="0" w:color="auto"/>
          </w:divBdr>
        </w:div>
      </w:divsChild>
    </w:div>
    <w:div w:id="745028194">
      <w:bodyDiv w:val="1"/>
      <w:marLeft w:val="0"/>
      <w:marRight w:val="0"/>
      <w:marTop w:val="0"/>
      <w:marBottom w:val="0"/>
      <w:divBdr>
        <w:top w:val="none" w:sz="0" w:space="0" w:color="auto"/>
        <w:left w:val="none" w:sz="0" w:space="0" w:color="auto"/>
        <w:bottom w:val="none" w:sz="0" w:space="0" w:color="auto"/>
        <w:right w:val="none" w:sz="0" w:space="0" w:color="auto"/>
      </w:divBdr>
    </w:div>
    <w:div w:id="780608456">
      <w:bodyDiv w:val="1"/>
      <w:marLeft w:val="0"/>
      <w:marRight w:val="0"/>
      <w:marTop w:val="0"/>
      <w:marBottom w:val="0"/>
      <w:divBdr>
        <w:top w:val="none" w:sz="0" w:space="0" w:color="auto"/>
        <w:left w:val="none" w:sz="0" w:space="0" w:color="auto"/>
        <w:bottom w:val="none" w:sz="0" w:space="0" w:color="auto"/>
        <w:right w:val="none" w:sz="0" w:space="0" w:color="auto"/>
      </w:divBdr>
    </w:div>
    <w:div w:id="911357787">
      <w:bodyDiv w:val="1"/>
      <w:marLeft w:val="0"/>
      <w:marRight w:val="0"/>
      <w:marTop w:val="0"/>
      <w:marBottom w:val="0"/>
      <w:divBdr>
        <w:top w:val="none" w:sz="0" w:space="0" w:color="auto"/>
        <w:left w:val="none" w:sz="0" w:space="0" w:color="auto"/>
        <w:bottom w:val="none" w:sz="0" w:space="0" w:color="auto"/>
        <w:right w:val="none" w:sz="0" w:space="0" w:color="auto"/>
      </w:divBdr>
    </w:div>
    <w:div w:id="937446543">
      <w:bodyDiv w:val="1"/>
      <w:marLeft w:val="0"/>
      <w:marRight w:val="0"/>
      <w:marTop w:val="0"/>
      <w:marBottom w:val="0"/>
      <w:divBdr>
        <w:top w:val="none" w:sz="0" w:space="0" w:color="auto"/>
        <w:left w:val="none" w:sz="0" w:space="0" w:color="auto"/>
        <w:bottom w:val="none" w:sz="0" w:space="0" w:color="auto"/>
        <w:right w:val="none" w:sz="0" w:space="0" w:color="auto"/>
      </w:divBdr>
      <w:divsChild>
        <w:div w:id="976688895">
          <w:marLeft w:val="1166"/>
          <w:marRight w:val="0"/>
          <w:marTop w:val="0"/>
          <w:marBottom w:val="0"/>
          <w:divBdr>
            <w:top w:val="none" w:sz="0" w:space="0" w:color="auto"/>
            <w:left w:val="none" w:sz="0" w:space="0" w:color="auto"/>
            <w:bottom w:val="none" w:sz="0" w:space="0" w:color="auto"/>
            <w:right w:val="none" w:sz="0" w:space="0" w:color="auto"/>
          </w:divBdr>
        </w:div>
        <w:div w:id="492644088">
          <w:marLeft w:val="1886"/>
          <w:marRight w:val="0"/>
          <w:marTop w:val="0"/>
          <w:marBottom w:val="0"/>
          <w:divBdr>
            <w:top w:val="none" w:sz="0" w:space="0" w:color="auto"/>
            <w:left w:val="none" w:sz="0" w:space="0" w:color="auto"/>
            <w:bottom w:val="none" w:sz="0" w:space="0" w:color="auto"/>
            <w:right w:val="none" w:sz="0" w:space="0" w:color="auto"/>
          </w:divBdr>
        </w:div>
        <w:div w:id="223225799">
          <w:marLeft w:val="1886"/>
          <w:marRight w:val="0"/>
          <w:marTop w:val="0"/>
          <w:marBottom w:val="0"/>
          <w:divBdr>
            <w:top w:val="none" w:sz="0" w:space="0" w:color="auto"/>
            <w:left w:val="none" w:sz="0" w:space="0" w:color="auto"/>
            <w:bottom w:val="none" w:sz="0" w:space="0" w:color="auto"/>
            <w:right w:val="none" w:sz="0" w:space="0" w:color="auto"/>
          </w:divBdr>
        </w:div>
        <w:div w:id="1537933504">
          <w:marLeft w:val="1886"/>
          <w:marRight w:val="0"/>
          <w:marTop w:val="0"/>
          <w:marBottom w:val="0"/>
          <w:divBdr>
            <w:top w:val="none" w:sz="0" w:space="0" w:color="auto"/>
            <w:left w:val="none" w:sz="0" w:space="0" w:color="auto"/>
            <w:bottom w:val="none" w:sz="0" w:space="0" w:color="auto"/>
            <w:right w:val="none" w:sz="0" w:space="0" w:color="auto"/>
          </w:divBdr>
        </w:div>
        <w:div w:id="511147370">
          <w:marLeft w:val="1166"/>
          <w:marRight w:val="0"/>
          <w:marTop w:val="0"/>
          <w:marBottom w:val="0"/>
          <w:divBdr>
            <w:top w:val="none" w:sz="0" w:space="0" w:color="auto"/>
            <w:left w:val="none" w:sz="0" w:space="0" w:color="auto"/>
            <w:bottom w:val="none" w:sz="0" w:space="0" w:color="auto"/>
            <w:right w:val="none" w:sz="0" w:space="0" w:color="auto"/>
          </w:divBdr>
        </w:div>
        <w:div w:id="915550787">
          <w:marLeft w:val="1886"/>
          <w:marRight w:val="0"/>
          <w:marTop w:val="0"/>
          <w:marBottom w:val="0"/>
          <w:divBdr>
            <w:top w:val="none" w:sz="0" w:space="0" w:color="auto"/>
            <w:left w:val="none" w:sz="0" w:space="0" w:color="auto"/>
            <w:bottom w:val="none" w:sz="0" w:space="0" w:color="auto"/>
            <w:right w:val="none" w:sz="0" w:space="0" w:color="auto"/>
          </w:divBdr>
        </w:div>
        <w:div w:id="458497447">
          <w:marLeft w:val="1166"/>
          <w:marRight w:val="0"/>
          <w:marTop w:val="0"/>
          <w:marBottom w:val="0"/>
          <w:divBdr>
            <w:top w:val="none" w:sz="0" w:space="0" w:color="auto"/>
            <w:left w:val="none" w:sz="0" w:space="0" w:color="auto"/>
            <w:bottom w:val="none" w:sz="0" w:space="0" w:color="auto"/>
            <w:right w:val="none" w:sz="0" w:space="0" w:color="auto"/>
          </w:divBdr>
        </w:div>
        <w:div w:id="108162320">
          <w:marLeft w:val="1166"/>
          <w:marRight w:val="0"/>
          <w:marTop w:val="0"/>
          <w:marBottom w:val="0"/>
          <w:divBdr>
            <w:top w:val="none" w:sz="0" w:space="0" w:color="auto"/>
            <w:left w:val="none" w:sz="0" w:space="0" w:color="auto"/>
            <w:bottom w:val="none" w:sz="0" w:space="0" w:color="auto"/>
            <w:right w:val="none" w:sz="0" w:space="0" w:color="auto"/>
          </w:divBdr>
        </w:div>
      </w:divsChild>
    </w:div>
    <w:div w:id="952789914">
      <w:bodyDiv w:val="1"/>
      <w:marLeft w:val="0"/>
      <w:marRight w:val="0"/>
      <w:marTop w:val="0"/>
      <w:marBottom w:val="0"/>
      <w:divBdr>
        <w:top w:val="none" w:sz="0" w:space="0" w:color="auto"/>
        <w:left w:val="none" w:sz="0" w:space="0" w:color="auto"/>
        <w:bottom w:val="none" w:sz="0" w:space="0" w:color="auto"/>
        <w:right w:val="none" w:sz="0" w:space="0" w:color="auto"/>
      </w:divBdr>
    </w:div>
    <w:div w:id="963537592">
      <w:bodyDiv w:val="1"/>
      <w:marLeft w:val="0"/>
      <w:marRight w:val="0"/>
      <w:marTop w:val="0"/>
      <w:marBottom w:val="0"/>
      <w:divBdr>
        <w:top w:val="none" w:sz="0" w:space="0" w:color="auto"/>
        <w:left w:val="none" w:sz="0" w:space="0" w:color="auto"/>
        <w:bottom w:val="none" w:sz="0" w:space="0" w:color="auto"/>
        <w:right w:val="none" w:sz="0" w:space="0" w:color="auto"/>
      </w:divBdr>
    </w:div>
    <w:div w:id="978026118">
      <w:bodyDiv w:val="1"/>
      <w:marLeft w:val="0"/>
      <w:marRight w:val="0"/>
      <w:marTop w:val="0"/>
      <w:marBottom w:val="0"/>
      <w:divBdr>
        <w:top w:val="none" w:sz="0" w:space="0" w:color="auto"/>
        <w:left w:val="none" w:sz="0" w:space="0" w:color="auto"/>
        <w:bottom w:val="none" w:sz="0" w:space="0" w:color="auto"/>
        <w:right w:val="none" w:sz="0" w:space="0" w:color="auto"/>
      </w:divBdr>
    </w:div>
    <w:div w:id="985470361">
      <w:bodyDiv w:val="1"/>
      <w:marLeft w:val="0"/>
      <w:marRight w:val="0"/>
      <w:marTop w:val="0"/>
      <w:marBottom w:val="0"/>
      <w:divBdr>
        <w:top w:val="none" w:sz="0" w:space="0" w:color="auto"/>
        <w:left w:val="none" w:sz="0" w:space="0" w:color="auto"/>
        <w:bottom w:val="none" w:sz="0" w:space="0" w:color="auto"/>
        <w:right w:val="none" w:sz="0" w:space="0" w:color="auto"/>
      </w:divBdr>
    </w:div>
    <w:div w:id="986279750">
      <w:bodyDiv w:val="1"/>
      <w:marLeft w:val="0"/>
      <w:marRight w:val="0"/>
      <w:marTop w:val="0"/>
      <w:marBottom w:val="0"/>
      <w:divBdr>
        <w:top w:val="none" w:sz="0" w:space="0" w:color="auto"/>
        <w:left w:val="none" w:sz="0" w:space="0" w:color="auto"/>
        <w:bottom w:val="none" w:sz="0" w:space="0" w:color="auto"/>
        <w:right w:val="none" w:sz="0" w:space="0" w:color="auto"/>
      </w:divBdr>
    </w:div>
    <w:div w:id="1016342962">
      <w:bodyDiv w:val="1"/>
      <w:marLeft w:val="0"/>
      <w:marRight w:val="0"/>
      <w:marTop w:val="0"/>
      <w:marBottom w:val="0"/>
      <w:divBdr>
        <w:top w:val="none" w:sz="0" w:space="0" w:color="auto"/>
        <w:left w:val="none" w:sz="0" w:space="0" w:color="auto"/>
        <w:bottom w:val="none" w:sz="0" w:space="0" w:color="auto"/>
        <w:right w:val="none" w:sz="0" w:space="0" w:color="auto"/>
      </w:divBdr>
    </w:div>
    <w:div w:id="1075780510">
      <w:bodyDiv w:val="1"/>
      <w:marLeft w:val="0"/>
      <w:marRight w:val="0"/>
      <w:marTop w:val="0"/>
      <w:marBottom w:val="0"/>
      <w:divBdr>
        <w:top w:val="none" w:sz="0" w:space="0" w:color="auto"/>
        <w:left w:val="none" w:sz="0" w:space="0" w:color="auto"/>
        <w:bottom w:val="none" w:sz="0" w:space="0" w:color="auto"/>
        <w:right w:val="none" w:sz="0" w:space="0" w:color="auto"/>
      </w:divBdr>
    </w:div>
    <w:div w:id="1187908081">
      <w:bodyDiv w:val="1"/>
      <w:marLeft w:val="0"/>
      <w:marRight w:val="0"/>
      <w:marTop w:val="0"/>
      <w:marBottom w:val="0"/>
      <w:divBdr>
        <w:top w:val="none" w:sz="0" w:space="0" w:color="auto"/>
        <w:left w:val="none" w:sz="0" w:space="0" w:color="auto"/>
        <w:bottom w:val="none" w:sz="0" w:space="0" w:color="auto"/>
        <w:right w:val="none" w:sz="0" w:space="0" w:color="auto"/>
      </w:divBdr>
    </w:div>
    <w:div w:id="1190408125">
      <w:bodyDiv w:val="1"/>
      <w:marLeft w:val="0"/>
      <w:marRight w:val="0"/>
      <w:marTop w:val="0"/>
      <w:marBottom w:val="0"/>
      <w:divBdr>
        <w:top w:val="none" w:sz="0" w:space="0" w:color="auto"/>
        <w:left w:val="none" w:sz="0" w:space="0" w:color="auto"/>
        <w:bottom w:val="none" w:sz="0" w:space="0" w:color="auto"/>
        <w:right w:val="none" w:sz="0" w:space="0" w:color="auto"/>
      </w:divBdr>
    </w:div>
    <w:div w:id="1195652069">
      <w:bodyDiv w:val="1"/>
      <w:marLeft w:val="0"/>
      <w:marRight w:val="0"/>
      <w:marTop w:val="0"/>
      <w:marBottom w:val="0"/>
      <w:divBdr>
        <w:top w:val="none" w:sz="0" w:space="0" w:color="auto"/>
        <w:left w:val="none" w:sz="0" w:space="0" w:color="auto"/>
        <w:bottom w:val="none" w:sz="0" w:space="0" w:color="auto"/>
        <w:right w:val="none" w:sz="0" w:space="0" w:color="auto"/>
      </w:divBdr>
    </w:div>
    <w:div w:id="1211191765">
      <w:bodyDiv w:val="1"/>
      <w:marLeft w:val="0"/>
      <w:marRight w:val="0"/>
      <w:marTop w:val="0"/>
      <w:marBottom w:val="0"/>
      <w:divBdr>
        <w:top w:val="none" w:sz="0" w:space="0" w:color="auto"/>
        <w:left w:val="none" w:sz="0" w:space="0" w:color="auto"/>
        <w:bottom w:val="none" w:sz="0" w:space="0" w:color="auto"/>
        <w:right w:val="none" w:sz="0" w:space="0" w:color="auto"/>
      </w:divBdr>
      <w:divsChild>
        <w:div w:id="1311325545">
          <w:marLeft w:val="547"/>
          <w:marRight w:val="0"/>
          <w:marTop w:val="0"/>
          <w:marBottom w:val="0"/>
          <w:divBdr>
            <w:top w:val="none" w:sz="0" w:space="0" w:color="auto"/>
            <w:left w:val="none" w:sz="0" w:space="0" w:color="auto"/>
            <w:bottom w:val="none" w:sz="0" w:space="0" w:color="auto"/>
            <w:right w:val="none" w:sz="0" w:space="0" w:color="auto"/>
          </w:divBdr>
        </w:div>
        <w:div w:id="1914926667">
          <w:marLeft w:val="1166"/>
          <w:marRight w:val="0"/>
          <w:marTop w:val="0"/>
          <w:marBottom w:val="0"/>
          <w:divBdr>
            <w:top w:val="none" w:sz="0" w:space="0" w:color="auto"/>
            <w:left w:val="none" w:sz="0" w:space="0" w:color="auto"/>
            <w:bottom w:val="none" w:sz="0" w:space="0" w:color="auto"/>
            <w:right w:val="none" w:sz="0" w:space="0" w:color="auto"/>
          </w:divBdr>
        </w:div>
      </w:divsChild>
    </w:div>
    <w:div w:id="1232890233">
      <w:bodyDiv w:val="1"/>
      <w:marLeft w:val="0"/>
      <w:marRight w:val="0"/>
      <w:marTop w:val="0"/>
      <w:marBottom w:val="0"/>
      <w:divBdr>
        <w:top w:val="none" w:sz="0" w:space="0" w:color="auto"/>
        <w:left w:val="none" w:sz="0" w:space="0" w:color="auto"/>
        <w:bottom w:val="none" w:sz="0" w:space="0" w:color="auto"/>
        <w:right w:val="none" w:sz="0" w:space="0" w:color="auto"/>
      </w:divBdr>
    </w:div>
    <w:div w:id="1279874213">
      <w:bodyDiv w:val="1"/>
      <w:marLeft w:val="0"/>
      <w:marRight w:val="0"/>
      <w:marTop w:val="0"/>
      <w:marBottom w:val="0"/>
      <w:divBdr>
        <w:top w:val="none" w:sz="0" w:space="0" w:color="auto"/>
        <w:left w:val="none" w:sz="0" w:space="0" w:color="auto"/>
        <w:bottom w:val="none" w:sz="0" w:space="0" w:color="auto"/>
        <w:right w:val="none" w:sz="0" w:space="0" w:color="auto"/>
      </w:divBdr>
    </w:div>
    <w:div w:id="1289818151">
      <w:bodyDiv w:val="1"/>
      <w:marLeft w:val="0"/>
      <w:marRight w:val="0"/>
      <w:marTop w:val="0"/>
      <w:marBottom w:val="0"/>
      <w:divBdr>
        <w:top w:val="none" w:sz="0" w:space="0" w:color="auto"/>
        <w:left w:val="none" w:sz="0" w:space="0" w:color="auto"/>
        <w:bottom w:val="none" w:sz="0" w:space="0" w:color="auto"/>
        <w:right w:val="none" w:sz="0" w:space="0" w:color="auto"/>
      </w:divBdr>
    </w:div>
    <w:div w:id="1308320756">
      <w:bodyDiv w:val="1"/>
      <w:marLeft w:val="0"/>
      <w:marRight w:val="0"/>
      <w:marTop w:val="0"/>
      <w:marBottom w:val="0"/>
      <w:divBdr>
        <w:top w:val="none" w:sz="0" w:space="0" w:color="auto"/>
        <w:left w:val="none" w:sz="0" w:space="0" w:color="auto"/>
        <w:bottom w:val="none" w:sz="0" w:space="0" w:color="auto"/>
        <w:right w:val="none" w:sz="0" w:space="0" w:color="auto"/>
      </w:divBdr>
    </w:div>
    <w:div w:id="1327241943">
      <w:bodyDiv w:val="1"/>
      <w:marLeft w:val="0"/>
      <w:marRight w:val="0"/>
      <w:marTop w:val="0"/>
      <w:marBottom w:val="0"/>
      <w:divBdr>
        <w:top w:val="none" w:sz="0" w:space="0" w:color="auto"/>
        <w:left w:val="none" w:sz="0" w:space="0" w:color="auto"/>
        <w:bottom w:val="none" w:sz="0" w:space="0" w:color="auto"/>
        <w:right w:val="none" w:sz="0" w:space="0" w:color="auto"/>
      </w:divBdr>
    </w:div>
    <w:div w:id="1370454770">
      <w:bodyDiv w:val="1"/>
      <w:marLeft w:val="0"/>
      <w:marRight w:val="0"/>
      <w:marTop w:val="0"/>
      <w:marBottom w:val="0"/>
      <w:divBdr>
        <w:top w:val="none" w:sz="0" w:space="0" w:color="auto"/>
        <w:left w:val="none" w:sz="0" w:space="0" w:color="auto"/>
        <w:bottom w:val="none" w:sz="0" w:space="0" w:color="auto"/>
        <w:right w:val="none" w:sz="0" w:space="0" w:color="auto"/>
      </w:divBdr>
    </w:div>
    <w:div w:id="1386829195">
      <w:bodyDiv w:val="1"/>
      <w:marLeft w:val="0"/>
      <w:marRight w:val="0"/>
      <w:marTop w:val="0"/>
      <w:marBottom w:val="0"/>
      <w:divBdr>
        <w:top w:val="none" w:sz="0" w:space="0" w:color="auto"/>
        <w:left w:val="none" w:sz="0" w:space="0" w:color="auto"/>
        <w:bottom w:val="none" w:sz="0" w:space="0" w:color="auto"/>
        <w:right w:val="none" w:sz="0" w:space="0" w:color="auto"/>
      </w:divBdr>
    </w:div>
    <w:div w:id="1387678906">
      <w:bodyDiv w:val="1"/>
      <w:marLeft w:val="0"/>
      <w:marRight w:val="0"/>
      <w:marTop w:val="0"/>
      <w:marBottom w:val="0"/>
      <w:divBdr>
        <w:top w:val="none" w:sz="0" w:space="0" w:color="auto"/>
        <w:left w:val="none" w:sz="0" w:space="0" w:color="auto"/>
        <w:bottom w:val="none" w:sz="0" w:space="0" w:color="auto"/>
        <w:right w:val="none" w:sz="0" w:space="0" w:color="auto"/>
      </w:divBdr>
      <w:divsChild>
        <w:div w:id="1916938757">
          <w:marLeft w:val="1166"/>
          <w:marRight w:val="0"/>
          <w:marTop w:val="0"/>
          <w:marBottom w:val="0"/>
          <w:divBdr>
            <w:top w:val="none" w:sz="0" w:space="0" w:color="auto"/>
            <w:left w:val="none" w:sz="0" w:space="0" w:color="auto"/>
            <w:bottom w:val="none" w:sz="0" w:space="0" w:color="auto"/>
            <w:right w:val="none" w:sz="0" w:space="0" w:color="auto"/>
          </w:divBdr>
        </w:div>
        <w:div w:id="2039699654">
          <w:marLeft w:val="1166"/>
          <w:marRight w:val="0"/>
          <w:marTop w:val="0"/>
          <w:marBottom w:val="0"/>
          <w:divBdr>
            <w:top w:val="none" w:sz="0" w:space="0" w:color="auto"/>
            <w:left w:val="none" w:sz="0" w:space="0" w:color="auto"/>
            <w:bottom w:val="none" w:sz="0" w:space="0" w:color="auto"/>
            <w:right w:val="none" w:sz="0" w:space="0" w:color="auto"/>
          </w:divBdr>
        </w:div>
        <w:div w:id="561869022">
          <w:marLeft w:val="1166"/>
          <w:marRight w:val="0"/>
          <w:marTop w:val="0"/>
          <w:marBottom w:val="0"/>
          <w:divBdr>
            <w:top w:val="none" w:sz="0" w:space="0" w:color="auto"/>
            <w:left w:val="none" w:sz="0" w:space="0" w:color="auto"/>
            <w:bottom w:val="none" w:sz="0" w:space="0" w:color="auto"/>
            <w:right w:val="none" w:sz="0" w:space="0" w:color="auto"/>
          </w:divBdr>
        </w:div>
        <w:div w:id="1096292271">
          <w:marLeft w:val="1166"/>
          <w:marRight w:val="0"/>
          <w:marTop w:val="0"/>
          <w:marBottom w:val="0"/>
          <w:divBdr>
            <w:top w:val="none" w:sz="0" w:space="0" w:color="auto"/>
            <w:left w:val="none" w:sz="0" w:space="0" w:color="auto"/>
            <w:bottom w:val="none" w:sz="0" w:space="0" w:color="auto"/>
            <w:right w:val="none" w:sz="0" w:space="0" w:color="auto"/>
          </w:divBdr>
        </w:div>
        <w:div w:id="2007324627">
          <w:marLeft w:val="1166"/>
          <w:marRight w:val="0"/>
          <w:marTop w:val="0"/>
          <w:marBottom w:val="0"/>
          <w:divBdr>
            <w:top w:val="none" w:sz="0" w:space="0" w:color="auto"/>
            <w:left w:val="none" w:sz="0" w:space="0" w:color="auto"/>
            <w:bottom w:val="none" w:sz="0" w:space="0" w:color="auto"/>
            <w:right w:val="none" w:sz="0" w:space="0" w:color="auto"/>
          </w:divBdr>
        </w:div>
      </w:divsChild>
    </w:div>
    <w:div w:id="1399593998">
      <w:bodyDiv w:val="1"/>
      <w:marLeft w:val="0"/>
      <w:marRight w:val="0"/>
      <w:marTop w:val="0"/>
      <w:marBottom w:val="0"/>
      <w:divBdr>
        <w:top w:val="none" w:sz="0" w:space="0" w:color="auto"/>
        <w:left w:val="none" w:sz="0" w:space="0" w:color="auto"/>
        <w:bottom w:val="none" w:sz="0" w:space="0" w:color="auto"/>
        <w:right w:val="none" w:sz="0" w:space="0" w:color="auto"/>
      </w:divBdr>
    </w:div>
    <w:div w:id="1407068067">
      <w:bodyDiv w:val="1"/>
      <w:marLeft w:val="0"/>
      <w:marRight w:val="0"/>
      <w:marTop w:val="0"/>
      <w:marBottom w:val="0"/>
      <w:divBdr>
        <w:top w:val="none" w:sz="0" w:space="0" w:color="auto"/>
        <w:left w:val="none" w:sz="0" w:space="0" w:color="auto"/>
        <w:bottom w:val="none" w:sz="0" w:space="0" w:color="auto"/>
        <w:right w:val="none" w:sz="0" w:space="0" w:color="auto"/>
      </w:divBdr>
    </w:div>
    <w:div w:id="1430543326">
      <w:bodyDiv w:val="1"/>
      <w:marLeft w:val="0"/>
      <w:marRight w:val="0"/>
      <w:marTop w:val="0"/>
      <w:marBottom w:val="0"/>
      <w:divBdr>
        <w:top w:val="none" w:sz="0" w:space="0" w:color="auto"/>
        <w:left w:val="none" w:sz="0" w:space="0" w:color="auto"/>
        <w:bottom w:val="none" w:sz="0" w:space="0" w:color="auto"/>
        <w:right w:val="none" w:sz="0" w:space="0" w:color="auto"/>
      </w:divBdr>
    </w:div>
    <w:div w:id="1431271495">
      <w:bodyDiv w:val="1"/>
      <w:marLeft w:val="0"/>
      <w:marRight w:val="0"/>
      <w:marTop w:val="0"/>
      <w:marBottom w:val="0"/>
      <w:divBdr>
        <w:top w:val="none" w:sz="0" w:space="0" w:color="auto"/>
        <w:left w:val="none" w:sz="0" w:space="0" w:color="auto"/>
        <w:bottom w:val="none" w:sz="0" w:space="0" w:color="auto"/>
        <w:right w:val="none" w:sz="0" w:space="0" w:color="auto"/>
      </w:divBdr>
    </w:div>
    <w:div w:id="1445536258">
      <w:bodyDiv w:val="1"/>
      <w:marLeft w:val="0"/>
      <w:marRight w:val="0"/>
      <w:marTop w:val="0"/>
      <w:marBottom w:val="0"/>
      <w:divBdr>
        <w:top w:val="none" w:sz="0" w:space="0" w:color="auto"/>
        <w:left w:val="none" w:sz="0" w:space="0" w:color="auto"/>
        <w:bottom w:val="none" w:sz="0" w:space="0" w:color="auto"/>
        <w:right w:val="none" w:sz="0" w:space="0" w:color="auto"/>
      </w:divBdr>
    </w:div>
    <w:div w:id="1514566342">
      <w:bodyDiv w:val="1"/>
      <w:marLeft w:val="0"/>
      <w:marRight w:val="0"/>
      <w:marTop w:val="0"/>
      <w:marBottom w:val="0"/>
      <w:divBdr>
        <w:top w:val="none" w:sz="0" w:space="0" w:color="auto"/>
        <w:left w:val="none" w:sz="0" w:space="0" w:color="auto"/>
        <w:bottom w:val="none" w:sz="0" w:space="0" w:color="auto"/>
        <w:right w:val="none" w:sz="0" w:space="0" w:color="auto"/>
      </w:divBdr>
    </w:div>
    <w:div w:id="1527674033">
      <w:bodyDiv w:val="1"/>
      <w:marLeft w:val="0"/>
      <w:marRight w:val="0"/>
      <w:marTop w:val="0"/>
      <w:marBottom w:val="0"/>
      <w:divBdr>
        <w:top w:val="none" w:sz="0" w:space="0" w:color="auto"/>
        <w:left w:val="none" w:sz="0" w:space="0" w:color="auto"/>
        <w:bottom w:val="none" w:sz="0" w:space="0" w:color="auto"/>
        <w:right w:val="none" w:sz="0" w:space="0" w:color="auto"/>
      </w:divBdr>
      <w:divsChild>
        <w:div w:id="1246450642">
          <w:marLeft w:val="1166"/>
          <w:marRight w:val="0"/>
          <w:marTop w:val="0"/>
          <w:marBottom w:val="0"/>
          <w:divBdr>
            <w:top w:val="none" w:sz="0" w:space="0" w:color="auto"/>
            <w:left w:val="none" w:sz="0" w:space="0" w:color="auto"/>
            <w:bottom w:val="none" w:sz="0" w:space="0" w:color="auto"/>
            <w:right w:val="none" w:sz="0" w:space="0" w:color="auto"/>
          </w:divBdr>
        </w:div>
        <w:div w:id="497035100">
          <w:marLeft w:val="1166"/>
          <w:marRight w:val="0"/>
          <w:marTop w:val="0"/>
          <w:marBottom w:val="0"/>
          <w:divBdr>
            <w:top w:val="none" w:sz="0" w:space="0" w:color="auto"/>
            <w:left w:val="none" w:sz="0" w:space="0" w:color="auto"/>
            <w:bottom w:val="none" w:sz="0" w:space="0" w:color="auto"/>
            <w:right w:val="none" w:sz="0" w:space="0" w:color="auto"/>
          </w:divBdr>
        </w:div>
        <w:div w:id="1160728081">
          <w:marLeft w:val="1886"/>
          <w:marRight w:val="0"/>
          <w:marTop w:val="0"/>
          <w:marBottom w:val="0"/>
          <w:divBdr>
            <w:top w:val="none" w:sz="0" w:space="0" w:color="auto"/>
            <w:left w:val="none" w:sz="0" w:space="0" w:color="auto"/>
            <w:bottom w:val="none" w:sz="0" w:space="0" w:color="auto"/>
            <w:right w:val="none" w:sz="0" w:space="0" w:color="auto"/>
          </w:divBdr>
        </w:div>
        <w:div w:id="648023453">
          <w:marLeft w:val="1166"/>
          <w:marRight w:val="0"/>
          <w:marTop w:val="0"/>
          <w:marBottom w:val="0"/>
          <w:divBdr>
            <w:top w:val="none" w:sz="0" w:space="0" w:color="auto"/>
            <w:left w:val="none" w:sz="0" w:space="0" w:color="auto"/>
            <w:bottom w:val="none" w:sz="0" w:space="0" w:color="auto"/>
            <w:right w:val="none" w:sz="0" w:space="0" w:color="auto"/>
          </w:divBdr>
        </w:div>
        <w:div w:id="199824462">
          <w:marLeft w:val="1166"/>
          <w:marRight w:val="0"/>
          <w:marTop w:val="0"/>
          <w:marBottom w:val="0"/>
          <w:divBdr>
            <w:top w:val="none" w:sz="0" w:space="0" w:color="auto"/>
            <w:left w:val="none" w:sz="0" w:space="0" w:color="auto"/>
            <w:bottom w:val="none" w:sz="0" w:space="0" w:color="auto"/>
            <w:right w:val="none" w:sz="0" w:space="0" w:color="auto"/>
          </w:divBdr>
        </w:div>
        <w:div w:id="358505514">
          <w:marLeft w:val="1166"/>
          <w:marRight w:val="0"/>
          <w:marTop w:val="0"/>
          <w:marBottom w:val="0"/>
          <w:divBdr>
            <w:top w:val="none" w:sz="0" w:space="0" w:color="auto"/>
            <w:left w:val="none" w:sz="0" w:space="0" w:color="auto"/>
            <w:bottom w:val="none" w:sz="0" w:space="0" w:color="auto"/>
            <w:right w:val="none" w:sz="0" w:space="0" w:color="auto"/>
          </w:divBdr>
        </w:div>
        <w:div w:id="1385374555">
          <w:marLeft w:val="1166"/>
          <w:marRight w:val="0"/>
          <w:marTop w:val="0"/>
          <w:marBottom w:val="0"/>
          <w:divBdr>
            <w:top w:val="none" w:sz="0" w:space="0" w:color="auto"/>
            <w:left w:val="none" w:sz="0" w:space="0" w:color="auto"/>
            <w:bottom w:val="none" w:sz="0" w:space="0" w:color="auto"/>
            <w:right w:val="none" w:sz="0" w:space="0" w:color="auto"/>
          </w:divBdr>
        </w:div>
        <w:div w:id="734859435">
          <w:marLeft w:val="1166"/>
          <w:marRight w:val="0"/>
          <w:marTop w:val="0"/>
          <w:marBottom w:val="0"/>
          <w:divBdr>
            <w:top w:val="none" w:sz="0" w:space="0" w:color="auto"/>
            <w:left w:val="none" w:sz="0" w:space="0" w:color="auto"/>
            <w:bottom w:val="none" w:sz="0" w:space="0" w:color="auto"/>
            <w:right w:val="none" w:sz="0" w:space="0" w:color="auto"/>
          </w:divBdr>
        </w:div>
        <w:div w:id="1688292209">
          <w:marLeft w:val="1166"/>
          <w:marRight w:val="0"/>
          <w:marTop w:val="0"/>
          <w:marBottom w:val="0"/>
          <w:divBdr>
            <w:top w:val="none" w:sz="0" w:space="0" w:color="auto"/>
            <w:left w:val="none" w:sz="0" w:space="0" w:color="auto"/>
            <w:bottom w:val="none" w:sz="0" w:space="0" w:color="auto"/>
            <w:right w:val="none" w:sz="0" w:space="0" w:color="auto"/>
          </w:divBdr>
        </w:div>
      </w:divsChild>
    </w:div>
    <w:div w:id="1529101025">
      <w:bodyDiv w:val="1"/>
      <w:marLeft w:val="0"/>
      <w:marRight w:val="0"/>
      <w:marTop w:val="0"/>
      <w:marBottom w:val="0"/>
      <w:divBdr>
        <w:top w:val="none" w:sz="0" w:space="0" w:color="auto"/>
        <w:left w:val="none" w:sz="0" w:space="0" w:color="auto"/>
        <w:bottom w:val="none" w:sz="0" w:space="0" w:color="auto"/>
        <w:right w:val="none" w:sz="0" w:space="0" w:color="auto"/>
      </w:divBdr>
    </w:div>
    <w:div w:id="1532961065">
      <w:bodyDiv w:val="1"/>
      <w:marLeft w:val="0"/>
      <w:marRight w:val="0"/>
      <w:marTop w:val="0"/>
      <w:marBottom w:val="0"/>
      <w:divBdr>
        <w:top w:val="none" w:sz="0" w:space="0" w:color="auto"/>
        <w:left w:val="none" w:sz="0" w:space="0" w:color="auto"/>
        <w:bottom w:val="none" w:sz="0" w:space="0" w:color="auto"/>
        <w:right w:val="none" w:sz="0" w:space="0" w:color="auto"/>
      </w:divBdr>
    </w:div>
    <w:div w:id="1539513928">
      <w:bodyDiv w:val="1"/>
      <w:marLeft w:val="0"/>
      <w:marRight w:val="0"/>
      <w:marTop w:val="0"/>
      <w:marBottom w:val="0"/>
      <w:divBdr>
        <w:top w:val="none" w:sz="0" w:space="0" w:color="auto"/>
        <w:left w:val="none" w:sz="0" w:space="0" w:color="auto"/>
        <w:bottom w:val="none" w:sz="0" w:space="0" w:color="auto"/>
        <w:right w:val="none" w:sz="0" w:space="0" w:color="auto"/>
      </w:divBdr>
      <w:divsChild>
        <w:div w:id="1453279522">
          <w:marLeft w:val="1166"/>
          <w:marRight w:val="0"/>
          <w:marTop w:val="0"/>
          <w:marBottom w:val="0"/>
          <w:divBdr>
            <w:top w:val="none" w:sz="0" w:space="0" w:color="auto"/>
            <w:left w:val="none" w:sz="0" w:space="0" w:color="auto"/>
            <w:bottom w:val="none" w:sz="0" w:space="0" w:color="auto"/>
            <w:right w:val="none" w:sz="0" w:space="0" w:color="auto"/>
          </w:divBdr>
        </w:div>
        <w:div w:id="1430006510">
          <w:marLeft w:val="1886"/>
          <w:marRight w:val="0"/>
          <w:marTop w:val="0"/>
          <w:marBottom w:val="0"/>
          <w:divBdr>
            <w:top w:val="none" w:sz="0" w:space="0" w:color="auto"/>
            <w:left w:val="none" w:sz="0" w:space="0" w:color="auto"/>
            <w:bottom w:val="none" w:sz="0" w:space="0" w:color="auto"/>
            <w:right w:val="none" w:sz="0" w:space="0" w:color="auto"/>
          </w:divBdr>
        </w:div>
        <w:div w:id="445124711">
          <w:marLeft w:val="1886"/>
          <w:marRight w:val="0"/>
          <w:marTop w:val="0"/>
          <w:marBottom w:val="0"/>
          <w:divBdr>
            <w:top w:val="none" w:sz="0" w:space="0" w:color="auto"/>
            <w:left w:val="none" w:sz="0" w:space="0" w:color="auto"/>
            <w:bottom w:val="none" w:sz="0" w:space="0" w:color="auto"/>
            <w:right w:val="none" w:sz="0" w:space="0" w:color="auto"/>
          </w:divBdr>
        </w:div>
        <w:div w:id="453788142">
          <w:marLeft w:val="1886"/>
          <w:marRight w:val="0"/>
          <w:marTop w:val="0"/>
          <w:marBottom w:val="0"/>
          <w:divBdr>
            <w:top w:val="none" w:sz="0" w:space="0" w:color="auto"/>
            <w:left w:val="none" w:sz="0" w:space="0" w:color="auto"/>
            <w:bottom w:val="none" w:sz="0" w:space="0" w:color="auto"/>
            <w:right w:val="none" w:sz="0" w:space="0" w:color="auto"/>
          </w:divBdr>
        </w:div>
        <w:div w:id="1303852314">
          <w:marLeft w:val="1166"/>
          <w:marRight w:val="0"/>
          <w:marTop w:val="0"/>
          <w:marBottom w:val="0"/>
          <w:divBdr>
            <w:top w:val="none" w:sz="0" w:space="0" w:color="auto"/>
            <w:left w:val="none" w:sz="0" w:space="0" w:color="auto"/>
            <w:bottom w:val="none" w:sz="0" w:space="0" w:color="auto"/>
            <w:right w:val="none" w:sz="0" w:space="0" w:color="auto"/>
          </w:divBdr>
        </w:div>
        <w:div w:id="343290786">
          <w:marLeft w:val="1886"/>
          <w:marRight w:val="0"/>
          <w:marTop w:val="0"/>
          <w:marBottom w:val="0"/>
          <w:divBdr>
            <w:top w:val="none" w:sz="0" w:space="0" w:color="auto"/>
            <w:left w:val="none" w:sz="0" w:space="0" w:color="auto"/>
            <w:bottom w:val="none" w:sz="0" w:space="0" w:color="auto"/>
            <w:right w:val="none" w:sz="0" w:space="0" w:color="auto"/>
          </w:divBdr>
        </w:div>
        <w:div w:id="296690990">
          <w:marLeft w:val="1166"/>
          <w:marRight w:val="0"/>
          <w:marTop w:val="0"/>
          <w:marBottom w:val="0"/>
          <w:divBdr>
            <w:top w:val="none" w:sz="0" w:space="0" w:color="auto"/>
            <w:left w:val="none" w:sz="0" w:space="0" w:color="auto"/>
            <w:bottom w:val="none" w:sz="0" w:space="0" w:color="auto"/>
            <w:right w:val="none" w:sz="0" w:space="0" w:color="auto"/>
          </w:divBdr>
        </w:div>
      </w:divsChild>
    </w:div>
    <w:div w:id="1603604291">
      <w:bodyDiv w:val="1"/>
      <w:marLeft w:val="0"/>
      <w:marRight w:val="0"/>
      <w:marTop w:val="0"/>
      <w:marBottom w:val="0"/>
      <w:divBdr>
        <w:top w:val="none" w:sz="0" w:space="0" w:color="auto"/>
        <w:left w:val="none" w:sz="0" w:space="0" w:color="auto"/>
        <w:bottom w:val="none" w:sz="0" w:space="0" w:color="auto"/>
        <w:right w:val="none" w:sz="0" w:space="0" w:color="auto"/>
      </w:divBdr>
    </w:div>
    <w:div w:id="1607467907">
      <w:bodyDiv w:val="1"/>
      <w:marLeft w:val="0"/>
      <w:marRight w:val="0"/>
      <w:marTop w:val="0"/>
      <w:marBottom w:val="0"/>
      <w:divBdr>
        <w:top w:val="none" w:sz="0" w:space="0" w:color="auto"/>
        <w:left w:val="none" w:sz="0" w:space="0" w:color="auto"/>
        <w:bottom w:val="none" w:sz="0" w:space="0" w:color="auto"/>
        <w:right w:val="none" w:sz="0" w:space="0" w:color="auto"/>
      </w:divBdr>
    </w:div>
    <w:div w:id="1614708153">
      <w:bodyDiv w:val="1"/>
      <w:marLeft w:val="0"/>
      <w:marRight w:val="0"/>
      <w:marTop w:val="0"/>
      <w:marBottom w:val="0"/>
      <w:divBdr>
        <w:top w:val="none" w:sz="0" w:space="0" w:color="auto"/>
        <w:left w:val="none" w:sz="0" w:space="0" w:color="auto"/>
        <w:bottom w:val="none" w:sz="0" w:space="0" w:color="auto"/>
        <w:right w:val="none" w:sz="0" w:space="0" w:color="auto"/>
      </w:divBdr>
      <w:divsChild>
        <w:div w:id="411858972">
          <w:marLeft w:val="1166"/>
          <w:marRight w:val="0"/>
          <w:marTop w:val="0"/>
          <w:marBottom w:val="0"/>
          <w:divBdr>
            <w:top w:val="none" w:sz="0" w:space="0" w:color="auto"/>
            <w:left w:val="none" w:sz="0" w:space="0" w:color="auto"/>
            <w:bottom w:val="none" w:sz="0" w:space="0" w:color="auto"/>
            <w:right w:val="none" w:sz="0" w:space="0" w:color="auto"/>
          </w:divBdr>
        </w:div>
        <w:div w:id="506020802">
          <w:marLeft w:val="1166"/>
          <w:marRight w:val="0"/>
          <w:marTop w:val="0"/>
          <w:marBottom w:val="0"/>
          <w:divBdr>
            <w:top w:val="none" w:sz="0" w:space="0" w:color="auto"/>
            <w:left w:val="none" w:sz="0" w:space="0" w:color="auto"/>
            <w:bottom w:val="none" w:sz="0" w:space="0" w:color="auto"/>
            <w:right w:val="none" w:sz="0" w:space="0" w:color="auto"/>
          </w:divBdr>
        </w:div>
        <w:div w:id="1604459980">
          <w:marLeft w:val="1166"/>
          <w:marRight w:val="0"/>
          <w:marTop w:val="0"/>
          <w:marBottom w:val="0"/>
          <w:divBdr>
            <w:top w:val="none" w:sz="0" w:space="0" w:color="auto"/>
            <w:left w:val="none" w:sz="0" w:space="0" w:color="auto"/>
            <w:bottom w:val="none" w:sz="0" w:space="0" w:color="auto"/>
            <w:right w:val="none" w:sz="0" w:space="0" w:color="auto"/>
          </w:divBdr>
        </w:div>
        <w:div w:id="1618486180">
          <w:marLeft w:val="1166"/>
          <w:marRight w:val="0"/>
          <w:marTop w:val="0"/>
          <w:marBottom w:val="0"/>
          <w:divBdr>
            <w:top w:val="none" w:sz="0" w:space="0" w:color="auto"/>
            <w:left w:val="none" w:sz="0" w:space="0" w:color="auto"/>
            <w:bottom w:val="none" w:sz="0" w:space="0" w:color="auto"/>
            <w:right w:val="none" w:sz="0" w:space="0" w:color="auto"/>
          </w:divBdr>
        </w:div>
        <w:div w:id="1593782224">
          <w:marLeft w:val="1166"/>
          <w:marRight w:val="0"/>
          <w:marTop w:val="0"/>
          <w:marBottom w:val="0"/>
          <w:divBdr>
            <w:top w:val="none" w:sz="0" w:space="0" w:color="auto"/>
            <w:left w:val="none" w:sz="0" w:space="0" w:color="auto"/>
            <w:bottom w:val="none" w:sz="0" w:space="0" w:color="auto"/>
            <w:right w:val="none" w:sz="0" w:space="0" w:color="auto"/>
          </w:divBdr>
        </w:div>
      </w:divsChild>
    </w:div>
    <w:div w:id="1624380984">
      <w:bodyDiv w:val="1"/>
      <w:marLeft w:val="0"/>
      <w:marRight w:val="0"/>
      <w:marTop w:val="0"/>
      <w:marBottom w:val="0"/>
      <w:divBdr>
        <w:top w:val="none" w:sz="0" w:space="0" w:color="auto"/>
        <w:left w:val="none" w:sz="0" w:space="0" w:color="auto"/>
        <w:bottom w:val="none" w:sz="0" w:space="0" w:color="auto"/>
        <w:right w:val="none" w:sz="0" w:space="0" w:color="auto"/>
      </w:divBdr>
    </w:div>
    <w:div w:id="1649747783">
      <w:bodyDiv w:val="1"/>
      <w:marLeft w:val="0"/>
      <w:marRight w:val="0"/>
      <w:marTop w:val="0"/>
      <w:marBottom w:val="0"/>
      <w:divBdr>
        <w:top w:val="none" w:sz="0" w:space="0" w:color="auto"/>
        <w:left w:val="none" w:sz="0" w:space="0" w:color="auto"/>
        <w:bottom w:val="none" w:sz="0" w:space="0" w:color="auto"/>
        <w:right w:val="none" w:sz="0" w:space="0" w:color="auto"/>
      </w:divBdr>
    </w:div>
    <w:div w:id="1664167188">
      <w:bodyDiv w:val="1"/>
      <w:marLeft w:val="0"/>
      <w:marRight w:val="0"/>
      <w:marTop w:val="0"/>
      <w:marBottom w:val="0"/>
      <w:divBdr>
        <w:top w:val="none" w:sz="0" w:space="0" w:color="auto"/>
        <w:left w:val="none" w:sz="0" w:space="0" w:color="auto"/>
        <w:bottom w:val="none" w:sz="0" w:space="0" w:color="auto"/>
        <w:right w:val="none" w:sz="0" w:space="0" w:color="auto"/>
      </w:divBdr>
    </w:div>
    <w:div w:id="1677686876">
      <w:bodyDiv w:val="1"/>
      <w:marLeft w:val="0"/>
      <w:marRight w:val="0"/>
      <w:marTop w:val="0"/>
      <w:marBottom w:val="0"/>
      <w:divBdr>
        <w:top w:val="none" w:sz="0" w:space="0" w:color="auto"/>
        <w:left w:val="none" w:sz="0" w:space="0" w:color="auto"/>
        <w:bottom w:val="none" w:sz="0" w:space="0" w:color="auto"/>
        <w:right w:val="none" w:sz="0" w:space="0" w:color="auto"/>
      </w:divBdr>
    </w:div>
    <w:div w:id="1693653045">
      <w:bodyDiv w:val="1"/>
      <w:marLeft w:val="0"/>
      <w:marRight w:val="0"/>
      <w:marTop w:val="0"/>
      <w:marBottom w:val="0"/>
      <w:divBdr>
        <w:top w:val="none" w:sz="0" w:space="0" w:color="auto"/>
        <w:left w:val="none" w:sz="0" w:space="0" w:color="auto"/>
        <w:bottom w:val="none" w:sz="0" w:space="0" w:color="auto"/>
        <w:right w:val="none" w:sz="0" w:space="0" w:color="auto"/>
      </w:divBdr>
    </w:div>
    <w:div w:id="1695763233">
      <w:bodyDiv w:val="1"/>
      <w:marLeft w:val="0"/>
      <w:marRight w:val="0"/>
      <w:marTop w:val="0"/>
      <w:marBottom w:val="0"/>
      <w:divBdr>
        <w:top w:val="none" w:sz="0" w:space="0" w:color="auto"/>
        <w:left w:val="none" w:sz="0" w:space="0" w:color="auto"/>
        <w:bottom w:val="none" w:sz="0" w:space="0" w:color="auto"/>
        <w:right w:val="none" w:sz="0" w:space="0" w:color="auto"/>
      </w:divBdr>
      <w:divsChild>
        <w:div w:id="189685896">
          <w:marLeft w:val="547"/>
          <w:marRight w:val="0"/>
          <w:marTop w:val="0"/>
          <w:marBottom w:val="0"/>
          <w:divBdr>
            <w:top w:val="none" w:sz="0" w:space="0" w:color="auto"/>
            <w:left w:val="none" w:sz="0" w:space="0" w:color="auto"/>
            <w:bottom w:val="none" w:sz="0" w:space="0" w:color="auto"/>
            <w:right w:val="none" w:sz="0" w:space="0" w:color="auto"/>
          </w:divBdr>
        </w:div>
      </w:divsChild>
    </w:div>
    <w:div w:id="1719817834">
      <w:bodyDiv w:val="1"/>
      <w:marLeft w:val="0"/>
      <w:marRight w:val="0"/>
      <w:marTop w:val="0"/>
      <w:marBottom w:val="0"/>
      <w:divBdr>
        <w:top w:val="none" w:sz="0" w:space="0" w:color="auto"/>
        <w:left w:val="none" w:sz="0" w:space="0" w:color="auto"/>
        <w:bottom w:val="none" w:sz="0" w:space="0" w:color="auto"/>
        <w:right w:val="none" w:sz="0" w:space="0" w:color="auto"/>
      </w:divBdr>
      <w:divsChild>
        <w:div w:id="68424855">
          <w:marLeft w:val="1166"/>
          <w:marRight w:val="0"/>
          <w:marTop w:val="0"/>
          <w:marBottom w:val="0"/>
          <w:divBdr>
            <w:top w:val="none" w:sz="0" w:space="0" w:color="auto"/>
            <w:left w:val="none" w:sz="0" w:space="0" w:color="auto"/>
            <w:bottom w:val="none" w:sz="0" w:space="0" w:color="auto"/>
            <w:right w:val="none" w:sz="0" w:space="0" w:color="auto"/>
          </w:divBdr>
        </w:div>
      </w:divsChild>
    </w:div>
    <w:div w:id="1776174565">
      <w:bodyDiv w:val="1"/>
      <w:marLeft w:val="0"/>
      <w:marRight w:val="0"/>
      <w:marTop w:val="0"/>
      <w:marBottom w:val="0"/>
      <w:divBdr>
        <w:top w:val="none" w:sz="0" w:space="0" w:color="auto"/>
        <w:left w:val="none" w:sz="0" w:space="0" w:color="auto"/>
        <w:bottom w:val="none" w:sz="0" w:space="0" w:color="auto"/>
        <w:right w:val="none" w:sz="0" w:space="0" w:color="auto"/>
      </w:divBdr>
    </w:div>
    <w:div w:id="1790973573">
      <w:bodyDiv w:val="1"/>
      <w:marLeft w:val="0"/>
      <w:marRight w:val="0"/>
      <w:marTop w:val="0"/>
      <w:marBottom w:val="0"/>
      <w:divBdr>
        <w:top w:val="none" w:sz="0" w:space="0" w:color="auto"/>
        <w:left w:val="none" w:sz="0" w:space="0" w:color="auto"/>
        <w:bottom w:val="none" w:sz="0" w:space="0" w:color="auto"/>
        <w:right w:val="none" w:sz="0" w:space="0" w:color="auto"/>
      </w:divBdr>
    </w:div>
    <w:div w:id="1827088530">
      <w:bodyDiv w:val="1"/>
      <w:marLeft w:val="0"/>
      <w:marRight w:val="0"/>
      <w:marTop w:val="0"/>
      <w:marBottom w:val="0"/>
      <w:divBdr>
        <w:top w:val="none" w:sz="0" w:space="0" w:color="auto"/>
        <w:left w:val="none" w:sz="0" w:space="0" w:color="auto"/>
        <w:bottom w:val="none" w:sz="0" w:space="0" w:color="auto"/>
        <w:right w:val="none" w:sz="0" w:space="0" w:color="auto"/>
      </w:divBdr>
      <w:divsChild>
        <w:div w:id="931477254">
          <w:marLeft w:val="0"/>
          <w:marRight w:val="0"/>
          <w:marTop w:val="0"/>
          <w:marBottom w:val="0"/>
          <w:divBdr>
            <w:top w:val="none" w:sz="0" w:space="0" w:color="auto"/>
            <w:left w:val="none" w:sz="0" w:space="0" w:color="auto"/>
            <w:bottom w:val="none" w:sz="0" w:space="0" w:color="auto"/>
            <w:right w:val="none" w:sz="0" w:space="0" w:color="auto"/>
          </w:divBdr>
        </w:div>
      </w:divsChild>
    </w:div>
    <w:div w:id="1862162921">
      <w:bodyDiv w:val="1"/>
      <w:marLeft w:val="0"/>
      <w:marRight w:val="0"/>
      <w:marTop w:val="0"/>
      <w:marBottom w:val="0"/>
      <w:divBdr>
        <w:top w:val="none" w:sz="0" w:space="0" w:color="auto"/>
        <w:left w:val="none" w:sz="0" w:space="0" w:color="auto"/>
        <w:bottom w:val="none" w:sz="0" w:space="0" w:color="auto"/>
        <w:right w:val="none" w:sz="0" w:space="0" w:color="auto"/>
      </w:divBdr>
    </w:div>
    <w:div w:id="1878812072">
      <w:bodyDiv w:val="1"/>
      <w:marLeft w:val="0"/>
      <w:marRight w:val="0"/>
      <w:marTop w:val="0"/>
      <w:marBottom w:val="0"/>
      <w:divBdr>
        <w:top w:val="none" w:sz="0" w:space="0" w:color="auto"/>
        <w:left w:val="none" w:sz="0" w:space="0" w:color="auto"/>
        <w:bottom w:val="none" w:sz="0" w:space="0" w:color="auto"/>
        <w:right w:val="none" w:sz="0" w:space="0" w:color="auto"/>
      </w:divBdr>
    </w:div>
    <w:div w:id="1886335646">
      <w:bodyDiv w:val="1"/>
      <w:marLeft w:val="0"/>
      <w:marRight w:val="0"/>
      <w:marTop w:val="0"/>
      <w:marBottom w:val="0"/>
      <w:divBdr>
        <w:top w:val="none" w:sz="0" w:space="0" w:color="auto"/>
        <w:left w:val="none" w:sz="0" w:space="0" w:color="auto"/>
        <w:bottom w:val="none" w:sz="0" w:space="0" w:color="auto"/>
        <w:right w:val="none" w:sz="0" w:space="0" w:color="auto"/>
      </w:divBdr>
    </w:div>
    <w:div w:id="1892695471">
      <w:bodyDiv w:val="1"/>
      <w:marLeft w:val="0"/>
      <w:marRight w:val="0"/>
      <w:marTop w:val="0"/>
      <w:marBottom w:val="0"/>
      <w:divBdr>
        <w:top w:val="none" w:sz="0" w:space="0" w:color="auto"/>
        <w:left w:val="none" w:sz="0" w:space="0" w:color="auto"/>
        <w:bottom w:val="none" w:sz="0" w:space="0" w:color="auto"/>
        <w:right w:val="none" w:sz="0" w:space="0" w:color="auto"/>
      </w:divBdr>
    </w:div>
    <w:div w:id="1984000873">
      <w:bodyDiv w:val="1"/>
      <w:marLeft w:val="0"/>
      <w:marRight w:val="0"/>
      <w:marTop w:val="0"/>
      <w:marBottom w:val="0"/>
      <w:divBdr>
        <w:top w:val="none" w:sz="0" w:space="0" w:color="auto"/>
        <w:left w:val="none" w:sz="0" w:space="0" w:color="auto"/>
        <w:bottom w:val="none" w:sz="0" w:space="0" w:color="auto"/>
        <w:right w:val="none" w:sz="0" w:space="0" w:color="auto"/>
      </w:divBdr>
    </w:div>
    <w:div w:id="2007399809">
      <w:bodyDiv w:val="1"/>
      <w:marLeft w:val="0"/>
      <w:marRight w:val="0"/>
      <w:marTop w:val="0"/>
      <w:marBottom w:val="0"/>
      <w:divBdr>
        <w:top w:val="none" w:sz="0" w:space="0" w:color="auto"/>
        <w:left w:val="none" w:sz="0" w:space="0" w:color="auto"/>
        <w:bottom w:val="none" w:sz="0" w:space="0" w:color="auto"/>
        <w:right w:val="none" w:sz="0" w:space="0" w:color="auto"/>
      </w:divBdr>
      <w:divsChild>
        <w:div w:id="1994140541">
          <w:marLeft w:val="1166"/>
          <w:marRight w:val="0"/>
          <w:marTop w:val="0"/>
          <w:marBottom w:val="0"/>
          <w:divBdr>
            <w:top w:val="none" w:sz="0" w:space="0" w:color="auto"/>
            <w:left w:val="none" w:sz="0" w:space="0" w:color="auto"/>
            <w:bottom w:val="none" w:sz="0" w:space="0" w:color="auto"/>
            <w:right w:val="none" w:sz="0" w:space="0" w:color="auto"/>
          </w:divBdr>
        </w:div>
      </w:divsChild>
    </w:div>
    <w:div w:id="2010792096">
      <w:bodyDiv w:val="1"/>
      <w:marLeft w:val="0"/>
      <w:marRight w:val="0"/>
      <w:marTop w:val="0"/>
      <w:marBottom w:val="0"/>
      <w:divBdr>
        <w:top w:val="none" w:sz="0" w:space="0" w:color="auto"/>
        <w:left w:val="none" w:sz="0" w:space="0" w:color="auto"/>
        <w:bottom w:val="none" w:sz="0" w:space="0" w:color="auto"/>
        <w:right w:val="none" w:sz="0" w:space="0" w:color="auto"/>
      </w:divBdr>
    </w:div>
    <w:div w:id="2031251896">
      <w:bodyDiv w:val="1"/>
      <w:marLeft w:val="0"/>
      <w:marRight w:val="0"/>
      <w:marTop w:val="0"/>
      <w:marBottom w:val="0"/>
      <w:divBdr>
        <w:top w:val="none" w:sz="0" w:space="0" w:color="auto"/>
        <w:left w:val="none" w:sz="0" w:space="0" w:color="auto"/>
        <w:bottom w:val="none" w:sz="0" w:space="0" w:color="auto"/>
        <w:right w:val="none" w:sz="0" w:space="0" w:color="auto"/>
      </w:divBdr>
    </w:div>
    <w:div w:id="2052339623">
      <w:bodyDiv w:val="1"/>
      <w:marLeft w:val="0"/>
      <w:marRight w:val="0"/>
      <w:marTop w:val="0"/>
      <w:marBottom w:val="0"/>
      <w:divBdr>
        <w:top w:val="none" w:sz="0" w:space="0" w:color="auto"/>
        <w:left w:val="none" w:sz="0" w:space="0" w:color="auto"/>
        <w:bottom w:val="none" w:sz="0" w:space="0" w:color="auto"/>
        <w:right w:val="none" w:sz="0" w:space="0" w:color="auto"/>
      </w:divBdr>
    </w:div>
    <w:div w:id="2055226821">
      <w:bodyDiv w:val="1"/>
      <w:marLeft w:val="0"/>
      <w:marRight w:val="0"/>
      <w:marTop w:val="0"/>
      <w:marBottom w:val="0"/>
      <w:divBdr>
        <w:top w:val="none" w:sz="0" w:space="0" w:color="auto"/>
        <w:left w:val="none" w:sz="0" w:space="0" w:color="auto"/>
        <w:bottom w:val="none" w:sz="0" w:space="0" w:color="auto"/>
        <w:right w:val="none" w:sz="0" w:space="0" w:color="auto"/>
      </w:divBdr>
    </w:div>
    <w:div w:id="2066442916">
      <w:bodyDiv w:val="1"/>
      <w:marLeft w:val="0"/>
      <w:marRight w:val="0"/>
      <w:marTop w:val="0"/>
      <w:marBottom w:val="0"/>
      <w:divBdr>
        <w:top w:val="none" w:sz="0" w:space="0" w:color="auto"/>
        <w:left w:val="none" w:sz="0" w:space="0" w:color="auto"/>
        <w:bottom w:val="none" w:sz="0" w:space="0" w:color="auto"/>
        <w:right w:val="none" w:sz="0" w:space="0" w:color="auto"/>
      </w:divBdr>
    </w:div>
    <w:div w:id="2083982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s>
</file>

<file path=word/_rels/settings.xml.rels><?xml version="1.0" encoding="UTF-8" standalone="yes"?>
<Relationships xmlns="http://schemas.openxmlformats.org/package/2006/relationships"><Relationship Id="rId1" Type="http://schemas.openxmlformats.org/officeDocument/2006/relationships/attachedTemplate" Target="file:///D:\S&#233;bastien%20Royan\OFS\BI%20Project\Templates%20-%20Manuals\Requirement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schemeClr val="lt1"/>
        </a:solidFill>
        <a:ln w="6350">
          <a:solidFill>
            <a:prstClr val="black"/>
          </a:solidFill>
        </a:ln>
        <a:effectLst/>
      </a:spPr>
      <a:bodyPr wrap="square" rtlCol="0"/>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1BD4DED696B3C43B3A401BDF3F6FF1A" ma:contentTypeVersion="0" ma:contentTypeDescription="Create a new document." ma:contentTypeScope="" ma:versionID="99cc2211b1b86e18d7d13900aad91f6e">
  <xsd:schema xmlns:xsd="http://www.w3.org/2001/XMLSchema" xmlns:p="http://schemas.microsoft.com/office/2006/metadata/properties" targetNamespace="http://schemas.microsoft.com/office/2006/metadata/properties" ma:root="true" ma:fieldsID="f4d196f5c675f743c82a55ad494504e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E521F4-98AE-4F87-9F10-24AF389D088C}">
  <ds:schemaRefs>
    <ds:schemaRef ds:uri="http://schemas.microsoft.com/sharepoint/v3/contenttype/forms"/>
  </ds:schemaRefs>
</ds:datastoreItem>
</file>

<file path=customXml/itemProps2.xml><?xml version="1.0" encoding="utf-8"?>
<ds:datastoreItem xmlns:ds="http://schemas.openxmlformats.org/officeDocument/2006/customXml" ds:itemID="{1A5C6D50-5AB6-485C-B29C-F9FFD03066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17FE300C-5299-437D-8E77-99BA1A70ACF7}">
  <ds:schemaRefs>
    <ds:schemaRef ds:uri="http://schemas.microsoft.com/office/2006/metadata/properties"/>
  </ds:schemaRefs>
</ds:datastoreItem>
</file>

<file path=customXml/itemProps4.xml><?xml version="1.0" encoding="utf-8"?>
<ds:datastoreItem xmlns:ds="http://schemas.openxmlformats.org/officeDocument/2006/customXml" ds:itemID="{1F956E23-2D37-4D21-9BE1-DB4EA48BB5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Requirements</Template>
  <TotalTime>100</TotalTime>
  <Pages>27</Pages>
  <Words>2836</Words>
  <Characters>16168</Characters>
  <Application>Microsoft Office Word</Application>
  <DocSecurity>0</DocSecurity>
  <Lines>134</Lines>
  <Paragraphs>37</Paragraphs>
  <ScaleCrop>false</ScaleCrop>
  <HeadingPairs>
    <vt:vector size="6" baseType="variant">
      <vt:variant>
        <vt:lpstr>Title</vt:lpstr>
      </vt:variant>
      <vt:variant>
        <vt:i4>1</vt:i4>
      </vt:variant>
      <vt:variant>
        <vt:lpstr>Titre</vt:lpstr>
      </vt:variant>
      <vt:variant>
        <vt:i4>1</vt:i4>
      </vt:variant>
      <vt:variant>
        <vt:lpstr>Titres</vt:lpstr>
      </vt:variant>
      <vt:variant>
        <vt:i4>32</vt:i4>
      </vt:variant>
    </vt:vector>
  </HeadingPairs>
  <TitlesOfParts>
    <vt:vector size="34" baseType="lpstr">
      <vt:lpstr/>
      <vt:lpstr>Subject Area Description</vt:lpstr>
      <vt:lpstr>Document Information</vt:lpstr>
      <vt:lpstr>Table of contents</vt:lpstr>
      <vt:lpstr/>
      <vt:lpstr/>
      <vt:lpstr/>
      <vt:lpstr>Introduction</vt:lpstr>
      <vt:lpstr>    Purpose of this document</vt:lpstr>
      <vt:lpstr>    Statement of Project Goals</vt:lpstr>
      <vt:lpstr>    User Characteristics</vt:lpstr>
      <vt:lpstr>    Related Documents</vt:lpstr>
      <vt:lpstr>Brief Presentation</vt:lpstr>
      <vt:lpstr>    Subject Area “Receivables”</vt:lpstr>
      <vt:lpstr>    Classes description</vt:lpstr>
      <vt:lpstr>Subject area Description</vt:lpstr>
      <vt:lpstr>    Dates class</vt:lpstr>
      <vt:lpstr>    Business class</vt:lpstr>
      <vt:lpstr>    Customers class</vt:lpstr>
      <vt:lpstr>    Geography class</vt:lpstr>
      <vt:lpstr>    Indicators</vt:lpstr>
      <vt:lpstr>        Revenue Class</vt:lpstr>
      <vt:lpstr>        Example:</vt:lpstr>
      <vt:lpstr>        Receivables class</vt:lpstr>
      <vt:lpstr>        </vt:lpstr>
      <vt:lpstr>        In Excess Detailed field is used for Billing Level , so in this case we cannot m</vt:lpstr>
      <vt:lpstr>        In Excess Summary field is used for Coroporate account, it cannot be used with S</vt:lpstr>
      <vt:lpstr>        </vt:lpstr>
      <vt:lpstr>        Watch List class</vt:lpstr>
      <vt:lpstr>        </vt:lpstr>
      <vt:lpstr>        Collection class </vt:lpstr>
      <vt:lpstr>        DSO Class</vt:lpstr>
      <vt:lpstr>        DIR Class</vt:lpstr>
      <vt:lpstr>        FOR Class</vt:lpstr>
    </vt:vector>
  </TitlesOfParts>
  <Manager>Eduardo Jaramillo</Manager>
  <Company>Schlumberger</Company>
  <LinksUpToDate>false</LinksUpToDate>
  <CharactersWithSpaces>18967</CharactersWithSpaces>
  <SharedDoc>false</SharedDoc>
  <HLinks>
    <vt:vector size="6" baseType="variant">
      <vt:variant>
        <vt:i4>6422640</vt:i4>
      </vt:variant>
      <vt:variant>
        <vt:i4>6</vt:i4>
      </vt:variant>
      <vt:variant>
        <vt:i4>0</vt:i4>
      </vt:variant>
      <vt:variant>
        <vt:i4>5</vt:i4>
      </vt:variant>
      <vt:variant>
        <vt:lpwstr>mailto: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OFS Reporter Receivables</dc:subject>
  <dc:creator>BI team</dc:creator>
  <cp:lastModifiedBy>User</cp:lastModifiedBy>
  <cp:revision>11</cp:revision>
  <cp:lastPrinted>2017-10-15T16:11:00Z</cp:lastPrinted>
  <dcterms:created xsi:type="dcterms:W3CDTF">2017-12-05T05:51:00Z</dcterms:created>
  <dcterms:modified xsi:type="dcterms:W3CDTF">2017-12-05T18:44:00Z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1r1</vt:lpwstr>
  </property>
  <property fmtid="{D5CDD505-2E9C-101B-9397-08002B2CF9AE}" pid="3" name="ContentTypeId">
    <vt:lpwstr>0x01010001BD4DED696B3C43B3A401BDF3F6FF1A</vt:lpwstr>
  </property>
  <property fmtid="{D5CDD505-2E9C-101B-9397-08002B2CF9AE}" pid="4" name="DLCPolicyLabelClientValue">
    <vt:lpwstr>{_UIVersionString}</vt:lpwstr>
  </property>
  <property fmtid="{D5CDD505-2E9C-101B-9397-08002B2CF9AE}" pid="5" name="_DCDateModified">
    <vt:lpwstr>2013-08-20T22:00:00+00:00</vt:lpwstr>
  </property>
  <property fmtid="{D5CDD505-2E9C-101B-9397-08002B2CF9AE}" pid="6" name="DLCPolicyLabelValue">
    <vt:lpwstr>0.1</vt:lpwstr>
  </property>
</Properties>
</file>